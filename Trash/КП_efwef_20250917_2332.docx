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3034" w14:textId="77777777" w:rsidR="00BE61FB" w:rsidRPr="009F5FF7" w:rsidRDefault="004702FA" w:rsidP="005009A3">
      <w:pPr>
        <w:rPr>
          <w:sz w:val="22"/>
          <w:szCs w:val="22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" behindDoc="0" locked="0" layoutInCell="1" allowOverlap="1" wp14:anchorId="7FC87D86" wp14:editId="498489DF">
                <wp:simplePos x="0" y="0"/>
                <wp:positionH relativeFrom="column">
                  <wp:posOffset>4464685</wp:posOffset>
                </wp:positionH>
                <wp:positionV relativeFrom="paragraph">
                  <wp:posOffset>-49530</wp:posOffset>
                </wp:positionV>
                <wp:extent cx="1936750" cy="1463675"/>
                <wp:effectExtent l="0" t="0" r="0" b="0"/>
                <wp:wrapNone/>
                <wp:docPr id="9533332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0" cy="1463675"/>
                          <a:chOff x="7751" y="642"/>
                          <a:chExt cx="3050" cy="2305"/>
                        </a:xfrm>
                      </wpg:grpSpPr>
                      <wps:wsp>
                        <wps:cNvPr id="81343621" name="WordArt 3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7751" y="642"/>
                            <a:ext cx="3050" cy="1432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FB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BF9037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“RINAKO” Trading Co., Ltd</w:t>
                              </w:r>
                            </w:p>
                            <w:p w14:paraId="0A0C4BBA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 xml:space="preserve">30, </w:t>
                              </w:r>
                              <w:proofErr w:type="spellStart"/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Marshala</w:t>
                              </w:r>
                              <w:proofErr w:type="spellEnd"/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Proshlyakova</w:t>
                              </w:r>
                              <w:proofErr w:type="spellEnd"/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 xml:space="preserve"> street,</w:t>
                              </w:r>
                            </w:p>
                            <w:p w14:paraId="14C1C577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Moscow, 123458, Russia</w:t>
                              </w:r>
                            </w:p>
                            <w:p w14:paraId="68C114C0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INN/KPP: 7704652100/773401001</w:t>
                              </w:r>
                            </w:p>
                            <w:p w14:paraId="5245F2FC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OGRN: 5077746934821</w:t>
                              </w:r>
                            </w:p>
                            <w:p w14:paraId="60879EFD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Tel.: +7(495)988-62-85</w:t>
                              </w:r>
                            </w:p>
                            <w:p w14:paraId="4DEB29E6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Fax: +7(495)988-62-86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461133170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7760" y="2619"/>
                            <a:ext cx="2016" cy="328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FB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17E867" w14:textId="77777777" w:rsidR="004702FA" w:rsidRDefault="004702FA" w:rsidP="004702FA">
                              <w:pP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7F7F7F"/>
                                  <w:spacing w:val="-8"/>
                                  <w:sz w:val="16"/>
                                  <w:szCs w:val="16"/>
                                  <w:lang w:val="en-GB"/>
                                </w:rPr>
                                <w:t>E-mail: td@td-rinako.ru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87D86" id="Group 2" o:spid="_x0000_s1026" style="position:absolute;margin-left:351.55pt;margin-top:-3.9pt;width:152.5pt;height:115.25pt;z-index:3" coordorigin="7751,642" coordsize="3050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3" o:spid="_x0000_s1027" type="#_x0000_t202" style="position:absolute;left:7751;top:642;width:3050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" filled="f" stroked="f" strokecolor="#bfbfbf">
                  <v:stroke joinstyle="round"/>
                  <o:lock v:ext="edit" shapetype="t"/>
                  <v:textbox style="mso-fit-shape-to-text:t">
                    <w:txbxContent>
                      <w:p w14:paraId="02BF9037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“RINAKO” Trading Co., Ltd</w:t>
                        </w:r>
                      </w:p>
                      <w:p w14:paraId="0A0C4BBA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 xml:space="preserve">30, </w:t>
                        </w:r>
                        <w:proofErr w:type="spellStart"/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Marshala</w:t>
                        </w:r>
                        <w:proofErr w:type="spellEnd"/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Proshlyakova</w:t>
                        </w:r>
                        <w:proofErr w:type="spellEnd"/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 xml:space="preserve"> street,</w:t>
                        </w:r>
                      </w:p>
                      <w:p w14:paraId="14C1C577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Moscow, 123458, Russia</w:t>
                        </w:r>
                      </w:p>
                      <w:p w14:paraId="68C114C0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INN/KPP: 7704652100/773401001</w:t>
                        </w:r>
                      </w:p>
                      <w:p w14:paraId="5245F2FC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OGRN: 5077746934821</w:t>
                        </w:r>
                      </w:p>
                      <w:p w14:paraId="60879EFD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Tel.: +7(495)988-62-85</w:t>
                        </w:r>
                      </w:p>
                      <w:p w14:paraId="4DEB29E6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Fax: +7(495)988-62-86</w:t>
                        </w:r>
                      </w:p>
                    </w:txbxContent>
                  </v:textbox>
                </v:shape>
                <v:shape id="WordArt 4" o:spid="_x0000_s1028" type="#_x0000_t202" style="position:absolute;left:7760;top:2619;width:2016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" filled="f" stroked="f" strokecolor="#bfbfbf">
                  <v:stroke joinstyle="round"/>
                  <o:lock v:ext="edit" shapetype="t"/>
                  <v:textbox style="mso-fit-shape-to-text:t">
                    <w:txbxContent>
                      <w:p w14:paraId="6417E867" w14:textId="77777777" w:rsidR="004702FA" w:rsidRDefault="004702FA" w:rsidP="004702FA">
                        <w:pP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Arial Unicode MS" w:hAnsi="Arial Unicode MS"/>
                            <w:color w:val="7F7F7F"/>
                            <w:spacing w:val="-8"/>
                            <w:sz w:val="16"/>
                            <w:szCs w:val="16"/>
                            <w:lang w:val="en-GB"/>
                          </w:rPr>
                          <w:t>E-mail: td@td-rinako.ru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CAA0427" wp14:editId="216E4BB3">
                <wp:simplePos x="0" y="0"/>
                <wp:positionH relativeFrom="column">
                  <wp:posOffset>53340</wp:posOffset>
                </wp:positionH>
                <wp:positionV relativeFrom="paragraph">
                  <wp:posOffset>-62865</wp:posOffset>
                </wp:positionV>
                <wp:extent cx="1930400" cy="1426210"/>
                <wp:effectExtent l="5715" t="3810" r="6985" b="8255"/>
                <wp:wrapNone/>
                <wp:docPr id="1917155044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30400" cy="1426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BFBFB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5F5331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ООО ТД "РИНАКО"</w:t>
                            </w:r>
                          </w:p>
                          <w:p w14:paraId="64072191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123458, Россия, Москва,</w:t>
                            </w:r>
                          </w:p>
                          <w:p w14:paraId="009F9C4F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 xml:space="preserve">ул. Маршала </w:t>
                            </w:r>
                            <w:proofErr w:type="spellStart"/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Прошлякова</w:t>
                            </w:r>
                            <w:proofErr w:type="spellEnd"/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, дом 30</w:t>
                            </w:r>
                          </w:p>
                          <w:p w14:paraId="063C4264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ИНН/КПП: 7704652100/773401001</w:t>
                            </w:r>
                          </w:p>
                          <w:p w14:paraId="50CBB8F1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ОГРН: 5077746934821</w:t>
                            </w:r>
                          </w:p>
                          <w:p w14:paraId="3282C6E2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Тел.: +7(495)988-62-85</w:t>
                            </w:r>
                          </w:p>
                          <w:p w14:paraId="5E1491B5" w14:textId="77777777" w:rsidR="004702FA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Факс: +7(495)988-62-86</w:t>
                            </w:r>
                          </w:p>
                          <w:p w14:paraId="5626C324" w14:textId="77777777" w:rsidR="004702FA" w:rsidRPr="006D35E3" w:rsidRDefault="004702FA" w:rsidP="004702FA">
                            <w:pPr>
                              <w:jc w:val="right"/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E</w:t>
                            </w:r>
                            <w:r w:rsidRPr="006D35E3"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mail</w:t>
                            </w:r>
                            <w:r w:rsidRPr="006D35E3"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td</w:t>
                            </w:r>
                            <w:r w:rsidRPr="006D35E3"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td</w:t>
                            </w:r>
                            <w:r w:rsidRPr="006D35E3"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rinako</w:t>
                            </w:r>
                            <w:proofErr w:type="spellEnd"/>
                            <w:r w:rsidRPr="006D35E3"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Arial Unicode MS" w:hAnsi="Arial Unicode MS"/>
                                <w:color w:val="7F7F7F"/>
                                <w:spacing w:val="-8"/>
                                <w:sz w:val="16"/>
                                <w:szCs w:val="16"/>
                                <w:lang w:val="en-GB"/>
                              </w:rPr>
                              <w:t>ru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A0427" id="WordArt 5" o:spid="_x0000_s1029" type="#_x0000_t202" style="position:absolute;margin-left:4.2pt;margin-top:-4.95pt;width:152pt;height:112.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" filled="f" stroked="f" strokecolor="#bfbfbf">
                <v:stroke joinstyle="round"/>
                <o:lock v:ext="edit" shapetype="t"/>
                <v:textbox style="mso-fit-shape-to-text:t">
                  <w:txbxContent>
                    <w:p w14:paraId="005F5331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ООО ТД "РИНАКО"</w:t>
                      </w:r>
                    </w:p>
                    <w:p w14:paraId="64072191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123458, Россия, Москва,</w:t>
                      </w:r>
                    </w:p>
                    <w:p w14:paraId="009F9C4F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 xml:space="preserve">ул. Маршала </w:t>
                      </w:r>
                      <w:proofErr w:type="spellStart"/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Прошлякова</w:t>
                      </w:r>
                      <w:proofErr w:type="spellEnd"/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, дом 30</w:t>
                      </w:r>
                    </w:p>
                    <w:p w14:paraId="063C4264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ИНН/КПП: 7704652100/773401001</w:t>
                      </w:r>
                    </w:p>
                    <w:p w14:paraId="50CBB8F1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ОГРН: 5077746934821</w:t>
                      </w:r>
                    </w:p>
                    <w:p w14:paraId="3282C6E2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Тел.: +7(495)988-62-85</w:t>
                      </w:r>
                    </w:p>
                    <w:p w14:paraId="5E1491B5" w14:textId="77777777" w:rsidR="004702FA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Факс: +7(495)988-62-86</w:t>
                      </w:r>
                    </w:p>
                    <w:p w14:paraId="5626C324" w14:textId="77777777" w:rsidR="004702FA" w:rsidRPr="006D35E3" w:rsidRDefault="004702FA" w:rsidP="004702FA">
                      <w:pPr>
                        <w:jc w:val="right"/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</w:pP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E</w:t>
                      </w:r>
                      <w:r w:rsidRPr="006D35E3"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mail</w:t>
                      </w:r>
                      <w:r w:rsidRPr="006D35E3"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td</w:t>
                      </w:r>
                      <w:r w:rsidRPr="006D35E3"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td</w:t>
                      </w:r>
                      <w:r w:rsidRPr="006D35E3"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rinako</w:t>
                      </w:r>
                      <w:proofErr w:type="spellEnd"/>
                      <w:r w:rsidRPr="006D35E3"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</w:rPr>
                        <w:t>.</w:t>
                      </w:r>
                      <w:proofErr w:type="spellStart"/>
                      <w:r>
                        <w:rPr>
                          <w:rFonts w:ascii="Arial Unicode MS" w:hAnsi="Arial Unicode MS"/>
                          <w:color w:val="7F7F7F"/>
                          <w:spacing w:val="-8"/>
                          <w:sz w:val="16"/>
                          <w:szCs w:val="16"/>
                          <w:lang w:val="en-GB"/>
                        </w:rPr>
                        <w:t>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 wp14:anchorId="1F5ACB80" wp14:editId="793DAD30">
                <wp:extent cx="6621780" cy="914400"/>
                <wp:effectExtent l="0" t="0" r="0" b="0"/>
                <wp:docPr id="6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62183381" name="Group 8"/>
                        <wpg:cNvGrpSpPr>
                          <a:grpSpLocks/>
                        </wpg:cNvGrpSpPr>
                        <wpg:grpSpPr bwMode="auto">
                          <a:xfrm>
                            <a:off x="2112645" y="29845"/>
                            <a:ext cx="2200910" cy="675640"/>
                            <a:chOff x="2984" y="21"/>
                            <a:chExt cx="3466" cy="1064"/>
                          </a:xfrm>
                        </wpg:grpSpPr>
                        <wps:wsp>
                          <wps:cNvPr id="1350431012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3026" y="178"/>
                              <a:ext cx="916" cy="725"/>
                            </a:xfrm>
                            <a:custGeom>
                              <a:avLst/>
                              <a:gdLst>
                                <a:gd name="T0" fmla="*/ 31 w 175"/>
                                <a:gd name="T1" fmla="*/ 117 h 139"/>
                                <a:gd name="T2" fmla="*/ 51 w 175"/>
                                <a:gd name="T3" fmla="*/ 120 h 139"/>
                                <a:gd name="T4" fmla="*/ 124 w 175"/>
                                <a:gd name="T5" fmla="*/ 119 h 139"/>
                                <a:gd name="T6" fmla="*/ 146 w 175"/>
                                <a:gd name="T7" fmla="*/ 117 h 139"/>
                                <a:gd name="T8" fmla="*/ 106 w 175"/>
                                <a:gd name="T9" fmla="*/ 80 h 139"/>
                                <a:gd name="T10" fmla="*/ 104 w 175"/>
                                <a:gd name="T11" fmla="*/ 83 h 139"/>
                                <a:gd name="T12" fmla="*/ 143 w 175"/>
                                <a:gd name="T13" fmla="*/ 126 h 139"/>
                                <a:gd name="T14" fmla="*/ 122 w 175"/>
                                <a:gd name="T15" fmla="*/ 126 h 139"/>
                                <a:gd name="T16" fmla="*/ 43 w 175"/>
                                <a:gd name="T17" fmla="*/ 74 h 139"/>
                                <a:gd name="T18" fmla="*/ 68 w 175"/>
                                <a:gd name="T19" fmla="*/ 90 h 139"/>
                                <a:gd name="T20" fmla="*/ 70 w 175"/>
                                <a:gd name="T21" fmla="*/ 86 h 139"/>
                                <a:gd name="T22" fmla="*/ 76 w 175"/>
                                <a:gd name="T23" fmla="*/ 74 h 139"/>
                                <a:gd name="T24" fmla="*/ 109 w 175"/>
                                <a:gd name="T25" fmla="*/ 74 h 139"/>
                                <a:gd name="T26" fmla="*/ 116 w 175"/>
                                <a:gd name="T27" fmla="*/ 94 h 139"/>
                                <a:gd name="T28" fmla="*/ 67 w 175"/>
                                <a:gd name="T29" fmla="*/ 92 h 139"/>
                                <a:gd name="T30" fmla="*/ 58 w 175"/>
                                <a:gd name="T31" fmla="*/ 96 h 139"/>
                                <a:gd name="T32" fmla="*/ 147 w 175"/>
                                <a:gd name="T33" fmla="*/ 94 h 139"/>
                                <a:gd name="T34" fmla="*/ 104 w 175"/>
                                <a:gd name="T35" fmla="*/ 3 h 139"/>
                                <a:gd name="T36" fmla="*/ 110 w 175"/>
                                <a:gd name="T37" fmla="*/ 71 h 139"/>
                                <a:gd name="T38" fmla="*/ 137 w 175"/>
                                <a:gd name="T39" fmla="*/ 23 h 139"/>
                                <a:gd name="T40" fmla="*/ 175 w 175"/>
                                <a:gd name="T41" fmla="*/ 0 h 139"/>
                                <a:gd name="T42" fmla="*/ 70 w 175"/>
                                <a:gd name="T43" fmla="*/ 132 h 139"/>
                                <a:gd name="T44" fmla="*/ 47 w 175"/>
                                <a:gd name="T45" fmla="*/ 132 h 139"/>
                                <a:gd name="T46" fmla="*/ 142 w 175"/>
                                <a:gd name="T47" fmla="*/ 129 h 139"/>
                                <a:gd name="T48" fmla="*/ 49 w 175"/>
                                <a:gd name="T49" fmla="*/ 126 h 139"/>
                                <a:gd name="T50" fmla="*/ 50 w 175"/>
                                <a:gd name="T51" fmla="*/ 123 h 139"/>
                                <a:gd name="T52" fmla="*/ 69 w 175"/>
                                <a:gd name="T53" fmla="*/ 139 h 139"/>
                                <a:gd name="T54" fmla="*/ 46 w 175"/>
                                <a:gd name="T55" fmla="*/ 139 h 139"/>
                                <a:gd name="T56" fmla="*/ 140 w 175"/>
                                <a:gd name="T57" fmla="*/ 135 h 139"/>
                                <a:gd name="T58" fmla="*/ 151 w 175"/>
                                <a:gd name="T59" fmla="*/ 80 h 139"/>
                                <a:gd name="T60" fmla="*/ 150 w 175"/>
                                <a:gd name="T61" fmla="*/ 83 h 139"/>
                                <a:gd name="T62" fmla="*/ 148 w 175"/>
                                <a:gd name="T63" fmla="*/ 108 h 139"/>
                                <a:gd name="T64" fmla="*/ 54 w 175"/>
                                <a:gd name="T65" fmla="*/ 108 h 139"/>
                                <a:gd name="T66" fmla="*/ 151 w 175"/>
                                <a:gd name="T67" fmla="*/ 99 h 139"/>
                                <a:gd name="T68" fmla="*/ 118 w 175"/>
                                <a:gd name="T69" fmla="*/ 90 h 139"/>
                                <a:gd name="T70" fmla="*/ 119 w 175"/>
                                <a:gd name="T71" fmla="*/ 86 h 139"/>
                                <a:gd name="T72" fmla="*/ 83 w 175"/>
                                <a:gd name="T73" fmla="*/ 0 h 139"/>
                                <a:gd name="T74" fmla="*/ 28 w 175"/>
                                <a:gd name="T75" fmla="*/ 23 h 139"/>
                                <a:gd name="T76" fmla="*/ 58 w 175"/>
                                <a:gd name="T77" fmla="*/ 23 h 139"/>
                                <a:gd name="T78" fmla="*/ 152 w 175"/>
                                <a:gd name="T79" fmla="*/ 77 h 139"/>
                                <a:gd name="T80" fmla="*/ 121 w 175"/>
                                <a:gd name="T81" fmla="*/ 77 h 139"/>
                                <a:gd name="T82" fmla="*/ 42 w 175"/>
                                <a:gd name="T83" fmla="*/ 80 h 139"/>
                                <a:gd name="T84" fmla="*/ 7 w 175"/>
                                <a:gd name="T85" fmla="*/ 96 h 139"/>
                                <a:gd name="T86" fmla="*/ 8 w 175"/>
                                <a:gd name="T87" fmla="*/ 92 h 139"/>
                                <a:gd name="T88" fmla="*/ 39 w 175"/>
                                <a:gd name="T89" fmla="*/ 90 h 139"/>
                                <a:gd name="T90" fmla="*/ 8 w 175"/>
                                <a:gd name="T91" fmla="*/ 90 h 139"/>
                                <a:gd name="T92" fmla="*/ 36 w 175"/>
                                <a:gd name="T93" fmla="*/ 99 h 139"/>
                                <a:gd name="T94" fmla="*/ 3 w 175"/>
                                <a:gd name="T95" fmla="*/ 108 h 139"/>
                                <a:gd name="T96" fmla="*/ 4 w 175"/>
                                <a:gd name="T97" fmla="*/ 105 h 139"/>
                                <a:gd name="T98" fmla="*/ 146 w 175"/>
                                <a:gd name="T99" fmla="*/ 114 h 139"/>
                                <a:gd name="T100" fmla="*/ 53 w 175"/>
                                <a:gd name="T101" fmla="*/ 114 h 139"/>
                                <a:gd name="T102" fmla="*/ 33 w 175"/>
                                <a:gd name="T103" fmla="*/ 111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175" h="139">
                                  <a:moveTo>
                                    <a:pt x="0" y="119"/>
                                  </a:moveTo>
                                  <a:cubicBezTo>
                                    <a:pt x="30" y="119"/>
                                    <a:pt x="30" y="119"/>
                                    <a:pt x="30" y="119"/>
                                  </a:cubicBezTo>
                                  <a:cubicBezTo>
                                    <a:pt x="31" y="117"/>
                                    <a:pt x="31" y="117"/>
                                    <a:pt x="31" y="117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lnTo>
                                    <a:pt x="0" y="119"/>
                                  </a:lnTo>
                                  <a:close/>
                                  <a:moveTo>
                                    <a:pt x="51" y="120"/>
                                  </a:moveTo>
                                  <a:cubicBezTo>
                                    <a:pt x="73" y="120"/>
                                    <a:pt x="73" y="120"/>
                                    <a:pt x="73" y="120"/>
                                  </a:cubicBezTo>
                                  <a:cubicBezTo>
                                    <a:pt x="73" y="119"/>
                                    <a:pt x="73" y="119"/>
                                    <a:pt x="73" y="119"/>
                                  </a:cubicBezTo>
                                  <a:cubicBezTo>
                                    <a:pt x="124" y="119"/>
                                    <a:pt x="124" y="119"/>
                                    <a:pt x="124" y="119"/>
                                  </a:cubicBezTo>
                                  <a:cubicBezTo>
                                    <a:pt x="124" y="120"/>
                                    <a:pt x="124" y="120"/>
                                    <a:pt x="124" y="120"/>
                                  </a:cubicBezTo>
                                  <a:cubicBezTo>
                                    <a:pt x="145" y="120"/>
                                    <a:pt x="145" y="120"/>
                                    <a:pt x="145" y="120"/>
                                  </a:cubicBezTo>
                                  <a:cubicBezTo>
                                    <a:pt x="146" y="117"/>
                                    <a:pt x="146" y="117"/>
                                    <a:pt x="146" y="117"/>
                                  </a:cubicBezTo>
                                  <a:cubicBezTo>
                                    <a:pt x="52" y="117"/>
                                    <a:pt x="52" y="117"/>
                                    <a:pt x="52" y="117"/>
                                  </a:cubicBezTo>
                                  <a:lnTo>
                                    <a:pt x="51" y="120"/>
                                  </a:lnTo>
                                  <a:close/>
                                  <a:moveTo>
                                    <a:pt x="106" y="80"/>
                                  </a:moveTo>
                                  <a:cubicBezTo>
                                    <a:pt x="73" y="80"/>
                                    <a:pt x="73" y="80"/>
                                    <a:pt x="73" y="80"/>
                                  </a:cubicBezTo>
                                  <a:cubicBezTo>
                                    <a:pt x="73" y="81"/>
                                    <a:pt x="72" y="82"/>
                                    <a:pt x="71" y="83"/>
                                  </a:cubicBezTo>
                                  <a:cubicBezTo>
                                    <a:pt x="104" y="83"/>
                                    <a:pt x="104" y="83"/>
                                    <a:pt x="104" y="83"/>
                                  </a:cubicBezTo>
                                  <a:cubicBezTo>
                                    <a:pt x="105" y="82"/>
                                    <a:pt x="105" y="81"/>
                                    <a:pt x="106" y="80"/>
                                  </a:cubicBezTo>
                                  <a:close/>
                                  <a:moveTo>
                                    <a:pt x="122" y="126"/>
                                  </a:moveTo>
                                  <a:cubicBezTo>
                                    <a:pt x="143" y="126"/>
                                    <a:pt x="143" y="126"/>
                                    <a:pt x="143" y="126"/>
                                  </a:cubicBezTo>
                                  <a:cubicBezTo>
                                    <a:pt x="144" y="123"/>
                                    <a:pt x="144" y="123"/>
                                    <a:pt x="144" y="123"/>
                                  </a:cubicBezTo>
                                  <a:cubicBezTo>
                                    <a:pt x="123" y="123"/>
                                    <a:pt x="123" y="123"/>
                                    <a:pt x="123" y="123"/>
                                  </a:cubicBezTo>
                                  <a:lnTo>
                                    <a:pt x="122" y="126"/>
                                  </a:lnTo>
                                  <a:close/>
                                  <a:moveTo>
                                    <a:pt x="12" y="77"/>
                                  </a:moveTo>
                                  <a:cubicBezTo>
                                    <a:pt x="42" y="77"/>
                                    <a:pt x="42" y="77"/>
                                    <a:pt x="42" y="77"/>
                                  </a:cubicBezTo>
                                  <a:cubicBezTo>
                                    <a:pt x="43" y="74"/>
                                    <a:pt x="43" y="74"/>
                                    <a:pt x="43" y="74"/>
                                  </a:cubicBezTo>
                                  <a:cubicBezTo>
                                    <a:pt x="13" y="74"/>
                                    <a:pt x="13" y="74"/>
                                    <a:pt x="13" y="74"/>
                                  </a:cubicBezTo>
                                  <a:lnTo>
                                    <a:pt x="12" y="77"/>
                                  </a:lnTo>
                                  <a:close/>
                                  <a:moveTo>
                                    <a:pt x="68" y="90"/>
                                  </a:moveTo>
                                  <a:cubicBezTo>
                                    <a:pt x="101" y="90"/>
                                    <a:pt x="101" y="90"/>
                                    <a:pt x="101" y="90"/>
                                  </a:cubicBezTo>
                                  <a:cubicBezTo>
                                    <a:pt x="102" y="88"/>
                                    <a:pt x="102" y="87"/>
                                    <a:pt x="103" y="86"/>
                                  </a:cubicBezTo>
                                  <a:cubicBezTo>
                                    <a:pt x="70" y="86"/>
                                    <a:pt x="70" y="86"/>
                                    <a:pt x="70" y="86"/>
                                  </a:cubicBezTo>
                                  <a:cubicBezTo>
                                    <a:pt x="69" y="87"/>
                                    <a:pt x="69" y="88"/>
                                    <a:pt x="68" y="90"/>
                                  </a:cubicBezTo>
                                  <a:close/>
                                  <a:moveTo>
                                    <a:pt x="109" y="74"/>
                                  </a:moveTo>
                                  <a:cubicBezTo>
                                    <a:pt x="76" y="74"/>
                                    <a:pt x="76" y="74"/>
                                    <a:pt x="76" y="74"/>
                                  </a:cubicBezTo>
                                  <a:cubicBezTo>
                                    <a:pt x="76" y="75"/>
                                    <a:pt x="75" y="76"/>
                                    <a:pt x="75" y="77"/>
                                  </a:cubicBezTo>
                                  <a:cubicBezTo>
                                    <a:pt x="107" y="77"/>
                                    <a:pt x="107" y="77"/>
                                    <a:pt x="107" y="77"/>
                                  </a:cubicBezTo>
                                  <a:cubicBezTo>
                                    <a:pt x="108" y="76"/>
                                    <a:pt x="108" y="75"/>
                                    <a:pt x="109" y="74"/>
                                  </a:cubicBezTo>
                                  <a:close/>
                                  <a:moveTo>
                                    <a:pt x="147" y="92"/>
                                  </a:moveTo>
                                  <a:cubicBezTo>
                                    <a:pt x="117" y="92"/>
                                    <a:pt x="117" y="92"/>
                                    <a:pt x="117" y="92"/>
                                  </a:cubicBezTo>
                                  <a:cubicBezTo>
                                    <a:pt x="116" y="94"/>
                                    <a:pt x="116" y="94"/>
                                    <a:pt x="116" y="94"/>
                                  </a:cubicBezTo>
                                  <a:cubicBezTo>
                                    <a:pt x="99" y="94"/>
                                    <a:pt x="99" y="94"/>
                                    <a:pt x="99" y="94"/>
                                  </a:cubicBezTo>
                                  <a:cubicBezTo>
                                    <a:pt x="99" y="94"/>
                                    <a:pt x="99" y="93"/>
                                    <a:pt x="100" y="92"/>
                                  </a:cubicBezTo>
                                  <a:cubicBezTo>
                                    <a:pt x="67" y="92"/>
                                    <a:pt x="67" y="92"/>
                                    <a:pt x="67" y="92"/>
                                  </a:cubicBezTo>
                                  <a:cubicBezTo>
                                    <a:pt x="66" y="93"/>
                                    <a:pt x="66" y="94"/>
                                    <a:pt x="66" y="94"/>
                                  </a:cubicBezTo>
                                  <a:cubicBezTo>
                                    <a:pt x="58" y="94"/>
                                    <a:pt x="58" y="94"/>
                                    <a:pt x="58" y="94"/>
                                  </a:cubicBezTo>
                                  <a:cubicBezTo>
                                    <a:pt x="58" y="96"/>
                                    <a:pt x="58" y="96"/>
                                    <a:pt x="58" y="96"/>
                                  </a:cubicBezTo>
                                  <a:cubicBezTo>
                                    <a:pt x="151" y="96"/>
                                    <a:pt x="151" y="96"/>
                                    <a:pt x="151" y="96"/>
                                  </a:cubicBezTo>
                                  <a:cubicBezTo>
                                    <a:pt x="152" y="94"/>
                                    <a:pt x="152" y="94"/>
                                    <a:pt x="152" y="94"/>
                                  </a:cubicBezTo>
                                  <a:cubicBezTo>
                                    <a:pt x="147" y="94"/>
                                    <a:pt x="147" y="94"/>
                                    <a:pt x="147" y="94"/>
                                  </a:cubicBezTo>
                                  <a:lnTo>
                                    <a:pt x="147" y="92"/>
                                  </a:lnTo>
                                  <a:close/>
                                  <a:moveTo>
                                    <a:pt x="104" y="0"/>
                                  </a:moveTo>
                                  <a:cubicBezTo>
                                    <a:pt x="104" y="3"/>
                                    <a:pt x="104" y="3"/>
                                    <a:pt x="104" y="3"/>
                                  </a:cubicBezTo>
                                  <a:cubicBezTo>
                                    <a:pt x="99" y="23"/>
                                    <a:pt x="91" y="41"/>
                                    <a:pt x="86" y="56"/>
                                  </a:cubicBezTo>
                                  <a:cubicBezTo>
                                    <a:pt x="83" y="61"/>
                                    <a:pt x="81" y="66"/>
                                    <a:pt x="78" y="71"/>
                                  </a:cubicBezTo>
                                  <a:cubicBezTo>
                                    <a:pt x="110" y="71"/>
                                    <a:pt x="110" y="71"/>
                                    <a:pt x="110" y="71"/>
                                  </a:cubicBezTo>
                                  <a:cubicBezTo>
                                    <a:pt x="116" y="56"/>
                                    <a:pt x="121" y="41"/>
                                    <a:pt x="127" y="26"/>
                                  </a:cubicBezTo>
                                  <a:cubicBezTo>
                                    <a:pt x="127" y="23"/>
                                    <a:pt x="127" y="23"/>
                                    <a:pt x="127" y="23"/>
                                  </a:cubicBezTo>
                                  <a:cubicBezTo>
                                    <a:pt x="137" y="23"/>
                                    <a:pt x="137" y="23"/>
                                    <a:pt x="137" y="23"/>
                                  </a:cubicBezTo>
                                  <a:cubicBezTo>
                                    <a:pt x="123" y="71"/>
                                    <a:pt x="123" y="71"/>
                                    <a:pt x="123" y="71"/>
                                  </a:cubicBezTo>
                                  <a:cubicBezTo>
                                    <a:pt x="154" y="71"/>
                                    <a:pt x="154" y="71"/>
                                    <a:pt x="154" y="71"/>
                                  </a:cubicBezTo>
                                  <a:cubicBezTo>
                                    <a:pt x="175" y="0"/>
                                    <a:pt x="175" y="0"/>
                                    <a:pt x="175" y="0"/>
                                  </a:cubicBezTo>
                                  <a:lnTo>
                                    <a:pt x="104" y="0"/>
                                  </a:lnTo>
                                  <a:close/>
                                  <a:moveTo>
                                    <a:pt x="47" y="132"/>
                                  </a:moveTo>
                                  <a:cubicBezTo>
                                    <a:pt x="70" y="132"/>
                                    <a:pt x="70" y="132"/>
                                    <a:pt x="70" y="132"/>
                                  </a:cubicBezTo>
                                  <a:cubicBezTo>
                                    <a:pt x="71" y="129"/>
                                    <a:pt x="71" y="129"/>
                                    <a:pt x="71" y="129"/>
                                  </a:cubicBezTo>
                                  <a:cubicBezTo>
                                    <a:pt x="48" y="129"/>
                                    <a:pt x="48" y="129"/>
                                    <a:pt x="48" y="129"/>
                                  </a:cubicBezTo>
                                  <a:lnTo>
                                    <a:pt x="47" y="132"/>
                                  </a:lnTo>
                                  <a:close/>
                                  <a:moveTo>
                                    <a:pt x="121" y="132"/>
                                  </a:moveTo>
                                  <a:cubicBezTo>
                                    <a:pt x="141" y="132"/>
                                    <a:pt x="141" y="132"/>
                                    <a:pt x="141" y="132"/>
                                  </a:cubicBezTo>
                                  <a:cubicBezTo>
                                    <a:pt x="142" y="129"/>
                                    <a:pt x="142" y="129"/>
                                    <a:pt x="142" y="129"/>
                                  </a:cubicBezTo>
                                  <a:cubicBezTo>
                                    <a:pt x="122" y="129"/>
                                    <a:pt x="122" y="129"/>
                                    <a:pt x="122" y="129"/>
                                  </a:cubicBezTo>
                                  <a:lnTo>
                                    <a:pt x="121" y="132"/>
                                  </a:lnTo>
                                  <a:close/>
                                  <a:moveTo>
                                    <a:pt x="49" y="126"/>
                                  </a:moveTo>
                                  <a:cubicBezTo>
                                    <a:pt x="72" y="126"/>
                                    <a:pt x="72" y="126"/>
                                    <a:pt x="72" y="126"/>
                                  </a:cubicBezTo>
                                  <a:cubicBezTo>
                                    <a:pt x="72" y="123"/>
                                    <a:pt x="72" y="123"/>
                                    <a:pt x="72" y="123"/>
                                  </a:cubicBezTo>
                                  <a:cubicBezTo>
                                    <a:pt x="50" y="123"/>
                                    <a:pt x="50" y="123"/>
                                    <a:pt x="50" y="123"/>
                                  </a:cubicBezTo>
                                  <a:lnTo>
                                    <a:pt x="49" y="126"/>
                                  </a:lnTo>
                                  <a:close/>
                                  <a:moveTo>
                                    <a:pt x="46" y="139"/>
                                  </a:moveTo>
                                  <a:cubicBezTo>
                                    <a:pt x="69" y="139"/>
                                    <a:pt x="69" y="139"/>
                                    <a:pt x="69" y="139"/>
                                  </a:cubicBezTo>
                                  <a:cubicBezTo>
                                    <a:pt x="69" y="135"/>
                                    <a:pt x="69" y="135"/>
                                    <a:pt x="69" y="135"/>
                                  </a:cubicBezTo>
                                  <a:cubicBezTo>
                                    <a:pt x="47" y="135"/>
                                    <a:pt x="47" y="135"/>
                                    <a:pt x="47" y="135"/>
                                  </a:cubicBezTo>
                                  <a:lnTo>
                                    <a:pt x="46" y="139"/>
                                  </a:lnTo>
                                  <a:close/>
                                  <a:moveTo>
                                    <a:pt x="119" y="139"/>
                                  </a:move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35"/>
                                    <a:pt x="140" y="135"/>
                                    <a:pt x="140" y="135"/>
                                  </a:cubicBezTo>
                                  <a:cubicBezTo>
                                    <a:pt x="120" y="135"/>
                                    <a:pt x="120" y="135"/>
                                    <a:pt x="120" y="135"/>
                                  </a:cubicBezTo>
                                  <a:lnTo>
                                    <a:pt x="119" y="139"/>
                                  </a:lnTo>
                                  <a:close/>
                                  <a:moveTo>
                                    <a:pt x="151" y="80"/>
                                  </a:moveTo>
                                  <a:cubicBezTo>
                                    <a:pt x="120" y="80"/>
                                    <a:pt x="120" y="80"/>
                                    <a:pt x="120" y="80"/>
                                  </a:cubicBezTo>
                                  <a:cubicBezTo>
                                    <a:pt x="119" y="83"/>
                                    <a:pt x="119" y="83"/>
                                    <a:pt x="119" y="83"/>
                                  </a:cubicBezTo>
                                  <a:cubicBezTo>
                                    <a:pt x="150" y="83"/>
                                    <a:pt x="150" y="83"/>
                                    <a:pt x="150" y="83"/>
                                  </a:cubicBezTo>
                                  <a:lnTo>
                                    <a:pt x="151" y="80"/>
                                  </a:lnTo>
                                  <a:close/>
                                  <a:moveTo>
                                    <a:pt x="54" y="108"/>
                                  </a:moveTo>
                                  <a:cubicBezTo>
                                    <a:pt x="148" y="108"/>
                                    <a:pt x="148" y="108"/>
                                    <a:pt x="148" y="108"/>
                                  </a:cubicBezTo>
                                  <a:cubicBezTo>
                                    <a:pt x="149" y="105"/>
                                    <a:pt x="149" y="105"/>
                                    <a:pt x="149" y="105"/>
                                  </a:cubicBezTo>
                                  <a:cubicBezTo>
                                    <a:pt x="55" y="105"/>
                                    <a:pt x="55" y="105"/>
                                    <a:pt x="55" y="105"/>
                                  </a:cubicBezTo>
                                  <a:lnTo>
                                    <a:pt x="54" y="108"/>
                                  </a:lnTo>
                                  <a:close/>
                                  <a:moveTo>
                                    <a:pt x="56" y="102"/>
                                  </a:moveTo>
                                  <a:cubicBezTo>
                                    <a:pt x="150" y="102"/>
                                    <a:pt x="150" y="102"/>
                                    <a:pt x="150" y="102"/>
                                  </a:cubicBezTo>
                                  <a:cubicBezTo>
                                    <a:pt x="151" y="99"/>
                                    <a:pt x="151" y="99"/>
                                    <a:pt x="151" y="99"/>
                                  </a:cubicBezTo>
                                  <a:cubicBezTo>
                                    <a:pt x="57" y="99"/>
                                    <a:pt x="57" y="99"/>
                                    <a:pt x="57" y="99"/>
                                  </a:cubicBezTo>
                                  <a:lnTo>
                                    <a:pt x="56" y="102"/>
                                  </a:lnTo>
                                  <a:close/>
                                  <a:moveTo>
                                    <a:pt x="118" y="90"/>
                                  </a:moveTo>
                                  <a:cubicBezTo>
                                    <a:pt x="148" y="90"/>
                                    <a:pt x="148" y="90"/>
                                    <a:pt x="148" y="90"/>
                                  </a:cubicBezTo>
                                  <a:cubicBezTo>
                                    <a:pt x="149" y="86"/>
                                    <a:pt x="149" y="86"/>
                                    <a:pt x="149" y="86"/>
                                  </a:cubicBezTo>
                                  <a:cubicBezTo>
                                    <a:pt x="119" y="86"/>
                                    <a:pt x="119" y="86"/>
                                    <a:pt x="119" y="86"/>
                                  </a:cubicBezTo>
                                  <a:lnTo>
                                    <a:pt x="118" y="90"/>
                                  </a:lnTo>
                                  <a:close/>
                                  <a:moveTo>
                                    <a:pt x="76" y="23"/>
                                  </a:moveTo>
                                  <a:cubicBezTo>
                                    <a:pt x="83" y="0"/>
                                    <a:pt x="83" y="0"/>
                                    <a:pt x="83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7" y="23"/>
                                    <a:pt x="7" y="23"/>
                                    <a:pt x="7" y="23"/>
                                  </a:cubicBezTo>
                                  <a:cubicBezTo>
                                    <a:pt x="28" y="23"/>
                                    <a:pt x="28" y="23"/>
                                    <a:pt x="28" y="23"/>
                                  </a:cubicBezTo>
                                  <a:cubicBezTo>
                                    <a:pt x="14" y="71"/>
                                    <a:pt x="14" y="71"/>
                                    <a:pt x="14" y="71"/>
                                  </a:cubicBezTo>
                                  <a:cubicBezTo>
                                    <a:pt x="44" y="71"/>
                                    <a:pt x="44" y="71"/>
                                    <a:pt x="44" y="71"/>
                                  </a:cubicBezTo>
                                  <a:cubicBezTo>
                                    <a:pt x="58" y="23"/>
                                    <a:pt x="58" y="23"/>
                                    <a:pt x="58" y="23"/>
                                  </a:cubicBezTo>
                                  <a:lnTo>
                                    <a:pt x="76" y="23"/>
                                  </a:lnTo>
                                  <a:close/>
                                  <a:moveTo>
                                    <a:pt x="121" y="77"/>
                                  </a:moveTo>
                                  <a:cubicBezTo>
                                    <a:pt x="152" y="77"/>
                                    <a:pt x="152" y="77"/>
                                    <a:pt x="152" y="77"/>
                                  </a:cubicBezTo>
                                  <a:cubicBezTo>
                                    <a:pt x="153" y="74"/>
                                    <a:pt x="153" y="74"/>
                                    <a:pt x="153" y="74"/>
                                  </a:cubicBezTo>
                                  <a:cubicBezTo>
                                    <a:pt x="122" y="74"/>
                                    <a:pt x="122" y="74"/>
                                    <a:pt x="122" y="74"/>
                                  </a:cubicBezTo>
                                  <a:lnTo>
                                    <a:pt x="121" y="77"/>
                                  </a:lnTo>
                                  <a:close/>
                                  <a:moveTo>
                                    <a:pt x="10" y="83"/>
                                  </a:moveTo>
                                  <a:cubicBezTo>
                                    <a:pt x="41" y="83"/>
                                    <a:pt x="41" y="83"/>
                                    <a:pt x="41" y="83"/>
                                  </a:cubicBezTo>
                                  <a:cubicBezTo>
                                    <a:pt x="42" y="80"/>
                                    <a:pt x="42" y="80"/>
                                    <a:pt x="42" y="80"/>
                                  </a:cubicBezTo>
                                  <a:cubicBezTo>
                                    <a:pt x="11" y="80"/>
                                    <a:pt x="11" y="80"/>
                                    <a:pt x="11" y="80"/>
                                  </a:cubicBezTo>
                                  <a:lnTo>
                                    <a:pt x="10" y="83"/>
                                  </a:lnTo>
                                  <a:close/>
                                  <a:moveTo>
                                    <a:pt x="7" y="96"/>
                                  </a:moveTo>
                                  <a:cubicBezTo>
                                    <a:pt x="37" y="96"/>
                                    <a:pt x="37" y="96"/>
                                    <a:pt x="37" y="96"/>
                                  </a:cubicBezTo>
                                  <a:cubicBezTo>
                                    <a:pt x="38" y="92"/>
                                    <a:pt x="38" y="92"/>
                                    <a:pt x="38" y="92"/>
                                  </a:cubicBezTo>
                                  <a:cubicBezTo>
                                    <a:pt x="8" y="92"/>
                                    <a:pt x="8" y="92"/>
                                    <a:pt x="8" y="92"/>
                                  </a:cubicBezTo>
                                  <a:lnTo>
                                    <a:pt x="7" y="96"/>
                                  </a:lnTo>
                                  <a:close/>
                                  <a:moveTo>
                                    <a:pt x="8" y="90"/>
                                  </a:moveTo>
                                  <a:cubicBezTo>
                                    <a:pt x="39" y="90"/>
                                    <a:pt x="39" y="90"/>
                                    <a:pt x="39" y="90"/>
                                  </a:cubicBezTo>
                                  <a:cubicBezTo>
                                    <a:pt x="40" y="86"/>
                                    <a:pt x="40" y="86"/>
                                    <a:pt x="40" y="86"/>
                                  </a:cubicBezTo>
                                  <a:cubicBezTo>
                                    <a:pt x="9" y="86"/>
                                    <a:pt x="9" y="86"/>
                                    <a:pt x="9" y="86"/>
                                  </a:cubicBezTo>
                                  <a:lnTo>
                                    <a:pt x="8" y="90"/>
                                  </a:lnTo>
                                  <a:close/>
                                  <a:moveTo>
                                    <a:pt x="5" y="102"/>
                                  </a:moveTo>
                                  <a:cubicBezTo>
                                    <a:pt x="35" y="102"/>
                                    <a:pt x="35" y="102"/>
                                    <a:pt x="35" y="102"/>
                                  </a:cubicBezTo>
                                  <a:cubicBezTo>
                                    <a:pt x="36" y="99"/>
                                    <a:pt x="36" y="99"/>
                                    <a:pt x="36" y="99"/>
                                  </a:cubicBezTo>
                                  <a:cubicBezTo>
                                    <a:pt x="6" y="99"/>
                                    <a:pt x="6" y="99"/>
                                    <a:pt x="6" y="99"/>
                                  </a:cubicBezTo>
                                  <a:lnTo>
                                    <a:pt x="5" y="102"/>
                                  </a:lnTo>
                                  <a:close/>
                                  <a:moveTo>
                                    <a:pt x="3" y="108"/>
                                  </a:moveTo>
                                  <a:cubicBezTo>
                                    <a:pt x="34" y="108"/>
                                    <a:pt x="34" y="108"/>
                                    <a:pt x="34" y="108"/>
                                  </a:cubicBezTo>
                                  <a:cubicBezTo>
                                    <a:pt x="34" y="105"/>
                                    <a:pt x="34" y="105"/>
                                    <a:pt x="34" y="105"/>
                                  </a:cubicBezTo>
                                  <a:cubicBezTo>
                                    <a:pt x="4" y="105"/>
                                    <a:pt x="4" y="105"/>
                                    <a:pt x="4" y="105"/>
                                  </a:cubicBezTo>
                                  <a:lnTo>
                                    <a:pt x="3" y="108"/>
                                  </a:lnTo>
                                  <a:close/>
                                  <a:moveTo>
                                    <a:pt x="53" y="114"/>
                                  </a:moveTo>
                                  <a:cubicBezTo>
                                    <a:pt x="146" y="114"/>
                                    <a:pt x="146" y="114"/>
                                    <a:pt x="146" y="114"/>
                                  </a:cubicBezTo>
                                  <a:cubicBezTo>
                                    <a:pt x="147" y="111"/>
                                    <a:pt x="147" y="111"/>
                                    <a:pt x="147" y="111"/>
                                  </a:cubicBezTo>
                                  <a:cubicBezTo>
                                    <a:pt x="53" y="111"/>
                                    <a:pt x="53" y="111"/>
                                    <a:pt x="53" y="111"/>
                                  </a:cubicBezTo>
                                  <a:lnTo>
                                    <a:pt x="53" y="114"/>
                                  </a:lnTo>
                                  <a:close/>
                                  <a:moveTo>
                                    <a:pt x="1" y="114"/>
                                  </a:moveTo>
                                  <a:cubicBezTo>
                                    <a:pt x="32" y="114"/>
                                    <a:pt x="32" y="114"/>
                                    <a:pt x="32" y="114"/>
                                  </a:cubicBezTo>
                                  <a:cubicBezTo>
                                    <a:pt x="33" y="111"/>
                                    <a:pt x="33" y="111"/>
                                    <a:pt x="33" y="111"/>
                                  </a:cubicBezTo>
                                  <a:cubicBezTo>
                                    <a:pt x="2" y="111"/>
                                    <a:pt x="2" y="111"/>
                                    <a:pt x="2" y="111"/>
                                  </a:cubicBezTo>
                                  <a:lnTo>
                                    <a:pt x="1" y="1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569880" name="Freeform 10"/>
                          <wps:cNvSpPr>
                            <a:spLocks/>
                          </wps:cNvSpPr>
                          <wps:spPr bwMode="auto">
                            <a:xfrm>
                              <a:off x="6010" y="574"/>
                              <a:ext cx="126" cy="167"/>
                            </a:xfrm>
                            <a:custGeom>
                              <a:avLst/>
                              <a:gdLst>
                                <a:gd name="T0" fmla="*/ 73 w 126"/>
                                <a:gd name="T1" fmla="*/ 21 h 167"/>
                                <a:gd name="T2" fmla="*/ 73 w 126"/>
                                <a:gd name="T3" fmla="*/ 167 h 167"/>
                                <a:gd name="T4" fmla="*/ 52 w 126"/>
                                <a:gd name="T5" fmla="*/ 167 h 167"/>
                                <a:gd name="T6" fmla="*/ 52 w 126"/>
                                <a:gd name="T7" fmla="*/ 21 h 167"/>
                                <a:gd name="T8" fmla="*/ 0 w 126"/>
                                <a:gd name="T9" fmla="*/ 21 h 167"/>
                                <a:gd name="T10" fmla="*/ 0 w 126"/>
                                <a:gd name="T11" fmla="*/ 0 h 167"/>
                                <a:gd name="T12" fmla="*/ 126 w 126"/>
                                <a:gd name="T13" fmla="*/ 0 h 167"/>
                                <a:gd name="T14" fmla="*/ 126 w 126"/>
                                <a:gd name="T15" fmla="*/ 21 h 167"/>
                                <a:gd name="T16" fmla="*/ 73 w 126"/>
                                <a:gd name="T17" fmla="*/ 21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6" h="167">
                                  <a:moveTo>
                                    <a:pt x="73" y="21"/>
                                  </a:moveTo>
                                  <a:lnTo>
                                    <a:pt x="73" y="167"/>
                                  </a:lnTo>
                                  <a:lnTo>
                                    <a:pt x="52" y="167"/>
                                  </a:lnTo>
                                  <a:lnTo>
                                    <a:pt x="52" y="2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26" y="21"/>
                                  </a:lnTo>
                                  <a:lnTo>
                                    <a:pt x="73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80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5147538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5968" y="167"/>
                              <a:ext cx="482" cy="647"/>
                            </a:xfrm>
                            <a:custGeom>
                              <a:avLst/>
                              <a:gdLst>
                                <a:gd name="T0" fmla="*/ 79 w 92"/>
                                <a:gd name="T1" fmla="*/ 73 h 124"/>
                                <a:gd name="T2" fmla="*/ 71 w 92"/>
                                <a:gd name="T3" fmla="*/ 99 h 124"/>
                                <a:gd name="T4" fmla="*/ 61 w 92"/>
                                <a:gd name="T5" fmla="*/ 111 h 124"/>
                                <a:gd name="T6" fmla="*/ 46 w 92"/>
                                <a:gd name="T7" fmla="*/ 121 h 124"/>
                                <a:gd name="T8" fmla="*/ 28 w 92"/>
                                <a:gd name="T9" fmla="*/ 124 h 124"/>
                                <a:gd name="T10" fmla="*/ 11 w 92"/>
                                <a:gd name="T11" fmla="*/ 121 h 124"/>
                                <a:gd name="T12" fmla="*/ 3 w 92"/>
                                <a:gd name="T13" fmla="*/ 111 h 124"/>
                                <a:gd name="T14" fmla="*/ 0 w 92"/>
                                <a:gd name="T15" fmla="*/ 99 h 124"/>
                                <a:gd name="T16" fmla="*/ 8 w 92"/>
                                <a:gd name="T17" fmla="*/ 73 h 124"/>
                                <a:gd name="T18" fmla="*/ 13 w 92"/>
                                <a:gd name="T19" fmla="*/ 53 h 124"/>
                                <a:gd name="T20" fmla="*/ 21 w 92"/>
                                <a:gd name="T21" fmla="*/ 25 h 124"/>
                                <a:gd name="T22" fmla="*/ 31 w 92"/>
                                <a:gd name="T23" fmla="*/ 12 h 124"/>
                                <a:gd name="T24" fmla="*/ 46 w 92"/>
                                <a:gd name="T25" fmla="*/ 2 h 124"/>
                                <a:gd name="T26" fmla="*/ 64 w 92"/>
                                <a:gd name="T27" fmla="*/ 0 h 124"/>
                                <a:gd name="T28" fmla="*/ 81 w 92"/>
                                <a:gd name="T29" fmla="*/ 2 h 124"/>
                                <a:gd name="T30" fmla="*/ 92 w 92"/>
                                <a:gd name="T31" fmla="*/ 12 h 124"/>
                                <a:gd name="T32" fmla="*/ 92 w 92"/>
                                <a:gd name="T33" fmla="*/ 25 h 124"/>
                                <a:gd name="T34" fmla="*/ 87 w 92"/>
                                <a:gd name="T35" fmla="*/ 53 h 124"/>
                                <a:gd name="T36" fmla="*/ 79 w 92"/>
                                <a:gd name="T37" fmla="*/ 73 h 124"/>
                                <a:gd name="T38" fmla="*/ 59 w 92"/>
                                <a:gd name="T39" fmla="*/ 33 h 124"/>
                                <a:gd name="T40" fmla="*/ 61 w 92"/>
                                <a:gd name="T41" fmla="*/ 23 h 124"/>
                                <a:gd name="T42" fmla="*/ 59 w 92"/>
                                <a:gd name="T43" fmla="*/ 20 h 124"/>
                                <a:gd name="T44" fmla="*/ 54 w 92"/>
                                <a:gd name="T45" fmla="*/ 23 h 124"/>
                                <a:gd name="T46" fmla="*/ 49 w 92"/>
                                <a:gd name="T47" fmla="*/ 33 h 124"/>
                                <a:gd name="T48" fmla="*/ 33 w 92"/>
                                <a:gd name="T49" fmla="*/ 88 h 124"/>
                                <a:gd name="T50" fmla="*/ 31 w 92"/>
                                <a:gd name="T51" fmla="*/ 101 h 124"/>
                                <a:gd name="T52" fmla="*/ 33 w 92"/>
                                <a:gd name="T53" fmla="*/ 104 h 124"/>
                                <a:gd name="T54" fmla="*/ 38 w 92"/>
                                <a:gd name="T55" fmla="*/ 101 h 124"/>
                                <a:gd name="T56" fmla="*/ 43 w 92"/>
                                <a:gd name="T57" fmla="*/ 88 h 124"/>
                                <a:gd name="T58" fmla="*/ 59 w 92"/>
                                <a:gd name="T59" fmla="*/ 33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92" h="124">
                                  <a:moveTo>
                                    <a:pt x="79" y="73"/>
                                  </a:moveTo>
                                  <a:cubicBezTo>
                                    <a:pt x="76" y="83"/>
                                    <a:pt x="74" y="94"/>
                                    <a:pt x="71" y="99"/>
                                  </a:cubicBezTo>
                                  <a:cubicBezTo>
                                    <a:pt x="69" y="104"/>
                                    <a:pt x="66" y="106"/>
                                    <a:pt x="61" y="111"/>
                                  </a:cubicBezTo>
                                  <a:cubicBezTo>
                                    <a:pt x="59" y="116"/>
                                    <a:pt x="54" y="119"/>
                                    <a:pt x="46" y="121"/>
                                  </a:cubicBezTo>
                                  <a:cubicBezTo>
                                    <a:pt x="41" y="124"/>
                                    <a:pt x="36" y="124"/>
                                    <a:pt x="28" y="124"/>
                                  </a:cubicBezTo>
                                  <a:cubicBezTo>
                                    <a:pt x="21" y="124"/>
                                    <a:pt x="16" y="124"/>
                                    <a:pt x="11" y="121"/>
                                  </a:cubicBezTo>
                                  <a:cubicBezTo>
                                    <a:pt x="8" y="119"/>
                                    <a:pt x="3" y="116"/>
                                    <a:pt x="3" y="111"/>
                                  </a:cubicBezTo>
                                  <a:cubicBezTo>
                                    <a:pt x="0" y="109"/>
                                    <a:pt x="0" y="104"/>
                                    <a:pt x="0" y="99"/>
                                  </a:cubicBezTo>
                                  <a:cubicBezTo>
                                    <a:pt x="0" y="94"/>
                                    <a:pt x="3" y="83"/>
                                    <a:pt x="8" y="73"/>
                                  </a:cubicBezTo>
                                  <a:cubicBezTo>
                                    <a:pt x="13" y="53"/>
                                    <a:pt x="13" y="53"/>
                                    <a:pt x="13" y="53"/>
                                  </a:cubicBezTo>
                                  <a:cubicBezTo>
                                    <a:pt x="16" y="40"/>
                                    <a:pt x="18" y="30"/>
                                    <a:pt x="21" y="25"/>
                                  </a:cubicBezTo>
                                  <a:cubicBezTo>
                                    <a:pt x="23" y="23"/>
                                    <a:pt x="26" y="18"/>
                                    <a:pt x="31" y="12"/>
                                  </a:cubicBezTo>
                                  <a:cubicBezTo>
                                    <a:pt x="36" y="7"/>
                                    <a:pt x="41" y="5"/>
                                    <a:pt x="46" y="2"/>
                                  </a:cubicBezTo>
                                  <a:cubicBezTo>
                                    <a:pt x="51" y="0"/>
                                    <a:pt x="59" y="0"/>
                                    <a:pt x="64" y="0"/>
                                  </a:cubicBezTo>
                                  <a:cubicBezTo>
                                    <a:pt x="71" y="0"/>
                                    <a:pt x="76" y="0"/>
                                    <a:pt x="81" y="2"/>
                                  </a:cubicBezTo>
                                  <a:cubicBezTo>
                                    <a:pt x="87" y="5"/>
                                    <a:pt x="89" y="7"/>
                                    <a:pt x="92" y="12"/>
                                  </a:cubicBezTo>
                                  <a:cubicBezTo>
                                    <a:pt x="92" y="18"/>
                                    <a:pt x="92" y="20"/>
                                    <a:pt x="92" y="25"/>
                                  </a:cubicBezTo>
                                  <a:cubicBezTo>
                                    <a:pt x="92" y="30"/>
                                    <a:pt x="89" y="40"/>
                                    <a:pt x="87" y="53"/>
                                  </a:cubicBezTo>
                                  <a:lnTo>
                                    <a:pt x="79" y="73"/>
                                  </a:lnTo>
                                  <a:close/>
                                  <a:moveTo>
                                    <a:pt x="59" y="33"/>
                                  </a:moveTo>
                                  <a:cubicBezTo>
                                    <a:pt x="61" y="28"/>
                                    <a:pt x="61" y="25"/>
                                    <a:pt x="61" y="23"/>
                                  </a:cubicBezTo>
                                  <a:cubicBezTo>
                                    <a:pt x="61" y="20"/>
                                    <a:pt x="61" y="20"/>
                                    <a:pt x="59" y="20"/>
                                  </a:cubicBezTo>
                                  <a:cubicBezTo>
                                    <a:pt x="56" y="20"/>
                                    <a:pt x="56" y="20"/>
                                    <a:pt x="54" y="23"/>
                                  </a:cubicBezTo>
                                  <a:cubicBezTo>
                                    <a:pt x="54" y="23"/>
                                    <a:pt x="51" y="28"/>
                                    <a:pt x="49" y="33"/>
                                  </a:cubicBezTo>
                                  <a:cubicBezTo>
                                    <a:pt x="33" y="88"/>
                                    <a:pt x="33" y="88"/>
                                    <a:pt x="33" y="88"/>
                                  </a:cubicBezTo>
                                  <a:cubicBezTo>
                                    <a:pt x="31" y="96"/>
                                    <a:pt x="31" y="101"/>
                                    <a:pt x="31" y="101"/>
                                  </a:cubicBezTo>
                                  <a:cubicBezTo>
                                    <a:pt x="31" y="104"/>
                                    <a:pt x="31" y="104"/>
                                    <a:pt x="33" y="104"/>
                                  </a:cubicBezTo>
                                  <a:cubicBezTo>
                                    <a:pt x="36" y="104"/>
                                    <a:pt x="38" y="104"/>
                                    <a:pt x="38" y="101"/>
                                  </a:cubicBezTo>
                                  <a:cubicBezTo>
                                    <a:pt x="41" y="99"/>
                                    <a:pt x="41" y="96"/>
                                    <a:pt x="43" y="88"/>
                                  </a:cubicBezTo>
                                  <a:lnTo>
                                    <a:pt x="59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180592" name="Freeform 12"/>
                          <wps:cNvSpPr>
                            <a:spLocks/>
                          </wps:cNvSpPr>
                          <wps:spPr bwMode="auto">
                            <a:xfrm>
                              <a:off x="5518" y="21"/>
                              <a:ext cx="571" cy="777"/>
                            </a:xfrm>
                            <a:custGeom>
                              <a:avLst/>
                              <a:gdLst>
                                <a:gd name="T0" fmla="*/ 571 w 571"/>
                                <a:gd name="T1" fmla="*/ 157 h 777"/>
                                <a:gd name="T2" fmla="*/ 398 w 571"/>
                                <a:gd name="T3" fmla="*/ 438 h 777"/>
                                <a:gd name="T4" fmla="*/ 398 w 571"/>
                                <a:gd name="T5" fmla="*/ 777 h 777"/>
                                <a:gd name="T6" fmla="*/ 225 w 571"/>
                                <a:gd name="T7" fmla="*/ 777 h 777"/>
                                <a:gd name="T8" fmla="*/ 241 w 571"/>
                                <a:gd name="T9" fmla="*/ 517 h 777"/>
                                <a:gd name="T10" fmla="*/ 162 w 571"/>
                                <a:gd name="T11" fmla="*/ 777 h 777"/>
                                <a:gd name="T12" fmla="*/ 0 w 571"/>
                                <a:gd name="T13" fmla="*/ 777 h 777"/>
                                <a:gd name="T14" fmla="*/ 241 w 571"/>
                                <a:gd name="T15" fmla="*/ 0 h 777"/>
                                <a:gd name="T16" fmla="*/ 398 w 571"/>
                                <a:gd name="T17" fmla="*/ 0 h 777"/>
                                <a:gd name="T18" fmla="*/ 277 w 571"/>
                                <a:gd name="T19" fmla="*/ 397 h 777"/>
                                <a:gd name="T20" fmla="*/ 424 w 571"/>
                                <a:gd name="T21" fmla="*/ 157 h 777"/>
                                <a:gd name="T22" fmla="*/ 571 w 571"/>
                                <a:gd name="T23" fmla="*/ 157 h 7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571" h="777">
                                  <a:moveTo>
                                    <a:pt x="571" y="157"/>
                                  </a:moveTo>
                                  <a:lnTo>
                                    <a:pt x="398" y="438"/>
                                  </a:lnTo>
                                  <a:lnTo>
                                    <a:pt x="398" y="777"/>
                                  </a:lnTo>
                                  <a:lnTo>
                                    <a:pt x="225" y="777"/>
                                  </a:lnTo>
                                  <a:lnTo>
                                    <a:pt x="241" y="517"/>
                                  </a:lnTo>
                                  <a:lnTo>
                                    <a:pt x="162" y="777"/>
                                  </a:lnTo>
                                  <a:lnTo>
                                    <a:pt x="0" y="777"/>
                                  </a:lnTo>
                                  <a:lnTo>
                                    <a:pt x="241" y="0"/>
                                  </a:lnTo>
                                  <a:lnTo>
                                    <a:pt x="398" y="0"/>
                                  </a:lnTo>
                                  <a:lnTo>
                                    <a:pt x="277" y="397"/>
                                  </a:lnTo>
                                  <a:lnTo>
                                    <a:pt x="424" y="157"/>
                                  </a:lnTo>
                                  <a:lnTo>
                                    <a:pt x="571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2130088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5083" y="178"/>
                              <a:ext cx="503" cy="620"/>
                            </a:xfrm>
                            <a:custGeom>
                              <a:avLst/>
                              <a:gdLst>
                                <a:gd name="T0" fmla="*/ 96 w 96"/>
                                <a:gd name="T1" fmla="*/ 0 h 119"/>
                                <a:gd name="T2" fmla="*/ 78 w 96"/>
                                <a:gd name="T3" fmla="*/ 119 h 119"/>
                                <a:gd name="T4" fmla="*/ 45 w 96"/>
                                <a:gd name="T5" fmla="*/ 119 h 119"/>
                                <a:gd name="T6" fmla="*/ 50 w 96"/>
                                <a:gd name="T7" fmla="*/ 99 h 119"/>
                                <a:gd name="T8" fmla="*/ 40 w 96"/>
                                <a:gd name="T9" fmla="*/ 99 h 119"/>
                                <a:gd name="T10" fmla="*/ 30 w 96"/>
                                <a:gd name="T11" fmla="*/ 119 h 119"/>
                                <a:gd name="T12" fmla="*/ 0 w 96"/>
                                <a:gd name="T13" fmla="*/ 119 h 119"/>
                                <a:gd name="T14" fmla="*/ 50 w 96"/>
                                <a:gd name="T15" fmla="*/ 0 h 119"/>
                                <a:gd name="T16" fmla="*/ 96 w 96"/>
                                <a:gd name="T17" fmla="*/ 0 h 119"/>
                                <a:gd name="T18" fmla="*/ 55 w 96"/>
                                <a:gd name="T19" fmla="*/ 76 h 119"/>
                                <a:gd name="T20" fmla="*/ 66 w 96"/>
                                <a:gd name="T21" fmla="*/ 28 h 119"/>
                                <a:gd name="T22" fmla="*/ 45 w 96"/>
                                <a:gd name="T23" fmla="*/ 76 h 119"/>
                                <a:gd name="T24" fmla="*/ 55 w 96"/>
                                <a:gd name="T25" fmla="*/ 76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96" h="119">
                                  <a:moveTo>
                                    <a:pt x="96" y="0"/>
                                  </a:moveTo>
                                  <a:cubicBezTo>
                                    <a:pt x="78" y="119"/>
                                    <a:pt x="78" y="119"/>
                                    <a:pt x="78" y="119"/>
                                  </a:cubicBezTo>
                                  <a:cubicBezTo>
                                    <a:pt x="45" y="119"/>
                                    <a:pt x="45" y="119"/>
                                    <a:pt x="45" y="119"/>
                                  </a:cubicBezTo>
                                  <a:cubicBezTo>
                                    <a:pt x="50" y="99"/>
                                    <a:pt x="50" y="99"/>
                                    <a:pt x="50" y="99"/>
                                  </a:cubicBezTo>
                                  <a:cubicBezTo>
                                    <a:pt x="40" y="99"/>
                                    <a:pt x="40" y="99"/>
                                    <a:pt x="40" y="99"/>
                                  </a:cubicBezTo>
                                  <a:cubicBezTo>
                                    <a:pt x="30" y="119"/>
                                    <a:pt x="30" y="119"/>
                                    <a:pt x="30" y="119"/>
                                  </a:cubicBezTo>
                                  <a:cubicBezTo>
                                    <a:pt x="0" y="119"/>
                                    <a:pt x="0" y="119"/>
                                    <a:pt x="0" y="119"/>
                                  </a:cubicBezTo>
                                  <a:cubicBezTo>
                                    <a:pt x="50" y="0"/>
                                    <a:pt x="50" y="0"/>
                                    <a:pt x="50" y="0"/>
                                  </a:cubicBezTo>
                                  <a:lnTo>
                                    <a:pt x="96" y="0"/>
                                  </a:lnTo>
                                  <a:close/>
                                  <a:moveTo>
                                    <a:pt x="55" y="76"/>
                                  </a:moveTo>
                                  <a:cubicBezTo>
                                    <a:pt x="58" y="64"/>
                                    <a:pt x="60" y="46"/>
                                    <a:pt x="66" y="28"/>
                                  </a:cubicBezTo>
                                  <a:cubicBezTo>
                                    <a:pt x="55" y="51"/>
                                    <a:pt x="50" y="66"/>
                                    <a:pt x="45" y="76"/>
                                  </a:cubicBezTo>
                                  <a:lnTo>
                                    <a:pt x="55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0306600" name="Freeform 14"/>
                          <wps:cNvSpPr>
                            <a:spLocks/>
                          </wps:cNvSpPr>
                          <wps:spPr bwMode="auto">
                            <a:xfrm>
                              <a:off x="4670" y="178"/>
                              <a:ext cx="555" cy="620"/>
                            </a:xfrm>
                            <a:custGeom>
                              <a:avLst/>
                              <a:gdLst>
                                <a:gd name="T0" fmla="*/ 555 w 555"/>
                                <a:gd name="T1" fmla="*/ 0 h 620"/>
                                <a:gd name="T2" fmla="*/ 387 w 555"/>
                                <a:gd name="T3" fmla="*/ 620 h 620"/>
                                <a:gd name="T4" fmla="*/ 214 w 555"/>
                                <a:gd name="T5" fmla="*/ 620 h 620"/>
                                <a:gd name="T6" fmla="*/ 293 w 555"/>
                                <a:gd name="T7" fmla="*/ 360 h 620"/>
                                <a:gd name="T8" fmla="*/ 241 w 555"/>
                                <a:gd name="T9" fmla="*/ 360 h 620"/>
                                <a:gd name="T10" fmla="*/ 157 w 555"/>
                                <a:gd name="T11" fmla="*/ 620 h 620"/>
                                <a:gd name="T12" fmla="*/ 0 w 555"/>
                                <a:gd name="T13" fmla="*/ 620 h 620"/>
                                <a:gd name="T14" fmla="*/ 188 w 555"/>
                                <a:gd name="T15" fmla="*/ 0 h 620"/>
                                <a:gd name="T16" fmla="*/ 345 w 555"/>
                                <a:gd name="T17" fmla="*/ 0 h 620"/>
                                <a:gd name="T18" fmla="*/ 277 w 555"/>
                                <a:gd name="T19" fmla="*/ 224 h 620"/>
                                <a:gd name="T20" fmla="*/ 330 w 555"/>
                                <a:gd name="T21" fmla="*/ 224 h 620"/>
                                <a:gd name="T22" fmla="*/ 398 w 555"/>
                                <a:gd name="T23" fmla="*/ 0 h 620"/>
                                <a:gd name="T24" fmla="*/ 555 w 555"/>
                                <a:gd name="T25" fmla="*/ 0 h 6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55" h="620">
                                  <a:moveTo>
                                    <a:pt x="555" y="0"/>
                                  </a:moveTo>
                                  <a:lnTo>
                                    <a:pt x="387" y="620"/>
                                  </a:lnTo>
                                  <a:lnTo>
                                    <a:pt x="214" y="620"/>
                                  </a:lnTo>
                                  <a:lnTo>
                                    <a:pt x="293" y="360"/>
                                  </a:lnTo>
                                  <a:lnTo>
                                    <a:pt x="241" y="360"/>
                                  </a:lnTo>
                                  <a:lnTo>
                                    <a:pt x="157" y="620"/>
                                  </a:lnTo>
                                  <a:lnTo>
                                    <a:pt x="0" y="620"/>
                                  </a:lnTo>
                                  <a:lnTo>
                                    <a:pt x="188" y="0"/>
                                  </a:lnTo>
                                  <a:lnTo>
                                    <a:pt x="345" y="0"/>
                                  </a:lnTo>
                                  <a:lnTo>
                                    <a:pt x="277" y="224"/>
                                  </a:lnTo>
                                  <a:lnTo>
                                    <a:pt x="330" y="224"/>
                                  </a:lnTo>
                                  <a:lnTo>
                                    <a:pt x="398" y="0"/>
                                  </a:lnTo>
                                  <a:lnTo>
                                    <a:pt x="5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4645829" name="Freeform 15"/>
                          <wps:cNvSpPr>
                            <a:spLocks/>
                          </wps:cNvSpPr>
                          <wps:spPr bwMode="auto">
                            <a:xfrm>
                              <a:off x="4246" y="178"/>
                              <a:ext cx="544" cy="620"/>
                            </a:xfrm>
                            <a:custGeom>
                              <a:avLst/>
                              <a:gdLst>
                                <a:gd name="T0" fmla="*/ 356 w 544"/>
                                <a:gd name="T1" fmla="*/ 620 h 620"/>
                                <a:gd name="T2" fmla="*/ 225 w 544"/>
                                <a:gd name="T3" fmla="*/ 620 h 620"/>
                                <a:gd name="T4" fmla="*/ 303 w 544"/>
                                <a:gd name="T5" fmla="*/ 344 h 620"/>
                                <a:gd name="T6" fmla="*/ 131 w 544"/>
                                <a:gd name="T7" fmla="*/ 620 h 620"/>
                                <a:gd name="T8" fmla="*/ 0 w 544"/>
                                <a:gd name="T9" fmla="*/ 620 h 620"/>
                                <a:gd name="T10" fmla="*/ 173 w 544"/>
                                <a:gd name="T11" fmla="*/ 0 h 620"/>
                                <a:gd name="T12" fmla="*/ 319 w 544"/>
                                <a:gd name="T13" fmla="*/ 0 h 620"/>
                                <a:gd name="T14" fmla="*/ 225 w 544"/>
                                <a:gd name="T15" fmla="*/ 281 h 620"/>
                                <a:gd name="T16" fmla="*/ 413 w 544"/>
                                <a:gd name="T17" fmla="*/ 0 h 620"/>
                                <a:gd name="T18" fmla="*/ 544 w 544"/>
                                <a:gd name="T19" fmla="*/ 0 h 620"/>
                                <a:gd name="T20" fmla="*/ 356 w 544"/>
                                <a:gd name="T21" fmla="*/ 620 h 6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44" h="620">
                                  <a:moveTo>
                                    <a:pt x="356" y="620"/>
                                  </a:moveTo>
                                  <a:lnTo>
                                    <a:pt x="225" y="620"/>
                                  </a:lnTo>
                                  <a:lnTo>
                                    <a:pt x="303" y="344"/>
                                  </a:lnTo>
                                  <a:lnTo>
                                    <a:pt x="131" y="620"/>
                                  </a:lnTo>
                                  <a:lnTo>
                                    <a:pt x="0" y="620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319" y="0"/>
                                  </a:lnTo>
                                  <a:lnTo>
                                    <a:pt x="225" y="281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356" y="6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8668365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3832" y="178"/>
                              <a:ext cx="508" cy="620"/>
                            </a:xfrm>
                            <a:custGeom>
                              <a:avLst/>
                              <a:gdLst>
                                <a:gd name="T0" fmla="*/ 36 w 97"/>
                                <a:gd name="T1" fmla="*/ 0 h 119"/>
                                <a:gd name="T2" fmla="*/ 69 w 97"/>
                                <a:gd name="T3" fmla="*/ 0 h 119"/>
                                <a:gd name="T4" fmla="*/ 87 w 97"/>
                                <a:gd name="T5" fmla="*/ 3 h 119"/>
                                <a:gd name="T6" fmla="*/ 97 w 97"/>
                                <a:gd name="T7" fmla="*/ 8 h 119"/>
                                <a:gd name="T8" fmla="*/ 97 w 97"/>
                                <a:gd name="T9" fmla="*/ 18 h 119"/>
                                <a:gd name="T10" fmla="*/ 94 w 97"/>
                                <a:gd name="T11" fmla="*/ 33 h 119"/>
                                <a:gd name="T12" fmla="*/ 92 w 97"/>
                                <a:gd name="T13" fmla="*/ 43 h 119"/>
                                <a:gd name="T14" fmla="*/ 84 w 97"/>
                                <a:gd name="T15" fmla="*/ 61 h 119"/>
                                <a:gd name="T16" fmla="*/ 74 w 97"/>
                                <a:gd name="T17" fmla="*/ 69 h 119"/>
                                <a:gd name="T18" fmla="*/ 56 w 97"/>
                                <a:gd name="T19" fmla="*/ 71 h 119"/>
                                <a:gd name="T20" fmla="*/ 46 w 97"/>
                                <a:gd name="T21" fmla="*/ 71 h 119"/>
                                <a:gd name="T22" fmla="*/ 33 w 97"/>
                                <a:gd name="T23" fmla="*/ 119 h 119"/>
                                <a:gd name="T24" fmla="*/ 0 w 97"/>
                                <a:gd name="T25" fmla="*/ 119 h 119"/>
                                <a:gd name="T26" fmla="*/ 36 w 97"/>
                                <a:gd name="T27" fmla="*/ 0 h 119"/>
                                <a:gd name="T28" fmla="*/ 61 w 97"/>
                                <a:gd name="T29" fmla="*/ 21 h 119"/>
                                <a:gd name="T30" fmla="*/ 54 w 97"/>
                                <a:gd name="T31" fmla="*/ 51 h 119"/>
                                <a:gd name="T32" fmla="*/ 56 w 97"/>
                                <a:gd name="T33" fmla="*/ 51 h 119"/>
                                <a:gd name="T34" fmla="*/ 61 w 97"/>
                                <a:gd name="T35" fmla="*/ 48 h 119"/>
                                <a:gd name="T36" fmla="*/ 66 w 97"/>
                                <a:gd name="T37" fmla="*/ 41 h 119"/>
                                <a:gd name="T38" fmla="*/ 69 w 97"/>
                                <a:gd name="T39" fmla="*/ 31 h 119"/>
                                <a:gd name="T40" fmla="*/ 69 w 97"/>
                                <a:gd name="T41" fmla="*/ 23 h 119"/>
                                <a:gd name="T42" fmla="*/ 61 w 97"/>
                                <a:gd name="T43" fmla="*/ 21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7" h="119">
                                  <a:moveTo>
                                    <a:pt x="36" y="0"/>
                                  </a:moveTo>
                                  <a:cubicBezTo>
                                    <a:pt x="69" y="0"/>
                                    <a:pt x="69" y="0"/>
                                    <a:pt x="69" y="0"/>
                                  </a:cubicBezTo>
                                  <a:cubicBezTo>
                                    <a:pt x="76" y="0"/>
                                    <a:pt x="84" y="0"/>
                                    <a:pt x="87" y="3"/>
                                  </a:cubicBezTo>
                                  <a:cubicBezTo>
                                    <a:pt x="92" y="3"/>
                                    <a:pt x="94" y="5"/>
                                    <a:pt x="97" y="8"/>
                                  </a:cubicBezTo>
                                  <a:cubicBezTo>
                                    <a:pt x="97" y="10"/>
                                    <a:pt x="97" y="13"/>
                                    <a:pt x="97" y="18"/>
                                  </a:cubicBezTo>
                                  <a:cubicBezTo>
                                    <a:pt x="97" y="21"/>
                                    <a:pt x="97" y="26"/>
                                    <a:pt x="94" y="33"/>
                                  </a:cubicBezTo>
                                  <a:cubicBezTo>
                                    <a:pt x="92" y="43"/>
                                    <a:pt x="92" y="43"/>
                                    <a:pt x="92" y="43"/>
                                  </a:cubicBezTo>
                                  <a:cubicBezTo>
                                    <a:pt x="89" y="51"/>
                                    <a:pt x="87" y="59"/>
                                    <a:pt x="84" y="61"/>
                                  </a:cubicBezTo>
                                  <a:cubicBezTo>
                                    <a:pt x="81" y="64"/>
                                    <a:pt x="76" y="66"/>
                                    <a:pt x="74" y="69"/>
                                  </a:cubicBezTo>
                                  <a:cubicBezTo>
                                    <a:pt x="69" y="71"/>
                                    <a:pt x="61" y="71"/>
                                    <a:pt x="56" y="71"/>
                                  </a:cubicBezTo>
                                  <a:cubicBezTo>
                                    <a:pt x="46" y="71"/>
                                    <a:pt x="46" y="71"/>
                                    <a:pt x="46" y="71"/>
                                  </a:cubicBezTo>
                                  <a:cubicBezTo>
                                    <a:pt x="33" y="119"/>
                                    <a:pt x="33" y="119"/>
                                    <a:pt x="33" y="119"/>
                                  </a:cubicBezTo>
                                  <a:cubicBezTo>
                                    <a:pt x="0" y="119"/>
                                    <a:pt x="0" y="119"/>
                                    <a:pt x="0" y="119"/>
                                  </a:cubicBezTo>
                                  <a:lnTo>
                                    <a:pt x="36" y="0"/>
                                  </a:lnTo>
                                  <a:close/>
                                  <a:moveTo>
                                    <a:pt x="61" y="21"/>
                                  </a:moveTo>
                                  <a:cubicBezTo>
                                    <a:pt x="54" y="51"/>
                                    <a:pt x="54" y="51"/>
                                    <a:pt x="54" y="51"/>
                                  </a:cubicBezTo>
                                  <a:cubicBezTo>
                                    <a:pt x="54" y="51"/>
                                    <a:pt x="54" y="51"/>
                                    <a:pt x="56" y="51"/>
                                  </a:cubicBezTo>
                                  <a:cubicBezTo>
                                    <a:pt x="59" y="51"/>
                                    <a:pt x="61" y="51"/>
                                    <a:pt x="61" y="48"/>
                                  </a:cubicBezTo>
                                  <a:cubicBezTo>
                                    <a:pt x="64" y="48"/>
                                    <a:pt x="64" y="46"/>
                                    <a:pt x="66" y="41"/>
                                  </a:cubicBezTo>
                                  <a:cubicBezTo>
                                    <a:pt x="69" y="31"/>
                                    <a:pt x="69" y="31"/>
                                    <a:pt x="69" y="31"/>
                                  </a:cubicBezTo>
                                  <a:cubicBezTo>
                                    <a:pt x="69" y="26"/>
                                    <a:pt x="71" y="23"/>
                                    <a:pt x="69" y="23"/>
                                  </a:cubicBezTo>
                                  <a:cubicBezTo>
                                    <a:pt x="69" y="21"/>
                                    <a:pt x="66" y="21"/>
                                    <a:pt x="61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922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9946537" name="Freeform 17"/>
                          <wps:cNvSpPr>
                            <a:spLocks/>
                          </wps:cNvSpPr>
                          <wps:spPr bwMode="auto">
                            <a:xfrm>
                              <a:off x="2984" y="955"/>
                              <a:ext cx="100" cy="110"/>
                            </a:xfrm>
                            <a:custGeom>
                              <a:avLst/>
                              <a:gdLst>
                                <a:gd name="T0" fmla="*/ 5 w 100"/>
                                <a:gd name="T1" fmla="*/ 0 h 110"/>
                                <a:gd name="T2" fmla="*/ 100 w 100"/>
                                <a:gd name="T3" fmla="*/ 0 h 110"/>
                                <a:gd name="T4" fmla="*/ 94 w 100"/>
                                <a:gd name="T5" fmla="*/ 16 h 110"/>
                                <a:gd name="T6" fmla="*/ 58 w 100"/>
                                <a:gd name="T7" fmla="*/ 16 h 110"/>
                                <a:gd name="T8" fmla="*/ 21 w 100"/>
                                <a:gd name="T9" fmla="*/ 110 h 110"/>
                                <a:gd name="T10" fmla="*/ 0 w 100"/>
                                <a:gd name="T11" fmla="*/ 110 h 110"/>
                                <a:gd name="T12" fmla="*/ 37 w 100"/>
                                <a:gd name="T13" fmla="*/ 16 h 110"/>
                                <a:gd name="T14" fmla="*/ 0 w 100"/>
                                <a:gd name="T15" fmla="*/ 16 h 110"/>
                                <a:gd name="T16" fmla="*/ 5 w 100"/>
                                <a:gd name="T17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0" h="110">
                                  <a:moveTo>
                                    <a:pt x="5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94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37" y="16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318017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3063" y="955"/>
                              <a:ext cx="178" cy="110"/>
                            </a:xfrm>
                            <a:custGeom>
                              <a:avLst/>
                              <a:gdLst>
                                <a:gd name="T0" fmla="*/ 21 w 34"/>
                                <a:gd name="T1" fmla="*/ 0 h 21"/>
                                <a:gd name="T2" fmla="*/ 32 w 34"/>
                                <a:gd name="T3" fmla="*/ 10 h 21"/>
                                <a:gd name="T4" fmla="*/ 13 w 34"/>
                                <a:gd name="T5" fmla="*/ 21 h 21"/>
                                <a:gd name="T6" fmla="*/ 2 w 34"/>
                                <a:gd name="T7" fmla="*/ 10 h 21"/>
                                <a:gd name="T8" fmla="*/ 21 w 34"/>
                                <a:gd name="T9" fmla="*/ 0 h 21"/>
                                <a:gd name="T10" fmla="*/ 14 w 34"/>
                                <a:gd name="T11" fmla="*/ 19 h 21"/>
                                <a:gd name="T12" fmla="*/ 28 w 34"/>
                                <a:gd name="T13" fmla="*/ 10 h 21"/>
                                <a:gd name="T14" fmla="*/ 20 w 34"/>
                                <a:gd name="T15" fmla="*/ 2 h 21"/>
                                <a:gd name="T16" fmla="*/ 6 w 34"/>
                                <a:gd name="T17" fmla="*/ 10 h 21"/>
                                <a:gd name="T18" fmla="*/ 14 w 34"/>
                                <a:gd name="T19" fmla="*/ 19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" h="21">
                                  <a:moveTo>
                                    <a:pt x="21" y="0"/>
                                  </a:moveTo>
                                  <a:cubicBezTo>
                                    <a:pt x="29" y="0"/>
                                    <a:pt x="34" y="5"/>
                                    <a:pt x="32" y="10"/>
                                  </a:cubicBezTo>
                                  <a:cubicBezTo>
                                    <a:pt x="29" y="16"/>
                                    <a:pt x="21" y="21"/>
                                    <a:pt x="13" y="21"/>
                                  </a:cubicBezTo>
                                  <a:cubicBezTo>
                                    <a:pt x="5" y="21"/>
                                    <a:pt x="0" y="16"/>
                                    <a:pt x="2" y="10"/>
                                  </a:cubicBezTo>
                                  <a:cubicBezTo>
                                    <a:pt x="4" y="5"/>
                                    <a:pt x="13" y="0"/>
                                    <a:pt x="21" y="0"/>
                                  </a:cubicBezTo>
                                  <a:close/>
                                  <a:moveTo>
                                    <a:pt x="14" y="19"/>
                                  </a:moveTo>
                                  <a:cubicBezTo>
                                    <a:pt x="20" y="19"/>
                                    <a:pt x="26" y="15"/>
                                    <a:pt x="28" y="10"/>
                                  </a:cubicBezTo>
                                  <a:cubicBezTo>
                                    <a:pt x="30" y="6"/>
                                    <a:pt x="26" y="2"/>
                                    <a:pt x="20" y="2"/>
                                  </a:cubicBezTo>
                                  <a:cubicBezTo>
                                    <a:pt x="14" y="2"/>
                                    <a:pt x="8" y="6"/>
                                    <a:pt x="6" y="10"/>
                                  </a:cubicBezTo>
                                  <a:cubicBezTo>
                                    <a:pt x="4" y="15"/>
                                    <a:pt x="7" y="19"/>
                                    <a:pt x="14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2159834" name="Freeform 19"/>
                          <wps:cNvSpPr>
                            <a:spLocks/>
                          </wps:cNvSpPr>
                          <wps:spPr bwMode="auto">
                            <a:xfrm>
                              <a:off x="3241" y="955"/>
                              <a:ext cx="141" cy="110"/>
                            </a:xfrm>
                            <a:custGeom>
                              <a:avLst/>
                              <a:gdLst>
                                <a:gd name="T0" fmla="*/ 0 w 27"/>
                                <a:gd name="T1" fmla="*/ 21 h 21"/>
                                <a:gd name="T2" fmla="*/ 6 w 27"/>
                                <a:gd name="T3" fmla="*/ 7 h 21"/>
                                <a:gd name="T4" fmla="*/ 19 w 27"/>
                                <a:gd name="T5" fmla="*/ 0 h 21"/>
                                <a:gd name="T6" fmla="*/ 25 w 27"/>
                                <a:gd name="T7" fmla="*/ 7 h 21"/>
                                <a:gd name="T8" fmla="*/ 23 w 27"/>
                                <a:gd name="T9" fmla="*/ 10 h 21"/>
                                <a:gd name="T10" fmla="*/ 12 w 27"/>
                                <a:gd name="T11" fmla="*/ 13 h 21"/>
                                <a:gd name="T12" fmla="*/ 9 w 27"/>
                                <a:gd name="T13" fmla="*/ 13 h 21"/>
                                <a:gd name="T14" fmla="*/ 10 w 27"/>
                                <a:gd name="T15" fmla="*/ 11 h 21"/>
                                <a:gd name="T16" fmla="*/ 14 w 27"/>
                                <a:gd name="T17" fmla="*/ 11 h 21"/>
                                <a:gd name="T18" fmla="*/ 21 w 27"/>
                                <a:gd name="T19" fmla="*/ 7 h 21"/>
                                <a:gd name="T20" fmla="*/ 17 w 27"/>
                                <a:gd name="T21" fmla="*/ 2 h 21"/>
                                <a:gd name="T22" fmla="*/ 10 w 27"/>
                                <a:gd name="T23" fmla="*/ 7 h 21"/>
                                <a:gd name="T24" fmla="*/ 4 w 27"/>
                                <a:gd name="T25" fmla="*/ 21 h 21"/>
                                <a:gd name="T26" fmla="*/ 0 w 27"/>
                                <a:gd name="T27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7" h="21">
                                  <a:moveTo>
                                    <a:pt x="0" y="21"/>
                                  </a:moveTo>
                                  <a:cubicBezTo>
                                    <a:pt x="6" y="7"/>
                                    <a:pt x="6" y="7"/>
                                    <a:pt x="6" y="7"/>
                                  </a:cubicBezTo>
                                  <a:cubicBezTo>
                                    <a:pt x="8" y="2"/>
                                    <a:pt x="13" y="0"/>
                                    <a:pt x="19" y="0"/>
                                  </a:cubicBezTo>
                                  <a:cubicBezTo>
                                    <a:pt x="25" y="0"/>
                                    <a:pt x="27" y="3"/>
                                    <a:pt x="25" y="7"/>
                                  </a:cubicBezTo>
                                  <a:cubicBezTo>
                                    <a:pt x="25" y="8"/>
                                    <a:pt x="24" y="9"/>
                                    <a:pt x="23" y="10"/>
                                  </a:cubicBezTo>
                                  <a:cubicBezTo>
                                    <a:pt x="19" y="13"/>
                                    <a:pt x="16" y="13"/>
                                    <a:pt x="12" y="13"/>
                                  </a:cubicBezTo>
                                  <a:cubicBezTo>
                                    <a:pt x="9" y="13"/>
                                    <a:pt x="9" y="13"/>
                                    <a:pt x="9" y="13"/>
                                  </a:cubicBezTo>
                                  <a:cubicBezTo>
                                    <a:pt x="10" y="11"/>
                                    <a:pt x="10" y="11"/>
                                    <a:pt x="10" y="11"/>
                                  </a:cubicBezTo>
                                  <a:cubicBezTo>
                                    <a:pt x="14" y="11"/>
                                    <a:pt x="14" y="11"/>
                                    <a:pt x="14" y="11"/>
                                  </a:cubicBezTo>
                                  <a:cubicBezTo>
                                    <a:pt x="18" y="11"/>
                                    <a:pt x="20" y="9"/>
                                    <a:pt x="21" y="7"/>
                                  </a:cubicBezTo>
                                  <a:cubicBezTo>
                                    <a:pt x="22" y="4"/>
                                    <a:pt x="21" y="2"/>
                                    <a:pt x="17" y="2"/>
                                  </a:cubicBezTo>
                                  <a:cubicBezTo>
                                    <a:pt x="14" y="2"/>
                                    <a:pt x="11" y="4"/>
                                    <a:pt x="10" y="7"/>
                                  </a:cubicBezTo>
                                  <a:cubicBezTo>
                                    <a:pt x="4" y="21"/>
                                    <a:pt x="4" y="21"/>
                                    <a:pt x="4" y="21"/>
                                  </a:cubicBezTo>
                                  <a:lnTo>
                                    <a:pt x="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0325288" name="Freeform 20"/>
                          <wps:cNvSpPr>
                            <a:spLocks/>
                          </wps:cNvSpPr>
                          <wps:spPr bwMode="auto">
                            <a:xfrm>
                              <a:off x="3377" y="955"/>
                              <a:ext cx="131" cy="110"/>
                            </a:xfrm>
                            <a:custGeom>
                              <a:avLst/>
                              <a:gdLst>
                                <a:gd name="T0" fmla="*/ 24 w 25"/>
                                <a:gd name="T1" fmla="*/ 3 h 21"/>
                                <a:gd name="T2" fmla="*/ 18 w 25"/>
                                <a:gd name="T3" fmla="*/ 3 h 21"/>
                                <a:gd name="T4" fmla="*/ 13 w 25"/>
                                <a:gd name="T5" fmla="*/ 4 h 21"/>
                                <a:gd name="T6" fmla="*/ 10 w 25"/>
                                <a:gd name="T7" fmla="*/ 7 h 21"/>
                                <a:gd name="T8" fmla="*/ 4 w 25"/>
                                <a:gd name="T9" fmla="*/ 21 h 21"/>
                                <a:gd name="T10" fmla="*/ 0 w 25"/>
                                <a:gd name="T11" fmla="*/ 21 h 21"/>
                                <a:gd name="T12" fmla="*/ 6 w 25"/>
                                <a:gd name="T13" fmla="*/ 7 h 21"/>
                                <a:gd name="T14" fmla="*/ 11 w 25"/>
                                <a:gd name="T15" fmla="*/ 1 h 21"/>
                                <a:gd name="T16" fmla="*/ 19 w 25"/>
                                <a:gd name="T17" fmla="*/ 0 h 21"/>
                                <a:gd name="T18" fmla="*/ 25 w 25"/>
                                <a:gd name="T19" fmla="*/ 0 h 21"/>
                                <a:gd name="T20" fmla="*/ 24 w 25"/>
                                <a:gd name="T21" fmla="*/ 3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5" h="21">
                                  <a:moveTo>
                                    <a:pt x="24" y="3"/>
                                  </a:moveTo>
                                  <a:cubicBezTo>
                                    <a:pt x="18" y="3"/>
                                    <a:pt x="18" y="3"/>
                                    <a:pt x="18" y="3"/>
                                  </a:cubicBezTo>
                                  <a:cubicBezTo>
                                    <a:pt x="16" y="3"/>
                                    <a:pt x="14" y="3"/>
                                    <a:pt x="13" y="4"/>
                                  </a:cubicBezTo>
                                  <a:cubicBezTo>
                                    <a:pt x="11" y="5"/>
                                    <a:pt x="10" y="6"/>
                                    <a:pt x="10" y="7"/>
                                  </a:cubicBezTo>
                                  <a:cubicBezTo>
                                    <a:pt x="4" y="21"/>
                                    <a:pt x="4" y="21"/>
                                    <a:pt x="4" y="21"/>
                                  </a:cubicBezTo>
                                  <a:cubicBezTo>
                                    <a:pt x="0" y="21"/>
                                    <a:pt x="0" y="21"/>
                                    <a:pt x="0" y="21"/>
                                  </a:cubicBezTo>
                                  <a:cubicBezTo>
                                    <a:pt x="6" y="7"/>
                                    <a:pt x="6" y="7"/>
                                    <a:pt x="6" y="7"/>
                                  </a:cubicBezTo>
                                  <a:cubicBezTo>
                                    <a:pt x="7" y="5"/>
                                    <a:pt x="8" y="3"/>
                                    <a:pt x="11" y="1"/>
                                  </a:cubicBezTo>
                                  <a:cubicBezTo>
                                    <a:pt x="14" y="0"/>
                                    <a:pt x="17" y="0"/>
                                    <a:pt x="19" y="0"/>
                                  </a:cubicBezTo>
                                  <a:cubicBezTo>
                                    <a:pt x="25" y="0"/>
                                    <a:pt x="25" y="0"/>
                                    <a:pt x="25" y="0"/>
                                  </a:cubicBezTo>
                                  <a:lnTo>
                                    <a:pt x="2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9830244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3481" y="955"/>
                              <a:ext cx="184" cy="110"/>
                            </a:xfrm>
                            <a:custGeom>
                              <a:avLst/>
                              <a:gdLst>
                                <a:gd name="T0" fmla="*/ 22 w 35"/>
                                <a:gd name="T1" fmla="*/ 0 h 21"/>
                                <a:gd name="T2" fmla="*/ 32 w 35"/>
                                <a:gd name="T3" fmla="*/ 10 h 21"/>
                                <a:gd name="T4" fmla="*/ 13 w 35"/>
                                <a:gd name="T5" fmla="*/ 21 h 21"/>
                                <a:gd name="T6" fmla="*/ 3 w 35"/>
                                <a:gd name="T7" fmla="*/ 10 h 21"/>
                                <a:gd name="T8" fmla="*/ 22 w 35"/>
                                <a:gd name="T9" fmla="*/ 0 h 21"/>
                                <a:gd name="T10" fmla="*/ 14 w 35"/>
                                <a:gd name="T11" fmla="*/ 19 h 21"/>
                                <a:gd name="T12" fmla="*/ 28 w 35"/>
                                <a:gd name="T13" fmla="*/ 10 h 21"/>
                                <a:gd name="T14" fmla="*/ 21 w 35"/>
                                <a:gd name="T15" fmla="*/ 2 h 21"/>
                                <a:gd name="T16" fmla="*/ 7 w 35"/>
                                <a:gd name="T17" fmla="*/ 10 h 21"/>
                                <a:gd name="T18" fmla="*/ 14 w 35"/>
                                <a:gd name="T19" fmla="*/ 19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5" h="21">
                                  <a:moveTo>
                                    <a:pt x="22" y="0"/>
                                  </a:moveTo>
                                  <a:cubicBezTo>
                                    <a:pt x="30" y="0"/>
                                    <a:pt x="35" y="5"/>
                                    <a:pt x="32" y="10"/>
                                  </a:cubicBezTo>
                                  <a:cubicBezTo>
                                    <a:pt x="30" y="16"/>
                                    <a:pt x="21" y="21"/>
                                    <a:pt x="13" y="21"/>
                                  </a:cubicBezTo>
                                  <a:cubicBezTo>
                                    <a:pt x="5" y="21"/>
                                    <a:pt x="0" y="16"/>
                                    <a:pt x="3" y="10"/>
                                  </a:cubicBezTo>
                                  <a:cubicBezTo>
                                    <a:pt x="5" y="5"/>
                                    <a:pt x="14" y="0"/>
                                    <a:pt x="22" y="0"/>
                                  </a:cubicBezTo>
                                  <a:close/>
                                  <a:moveTo>
                                    <a:pt x="14" y="19"/>
                                  </a:moveTo>
                                  <a:cubicBezTo>
                                    <a:pt x="21" y="19"/>
                                    <a:pt x="27" y="15"/>
                                    <a:pt x="28" y="10"/>
                                  </a:cubicBezTo>
                                  <a:cubicBezTo>
                                    <a:pt x="30" y="6"/>
                                    <a:pt x="27" y="2"/>
                                    <a:pt x="21" y="2"/>
                                  </a:cubicBezTo>
                                  <a:cubicBezTo>
                                    <a:pt x="15" y="2"/>
                                    <a:pt x="8" y="6"/>
                                    <a:pt x="7" y="10"/>
                                  </a:cubicBezTo>
                                  <a:cubicBezTo>
                                    <a:pt x="5" y="15"/>
                                    <a:pt x="8" y="19"/>
                                    <a:pt x="14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2092410" name="Freeform 22"/>
                          <wps:cNvSpPr>
                            <a:spLocks/>
                          </wps:cNvSpPr>
                          <wps:spPr bwMode="auto">
                            <a:xfrm>
                              <a:off x="3665" y="955"/>
                              <a:ext cx="136" cy="110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21 h 21"/>
                                <a:gd name="T2" fmla="*/ 6 w 26"/>
                                <a:gd name="T3" fmla="*/ 7 h 21"/>
                                <a:gd name="T4" fmla="*/ 18 w 26"/>
                                <a:gd name="T5" fmla="*/ 0 h 21"/>
                                <a:gd name="T6" fmla="*/ 25 w 26"/>
                                <a:gd name="T7" fmla="*/ 6 h 21"/>
                                <a:gd name="T8" fmla="*/ 20 w 26"/>
                                <a:gd name="T9" fmla="*/ 10 h 21"/>
                                <a:gd name="T10" fmla="*/ 22 w 26"/>
                                <a:gd name="T11" fmla="*/ 15 h 21"/>
                                <a:gd name="T12" fmla="*/ 11 w 26"/>
                                <a:gd name="T13" fmla="*/ 21 h 21"/>
                                <a:gd name="T14" fmla="*/ 6 w 26"/>
                                <a:gd name="T15" fmla="*/ 21 h 21"/>
                                <a:gd name="T16" fmla="*/ 7 w 26"/>
                                <a:gd name="T17" fmla="*/ 18 h 21"/>
                                <a:gd name="T18" fmla="*/ 11 w 26"/>
                                <a:gd name="T19" fmla="*/ 18 h 21"/>
                                <a:gd name="T20" fmla="*/ 18 w 26"/>
                                <a:gd name="T21" fmla="*/ 15 h 21"/>
                                <a:gd name="T22" fmla="*/ 15 w 26"/>
                                <a:gd name="T23" fmla="*/ 11 h 21"/>
                                <a:gd name="T24" fmla="*/ 9 w 26"/>
                                <a:gd name="T25" fmla="*/ 11 h 21"/>
                                <a:gd name="T26" fmla="*/ 10 w 26"/>
                                <a:gd name="T27" fmla="*/ 9 h 21"/>
                                <a:gd name="T28" fmla="*/ 14 w 26"/>
                                <a:gd name="T29" fmla="*/ 9 h 21"/>
                                <a:gd name="T30" fmla="*/ 21 w 26"/>
                                <a:gd name="T31" fmla="*/ 6 h 21"/>
                                <a:gd name="T32" fmla="*/ 17 w 26"/>
                                <a:gd name="T33" fmla="*/ 2 h 21"/>
                                <a:gd name="T34" fmla="*/ 10 w 26"/>
                                <a:gd name="T35" fmla="*/ 7 h 21"/>
                                <a:gd name="T36" fmla="*/ 4 w 26"/>
                                <a:gd name="T37" fmla="*/ 21 h 21"/>
                                <a:gd name="T38" fmla="*/ 0 w 26"/>
                                <a:gd name="T39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6" h="21">
                                  <a:moveTo>
                                    <a:pt x="0" y="21"/>
                                  </a:moveTo>
                                  <a:cubicBezTo>
                                    <a:pt x="6" y="7"/>
                                    <a:pt x="6" y="7"/>
                                    <a:pt x="6" y="7"/>
                                  </a:cubicBezTo>
                                  <a:cubicBezTo>
                                    <a:pt x="8" y="3"/>
                                    <a:pt x="13" y="0"/>
                                    <a:pt x="18" y="0"/>
                                  </a:cubicBezTo>
                                  <a:cubicBezTo>
                                    <a:pt x="24" y="0"/>
                                    <a:pt x="26" y="3"/>
                                    <a:pt x="25" y="6"/>
                                  </a:cubicBezTo>
                                  <a:cubicBezTo>
                                    <a:pt x="24" y="7"/>
                                    <a:pt x="23" y="9"/>
                                    <a:pt x="20" y="10"/>
                                  </a:cubicBezTo>
                                  <a:cubicBezTo>
                                    <a:pt x="21" y="10"/>
                                    <a:pt x="24" y="11"/>
                                    <a:pt x="22" y="15"/>
                                  </a:cubicBezTo>
                                  <a:cubicBezTo>
                                    <a:pt x="21" y="18"/>
                                    <a:pt x="17" y="21"/>
                                    <a:pt x="11" y="21"/>
                                  </a:cubicBezTo>
                                  <a:cubicBezTo>
                                    <a:pt x="6" y="21"/>
                                    <a:pt x="6" y="21"/>
                                    <a:pt x="6" y="21"/>
                                  </a:cubicBezTo>
                                  <a:cubicBezTo>
                                    <a:pt x="7" y="18"/>
                                    <a:pt x="7" y="18"/>
                                    <a:pt x="7" y="18"/>
                                  </a:cubicBezTo>
                                  <a:cubicBezTo>
                                    <a:pt x="11" y="18"/>
                                    <a:pt x="11" y="18"/>
                                    <a:pt x="11" y="18"/>
                                  </a:cubicBezTo>
                                  <a:cubicBezTo>
                                    <a:pt x="13" y="18"/>
                                    <a:pt x="17" y="18"/>
                                    <a:pt x="18" y="15"/>
                                  </a:cubicBezTo>
                                  <a:cubicBezTo>
                                    <a:pt x="19" y="13"/>
                                    <a:pt x="18" y="11"/>
                                    <a:pt x="15" y="11"/>
                                  </a:cubicBezTo>
                                  <a:cubicBezTo>
                                    <a:pt x="9" y="11"/>
                                    <a:pt x="9" y="11"/>
                                    <a:pt x="9" y="11"/>
                                  </a:cubicBezTo>
                                  <a:cubicBezTo>
                                    <a:pt x="10" y="9"/>
                                    <a:pt x="10" y="9"/>
                                    <a:pt x="10" y="9"/>
                                  </a:cubicBezTo>
                                  <a:cubicBezTo>
                                    <a:pt x="14" y="9"/>
                                    <a:pt x="14" y="9"/>
                                    <a:pt x="14" y="9"/>
                                  </a:cubicBezTo>
                                  <a:cubicBezTo>
                                    <a:pt x="17" y="9"/>
                                    <a:pt x="20" y="8"/>
                                    <a:pt x="21" y="6"/>
                                  </a:cubicBezTo>
                                  <a:cubicBezTo>
                                    <a:pt x="22" y="4"/>
                                    <a:pt x="20" y="2"/>
                                    <a:pt x="17" y="2"/>
                                  </a:cubicBezTo>
                                  <a:cubicBezTo>
                                    <a:pt x="14" y="2"/>
                                    <a:pt x="11" y="4"/>
                                    <a:pt x="10" y="7"/>
                                  </a:cubicBezTo>
                                  <a:cubicBezTo>
                                    <a:pt x="4" y="21"/>
                                    <a:pt x="4" y="21"/>
                                    <a:pt x="4" y="21"/>
                                  </a:cubicBezTo>
                                  <a:lnTo>
                                    <a:pt x="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240036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3816" y="955"/>
                              <a:ext cx="173" cy="110"/>
                            </a:xfrm>
                            <a:custGeom>
                              <a:avLst/>
                              <a:gdLst>
                                <a:gd name="T0" fmla="*/ 5 w 33"/>
                                <a:gd name="T1" fmla="*/ 14 h 21"/>
                                <a:gd name="T2" fmla="*/ 5 w 33"/>
                                <a:gd name="T3" fmla="*/ 17 h 21"/>
                                <a:gd name="T4" fmla="*/ 9 w 33"/>
                                <a:gd name="T5" fmla="*/ 19 h 21"/>
                                <a:gd name="T6" fmla="*/ 12 w 33"/>
                                <a:gd name="T7" fmla="*/ 18 h 21"/>
                                <a:gd name="T8" fmla="*/ 17 w 33"/>
                                <a:gd name="T9" fmla="*/ 14 h 21"/>
                                <a:gd name="T10" fmla="*/ 13 w 33"/>
                                <a:gd name="T11" fmla="*/ 9 h 21"/>
                                <a:gd name="T12" fmla="*/ 8 w 33"/>
                                <a:gd name="T13" fmla="*/ 10 h 21"/>
                                <a:gd name="T14" fmla="*/ 9 w 33"/>
                                <a:gd name="T15" fmla="*/ 7 h 21"/>
                                <a:gd name="T16" fmla="*/ 14 w 33"/>
                                <a:gd name="T17" fmla="*/ 7 h 21"/>
                                <a:gd name="T18" fmla="*/ 21 w 33"/>
                                <a:gd name="T19" fmla="*/ 14 h 21"/>
                                <a:gd name="T20" fmla="*/ 12 w 33"/>
                                <a:gd name="T21" fmla="*/ 21 h 21"/>
                                <a:gd name="T22" fmla="*/ 7 w 33"/>
                                <a:gd name="T23" fmla="*/ 21 h 21"/>
                                <a:gd name="T24" fmla="*/ 2 w 33"/>
                                <a:gd name="T25" fmla="*/ 19 h 21"/>
                                <a:gd name="T26" fmla="*/ 1 w 33"/>
                                <a:gd name="T27" fmla="*/ 14 h 21"/>
                                <a:gd name="T28" fmla="*/ 6 w 33"/>
                                <a:gd name="T29" fmla="*/ 0 h 21"/>
                                <a:gd name="T30" fmla="*/ 10 w 33"/>
                                <a:gd name="T31" fmla="*/ 0 h 21"/>
                                <a:gd name="T32" fmla="*/ 5 w 33"/>
                                <a:gd name="T33" fmla="*/ 14 h 21"/>
                                <a:gd name="T34" fmla="*/ 21 w 33"/>
                                <a:gd name="T35" fmla="*/ 21 h 21"/>
                                <a:gd name="T36" fmla="*/ 29 w 33"/>
                                <a:gd name="T37" fmla="*/ 0 h 21"/>
                                <a:gd name="T38" fmla="*/ 33 w 33"/>
                                <a:gd name="T39" fmla="*/ 0 h 21"/>
                                <a:gd name="T40" fmla="*/ 25 w 33"/>
                                <a:gd name="T41" fmla="*/ 21 h 21"/>
                                <a:gd name="T42" fmla="*/ 21 w 33"/>
                                <a:gd name="T4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3" h="21">
                                  <a:moveTo>
                                    <a:pt x="5" y="14"/>
                                  </a:moveTo>
                                  <a:cubicBezTo>
                                    <a:pt x="4" y="15"/>
                                    <a:pt x="4" y="16"/>
                                    <a:pt x="5" y="17"/>
                                  </a:cubicBezTo>
                                  <a:cubicBezTo>
                                    <a:pt x="6" y="18"/>
                                    <a:pt x="7" y="19"/>
                                    <a:pt x="9" y="19"/>
                                  </a:cubicBezTo>
                                  <a:cubicBezTo>
                                    <a:pt x="10" y="19"/>
                                    <a:pt x="11" y="18"/>
                                    <a:pt x="12" y="18"/>
                                  </a:cubicBezTo>
                                  <a:cubicBezTo>
                                    <a:pt x="14" y="17"/>
                                    <a:pt x="16" y="16"/>
                                    <a:pt x="17" y="14"/>
                                  </a:cubicBezTo>
                                  <a:cubicBezTo>
                                    <a:pt x="18" y="11"/>
                                    <a:pt x="17" y="9"/>
                                    <a:pt x="13" y="9"/>
                                  </a:cubicBezTo>
                                  <a:cubicBezTo>
                                    <a:pt x="11" y="9"/>
                                    <a:pt x="9" y="10"/>
                                    <a:pt x="8" y="10"/>
                                  </a:cubicBezTo>
                                  <a:cubicBezTo>
                                    <a:pt x="9" y="7"/>
                                    <a:pt x="9" y="7"/>
                                    <a:pt x="9" y="7"/>
                                  </a:cubicBezTo>
                                  <a:cubicBezTo>
                                    <a:pt x="11" y="7"/>
                                    <a:pt x="12" y="7"/>
                                    <a:pt x="14" y="7"/>
                                  </a:cubicBezTo>
                                  <a:cubicBezTo>
                                    <a:pt x="21" y="7"/>
                                    <a:pt x="23" y="10"/>
                                    <a:pt x="21" y="14"/>
                                  </a:cubicBezTo>
                                  <a:cubicBezTo>
                                    <a:pt x="20" y="17"/>
                                    <a:pt x="17" y="20"/>
                                    <a:pt x="12" y="21"/>
                                  </a:cubicBezTo>
                                  <a:cubicBezTo>
                                    <a:pt x="11" y="21"/>
                                    <a:pt x="9" y="21"/>
                                    <a:pt x="7" y="21"/>
                                  </a:cubicBezTo>
                                  <a:cubicBezTo>
                                    <a:pt x="5" y="21"/>
                                    <a:pt x="3" y="21"/>
                                    <a:pt x="2" y="19"/>
                                  </a:cubicBezTo>
                                  <a:cubicBezTo>
                                    <a:pt x="0" y="18"/>
                                    <a:pt x="0" y="16"/>
                                    <a:pt x="1" y="14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lnTo>
                                    <a:pt x="5" y="14"/>
                                  </a:lnTo>
                                  <a:close/>
                                  <a:moveTo>
                                    <a:pt x="21" y="21"/>
                                  </a:moveTo>
                                  <a:cubicBezTo>
                                    <a:pt x="29" y="0"/>
                                    <a:pt x="29" y="0"/>
                                    <a:pt x="29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25" y="21"/>
                                    <a:pt x="25" y="21"/>
                                    <a:pt x="25" y="21"/>
                                  </a:cubicBez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4281530" name="Freeform 24"/>
                          <wps:cNvSpPr>
                            <a:spLocks noEditPoints="1"/>
                          </wps:cNvSpPr>
                          <wps:spPr bwMode="auto">
                            <a:xfrm>
                              <a:off x="3989" y="934"/>
                              <a:ext cx="152" cy="131"/>
                            </a:xfrm>
                            <a:custGeom>
                              <a:avLst/>
                              <a:gdLst>
                                <a:gd name="T0" fmla="*/ 12 w 29"/>
                                <a:gd name="T1" fmla="*/ 4 h 25"/>
                                <a:gd name="T2" fmla="*/ 5 w 29"/>
                                <a:gd name="T3" fmla="*/ 20 h 25"/>
                                <a:gd name="T4" fmla="*/ 5 w 29"/>
                                <a:gd name="T5" fmla="*/ 21 h 25"/>
                                <a:gd name="T6" fmla="*/ 7 w 29"/>
                                <a:gd name="T7" fmla="*/ 19 h 25"/>
                                <a:gd name="T8" fmla="*/ 21 w 29"/>
                                <a:gd name="T9" fmla="*/ 7 h 25"/>
                                <a:gd name="T10" fmla="*/ 26 w 29"/>
                                <a:gd name="T11" fmla="*/ 4 h 25"/>
                                <a:gd name="T12" fmla="*/ 27 w 29"/>
                                <a:gd name="T13" fmla="*/ 7 h 25"/>
                                <a:gd name="T14" fmla="*/ 20 w 29"/>
                                <a:gd name="T15" fmla="*/ 25 h 25"/>
                                <a:gd name="T16" fmla="*/ 16 w 29"/>
                                <a:gd name="T17" fmla="*/ 25 h 25"/>
                                <a:gd name="T18" fmla="*/ 23 w 29"/>
                                <a:gd name="T19" fmla="*/ 9 h 25"/>
                                <a:gd name="T20" fmla="*/ 23 w 29"/>
                                <a:gd name="T21" fmla="*/ 8 h 25"/>
                                <a:gd name="T22" fmla="*/ 21 w 29"/>
                                <a:gd name="T23" fmla="*/ 10 h 25"/>
                                <a:gd name="T24" fmla="*/ 7 w 29"/>
                                <a:gd name="T25" fmla="*/ 22 h 25"/>
                                <a:gd name="T26" fmla="*/ 2 w 29"/>
                                <a:gd name="T27" fmla="*/ 25 h 25"/>
                                <a:gd name="T28" fmla="*/ 1 w 29"/>
                                <a:gd name="T29" fmla="*/ 22 h 25"/>
                                <a:gd name="T30" fmla="*/ 8 w 29"/>
                                <a:gd name="T31" fmla="*/ 4 h 25"/>
                                <a:gd name="T32" fmla="*/ 12 w 29"/>
                                <a:gd name="T33" fmla="*/ 4 h 25"/>
                                <a:gd name="T34" fmla="*/ 16 w 29"/>
                                <a:gd name="T35" fmla="*/ 0 h 25"/>
                                <a:gd name="T36" fmla="*/ 19 w 29"/>
                                <a:gd name="T37" fmla="*/ 2 h 25"/>
                                <a:gd name="T38" fmla="*/ 24 w 29"/>
                                <a:gd name="T39" fmla="*/ 0 h 25"/>
                                <a:gd name="T40" fmla="*/ 27 w 29"/>
                                <a:gd name="T41" fmla="*/ 0 h 25"/>
                                <a:gd name="T42" fmla="*/ 19 w 29"/>
                                <a:gd name="T43" fmla="*/ 4 h 25"/>
                                <a:gd name="T44" fmla="*/ 13 w 29"/>
                                <a:gd name="T45" fmla="*/ 0 h 25"/>
                                <a:gd name="T46" fmla="*/ 16 w 29"/>
                                <a:gd name="T47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29" h="25">
                                  <a:moveTo>
                                    <a:pt x="12" y="4"/>
                                  </a:moveTo>
                                  <a:cubicBezTo>
                                    <a:pt x="5" y="20"/>
                                    <a:pt x="5" y="20"/>
                                    <a:pt x="5" y="20"/>
                                  </a:cubicBezTo>
                                  <a:cubicBezTo>
                                    <a:pt x="5" y="21"/>
                                    <a:pt x="5" y="21"/>
                                    <a:pt x="5" y="21"/>
                                  </a:cubicBezTo>
                                  <a:cubicBezTo>
                                    <a:pt x="5" y="21"/>
                                    <a:pt x="6" y="20"/>
                                    <a:pt x="7" y="19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4" y="4"/>
                                    <a:pt x="26" y="4"/>
                                  </a:cubicBezTo>
                                  <a:cubicBezTo>
                                    <a:pt x="29" y="4"/>
                                    <a:pt x="28" y="6"/>
                                    <a:pt x="27" y="7"/>
                                  </a:cubicBezTo>
                                  <a:cubicBezTo>
                                    <a:pt x="20" y="25"/>
                                    <a:pt x="20" y="25"/>
                                    <a:pt x="20" y="25"/>
                                  </a:cubicBezTo>
                                  <a:cubicBezTo>
                                    <a:pt x="16" y="25"/>
                                    <a:pt x="16" y="25"/>
                                    <a:pt x="16" y="25"/>
                                  </a:cubicBezTo>
                                  <a:cubicBezTo>
                                    <a:pt x="23" y="9"/>
                                    <a:pt x="23" y="9"/>
                                    <a:pt x="23" y="9"/>
                                  </a:cubicBezTo>
                                  <a:cubicBezTo>
                                    <a:pt x="23" y="8"/>
                                    <a:pt x="23" y="8"/>
                                    <a:pt x="23" y="8"/>
                                  </a:cubicBezTo>
                                  <a:cubicBezTo>
                                    <a:pt x="22" y="8"/>
                                    <a:pt x="21" y="9"/>
                                    <a:pt x="21" y="10"/>
                                  </a:cubicBezTo>
                                  <a:cubicBezTo>
                                    <a:pt x="7" y="22"/>
                                    <a:pt x="7" y="22"/>
                                    <a:pt x="7" y="22"/>
                                  </a:cubicBezTo>
                                  <a:cubicBezTo>
                                    <a:pt x="5" y="24"/>
                                    <a:pt x="4" y="25"/>
                                    <a:pt x="2" y="25"/>
                                  </a:cubicBezTo>
                                  <a:cubicBezTo>
                                    <a:pt x="0" y="25"/>
                                    <a:pt x="0" y="24"/>
                                    <a:pt x="1" y="22"/>
                                  </a:cubicBezTo>
                                  <a:cubicBezTo>
                                    <a:pt x="8" y="4"/>
                                    <a:pt x="8" y="4"/>
                                    <a:pt x="8" y="4"/>
                                  </a:cubicBezTo>
                                  <a:lnTo>
                                    <a:pt x="12" y="4"/>
                                  </a:lnTo>
                                  <a:close/>
                                  <a:moveTo>
                                    <a:pt x="16" y="0"/>
                                  </a:moveTo>
                                  <a:cubicBezTo>
                                    <a:pt x="16" y="1"/>
                                    <a:pt x="17" y="2"/>
                                    <a:pt x="19" y="2"/>
                                  </a:cubicBezTo>
                                  <a:cubicBezTo>
                                    <a:pt x="21" y="2"/>
                                    <a:pt x="23" y="1"/>
                                    <a:pt x="24" y="0"/>
                                  </a:cubicBezTo>
                                  <a:cubicBezTo>
                                    <a:pt x="27" y="0"/>
                                    <a:pt x="27" y="0"/>
                                    <a:pt x="27" y="0"/>
                                  </a:cubicBezTo>
                                  <a:cubicBezTo>
                                    <a:pt x="25" y="2"/>
                                    <a:pt x="22" y="4"/>
                                    <a:pt x="19" y="4"/>
                                  </a:cubicBezTo>
                                  <a:cubicBezTo>
                                    <a:pt x="15" y="4"/>
                                    <a:pt x="13" y="2"/>
                                    <a:pt x="13" y="0"/>
                                  </a:cubicBezTo>
                                  <a:lnTo>
                                    <a:pt x="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1348269" name="Freeform 25"/>
                          <wps:cNvSpPr>
                            <a:spLocks/>
                          </wps:cNvSpPr>
                          <wps:spPr bwMode="auto">
                            <a:xfrm>
                              <a:off x="4183" y="955"/>
                              <a:ext cx="173" cy="130"/>
                            </a:xfrm>
                            <a:custGeom>
                              <a:avLst/>
                              <a:gdLst>
                                <a:gd name="T0" fmla="*/ 3 w 33"/>
                                <a:gd name="T1" fmla="*/ 18 h 25"/>
                                <a:gd name="T2" fmla="*/ 22 w 33"/>
                                <a:gd name="T3" fmla="*/ 18 h 25"/>
                                <a:gd name="T4" fmla="*/ 28 w 33"/>
                                <a:gd name="T5" fmla="*/ 3 h 25"/>
                                <a:gd name="T6" fmla="*/ 27 w 33"/>
                                <a:gd name="T7" fmla="*/ 3 h 25"/>
                                <a:gd name="T8" fmla="*/ 18 w 33"/>
                                <a:gd name="T9" fmla="*/ 5 h 25"/>
                                <a:gd name="T10" fmla="*/ 13 w 33"/>
                                <a:gd name="T11" fmla="*/ 10 h 25"/>
                                <a:gd name="T12" fmla="*/ 11 w 33"/>
                                <a:gd name="T13" fmla="*/ 17 h 25"/>
                                <a:gd name="T14" fmla="*/ 7 w 33"/>
                                <a:gd name="T15" fmla="*/ 17 h 25"/>
                                <a:gd name="T16" fmla="*/ 10 w 33"/>
                                <a:gd name="T17" fmla="*/ 10 h 25"/>
                                <a:gd name="T18" fmla="*/ 15 w 33"/>
                                <a:gd name="T19" fmla="*/ 3 h 25"/>
                                <a:gd name="T20" fmla="*/ 28 w 33"/>
                                <a:gd name="T21" fmla="*/ 0 h 25"/>
                                <a:gd name="T22" fmla="*/ 33 w 33"/>
                                <a:gd name="T23" fmla="*/ 0 h 25"/>
                                <a:gd name="T24" fmla="*/ 26 w 33"/>
                                <a:gd name="T25" fmla="*/ 18 h 25"/>
                                <a:gd name="T26" fmla="*/ 30 w 33"/>
                                <a:gd name="T27" fmla="*/ 18 h 25"/>
                                <a:gd name="T28" fmla="*/ 27 w 33"/>
                                <a:gd name="T29" fmla="*/ 25 h 25"/>
                                <a:gd name="T30" fmla="*/ 23 w 33"/>
                                <a:gd name="T31" fmla="*/ 25 h 25"/>
                                <a:gd name="T32" fmla="*/ 25 w 33"/>
                                <a:gd name="T33" fmla="*/ 21 h 25"/>
                                <a:gd name="T34" fmla="*/ 5 w 33"/>
                                <a:gd name="T35" fmla="*/ 21 h 25"/>
                                <a:gd name="T36" fmla="*/ 4 w 33"/>
                                <a:gd name="T37" fmla="*/ 25 h 25"/>
                                <a:gd name="T38" fmla="*/ 0 w 33"/>
                                <a:gd name="T39" fmla="*/ 25 h 25"/>
                                <a:gd name="T40" fmla="*/ 3 w 33"/>
                                <a:gd name="T41" fmla="*/ 18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3" h="25">
                                  <a:moveTo>
                                    <a:pt x="3" y="18"/>
                                  </a:moveTo>
                                  <a:cubicBezTo>
                                    <a:pt x="22" y="18"/>
                                    <a:pt x="22" y="18"/>
                                    <a:pt x="22" y="18"/>
                                  </a:cubicBezTo>
                                  <a:cubicBezTo>
                                    <a:pt x="28" y="3"/>
                                    <a:pt x="28" y="3"/>
                                    <a:pt x="28" y="3"/>
                                  </a:cubicBezTo>
                                  <a:cubicBezTo>
                                    <a:pt x="27" y="3"/>
                                    <a:pt x="27" y="3"/>
                                    <a:pt x="27" y="3"/>
                                  </a:cubicBezTo>
                                  <a:cubicBezTo>
                                    <a:pt x="24" y="3"/>
                                    <a:pt x="21" y="3"/>
                                    <a:pt x="18" y="5"/>
                                  </a:cubicBezTo>
                                  <a:cubicBezTo>
                                    <a:pt x="15" y="6"/>
                                    <a:pt x="14" y="9"/>
                                    <a:pt x="13" y="10"/>
                                  </a:cubicBezTo>
                                  <a:cubicBezTo>
                                    <a:pt x="11" y="17"/>
                                    <a:pt x="11" y="17"/>
                                    <a:pt x="11" y="17"/>
                                  </a:cubicBezTo>
                                  <a:cubicBezTo>
                                    <a:pt x="7" y="17"/>
                                    <a:pt x="7" y="17"/>
                                    <a:pt x="7" y="17"/>
                                  </a:cubicBezTo>
                                  <a:cubicBezTo>
                                    <a:pt x="10" y="10"/>
                                    <a:pt x="10" y="10"/>
                                    <a:pt x="10" y="10"/>
                                  </a:cubicBezTo>
                                  <a:cubicBezTo>
                                    <a:pt x="10" y="8"/>
                                    <a:pt x="12" y="5"/>
                                    <a:pt x="15" y="3"/>
                                  </a:cubicBezTo>
                                  <a:cubicBezTo>
                                    <a:pt x="20" y="0"/>
                                    <a:pt x="24" y="0"/>
                                    <a:pt x="28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26" y="18"/>
                                    <a:pt x="26" y="18"/>
                                    <a:pt x="26" y="18"/>
                                  </a:cubicBezTo>
                                  <a:cubicBezTo>
                                    <a:pt x="30" y="18"/>
                                    <a:pt x="30" y="18"/>
                                    <a:pt x="30" y="18"/>
                                  </a:cubicBezTo>
                                  <a:cubicBezTo>
                                    <a:pt x="27" y="25"/>
                                    <a:pt x="27" y="25"/>
                                    <a:pt x="27" y="25"/>
                                  </a:cubicBezTo>
                                  <a:cubicBezTo>
                                    <a:pt x="23" y="25"/>
                                    <a:pt x="23" y="25"/>
                                    <a:pt x="23" y="25"/>
                                  </a:cubicBezTo>
                                  <a:cubicBezTo>
                                    <a:pt x="25" y="21"/>
                                    <a:pt x="25" y="21"/>
                                    <a:pt x="25" y="21"/>
                                  </a:cubicBezTo>
                                  <a:cubicBezTo>
                                    <a:pt x="5" y="21"/>
                                    <a:pt x="5" y="21"/>
                                    <a:pt x="5" y="21"/>
                                  </a:cubicBezTo>
                                  <a:cubicBezTo>
                                    <a:pt x="4" y="25"/>
                                    <a:pt x="4" y="25"/>
                                    <a:pt x="4" y="25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lnTo>
                                    <a:pt x="3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1988559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4366" y="955"/>
                              <a:ext cx="183" cy="110"/>
                            </a:xfrm>
                            <a:custGeom>
                              <a:avLst/>
                              <a:gdLst>
                                <a:gd name="T0" fmla="*/ 22 w 35"/>
                                <a:gd name="T1" fmla="*/ 0 h 21"/>
                                <a:gd name="T2" fmla="*/ 32 w 35"/>
                                <a:gd name="T3" fmla="*/ 10 h 21"/>
                                <a:gd name="T4" fmla="*/ 13 w 35"/>
                                <a:gd name="T5" fmla="*/ 21 h 21"/>
                                <a:gd name="T6" fmla="*/ 3 w 35"/>
                                <a:gd name="T7" fmla="*/ 10 h 21"/>
                                <a:gd name="T8" fmla="*/ 22 w 35"/>
                                <a:gd name="T9" fmla="*/ 0 h 21"/>
                                <a:gd name="T10" fmla="*/ 14 w 35"/>
                                <a:gd name="T11" fmla="*/ 19 h 21"/>
                                <a:gd name="T12" fmla="*/ 28 w 35"/>
                                <a:gd name="T13" fmla="*/ 10 h 21"/>
                                <a:gd name="T14" fmla="*/ 21 w 35"/>
                                <a:gd name="T15" fmla="*/ 2 h 21"/>
                                <a:gd name="T16" fmla="*/ 7 w 35"/>
                                <a:gd name="T17" fmla="*/ 10 h 21"/>
                                <a:gd name="T18" fmla="*/ 14 w 35"/>
                                <a:gd name="T19" fmla="*/ 19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5" h="21">
                                  <a:moveTo>
                                    <a:pt x="22" y="0"/>
                                  </a:moveTo>
                                  <a:cubicBezTo>
                                    <a:pt x="30" y="0"/>
                                    <a:pt x="35" y="5"/>
                                    <a:pt x="32" y="10"/>
                                  </a:cubicBezTo>
                                  <a:cubicBezTo>
                                    <a:pt x="30" y="16"/>
                                    <a:pt x="21" y="21"/>
                                    <a:pt x="13" y="21"/>
                                  </a:cubicBezTo>
                                  <a:cubicBezTo>
                                    <a:pt x="5" y="21"/>
                                    <a:pt x="0" y="16"/>
                                    <a:pt x="3" y="10"/>
                                  </a:cubicBezTo>
                                  <a:cubicBezTo>
                                    <a:pt x="5" y="5"/>
                                    <a:pt x="14" y="0"/>
                                    <a:pt x="22" y="0"/>
                                  </a:cubicBezTo>
                                  <a:close/>
                                  <a:moveTo>
                                    <a:pt x="14" y="19"/>
                                  </a:moveTo>
                                  <a:cubicBezTo>
                                    <a:pt x="21" y="19"/>
                                    <a:pt x="27" y="15"/>
                                    <a:pt x="28" y="10"/>
                                  </a:cubicBezTo>
                                  <a:cubicBezTo>
                                    <a:pt x="30" y="6"/>
                                    <a:pt x="27" y="2"/>
                                    <a:pt x="21" y="2"/>
                                  </a:cubicBezTo>
                                  <a:cubicBezTo>
                                    <a:pt x="15" y="2"/>
                                    <a:pt x="8" y="6"/>
                                    <a:pt x="7" y="10"/>
                                  </a:cubicBezTo>
                                  <a:cubicBezTo>
                                    <a:pt x="5" y="15"/>
                                    <a:pt x="8" y="19"/>
                                    <a:pt x="14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9246264" name="Freeform 27"/>
                          <wps:cNvSpPr>
                            <a:spLocks/>
                          </wps:cNvSpPr>
                          <wps:spPr bwMode="auto">
                            <a:xfrm>
                              <a:off x="4539" y="955"/>
                              <a:ext cx="194" cy="11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21 h 21"/>
                                <a:gd name="T2" fmla="*/ 10 w 37"/>
                                <a:gd name="T3" fmla="*/ 3 h 21"/>
                                <a:gd name="T4" fmla="*/ 15 w 37"/>
                                <a:gd name="T5" fmla="*/ 0 h 21"/>
                                <a:gd name="T6" fmla="*/ 17 w 37"/>
                                <a:gd name="T7" fmla="*/ 3 h 21"/>
                                <a:gd name="T8" fmla="*/ 18 w 37"/>
                                <a:gd name="T9" fmla="*/ 16 h 21"/>
                                <a:gd name="T10" fmla="*/ 29 w 37"/>
                                <a:gd name="T11" fmla="*/ 3 h 21"/>
                                <a:gd name="T12" fmla="*/ 34 w 37"/>
                                <a:gd name="T13" fmla="*/ 0 h 21"/>
                                <a:gd name="T14" fmla="*/ 36 w 37"/>
                                <a:gd name="T15" fmla="*/ 3 h 21"/>
                                <a:gd name="T16" fmla="*/ 32 w 37"/>
                                <a:gd name="T17" fmla="*/ 21 h 21"/>
                                <a:gd name="T18" fmla="*/ 28 w 37"/>
                                <a:gd name="T19" fmla="*/ 21 h 21"/>
                                <a:gd name="T20" fmla="*/ 32 w 37"/>
                                <a:gd name="T21" fmla="*/ 4 h 21"/>
                                <a:gd name="T22" fmla="*/ 20 w 37"/>
                                <a:gd name="T23" fmla="*/ 19 h 21"/>
                                <a:gd name="T24" fmla="*/ 16 w 37"/>
                                <a:gd name="T25" fmla="*/ 21 h 21"/>
                                <a:gd name="T26" fmla="*/ 14 w 37"/>
                                <a:gd name="T27" fmla="*/ 19 h 21"/>
                                <a:gd name="T28" fmla="*/ 14 w 37"/>
                                <a:gd name="T29" fmla="*/ 4 h 21"/>
                                <a:gd name="T30" fmla="*/ 4 w 37"/>
                                <a:gd name="T31" fmla="*/ 21 h 21"/>
                                <a:gd name="T32" fmla="*/ 0 w 37"/>
                                <a:gd name="T33" fmla="*/ 21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7" h="21">
                                  <a:moveTo>
                                    <a:pt x="0" y="21"/>
                                  </a:moveTo>
                                  <a:cubicBezTo>
                                    <a:pt x="10" y="3"/>
                                    <a:pt x="10" y="3"/>
                                    <a:pt x="10" y="3"/>
                                  </a:cubicBezTo>
                                  <a:cubicBezTo>
                                    <a:pt x="11" y="2"/>
                                    <a:pt x="12" y="0"/>
                                    <a:pt x="15" y="0"/>
                                  </a:cubicBezTo>
                                  <a:cubicBezTo>
                                    <a:pt x="17" y="0"/>
                                    <a:pt x="17" y="1"/>
                                    <a:pt x="17" y="3"/>
                                  </a:cubicBezTo>
                                  <a:cubicBezTo>
                                    <a:pt x="18" y="16"/>
                                    <a:pt x="18" y="16"/>
                                    <a:pt x="18" y="16"/>
                                  </a:cubicBezTo>
                                  <a:cubicBezTo>
                                    <a:pt x="29" y="3"/>
                                    <a:pt x="29" y="3"/>
                                    <a:pt x="29" y="3"/>
                                  </a:cubicBezTo>
                                  <a:cubicBezTo>
                                    <a:pt x="30" y="1"/>
                                    <a:pt x="31" y="0"/>
                                    <a:pt x="34" y="0"/>
                                  </a:cubicBezTo>
                                  <a:cubicBezTo>
                                    <a:pt x="37" y="0"/>
                                    <a:pt x="36" y="2"/>
                                    <a:pt x="36" y="3"/>
                                  </a:cubicBezTo>
                                  <a:cubicBezTo>
                                    <a:pt x="32" y="21"/>
                                    <a:pt x="32" y="21"/>
                                    <a:pt x="32" y="21"/>
                                  </a:cubicBezTo>
                                  <a:cubicBezTo>
                                    <a:pt x="28" y="21"/>
                                    <a:pt x="28" y="21"/>
                                    <a:pt x="28" y="21"/>
                                  </a:cubicBezTo>
                                  <a:cubicBezTo>
                                    <a:pt x="32" y="4"/>
                                    <a:pt x="32" y="4"/>
                                    <a:pt x="32" y="4"/>
                                  </a:cubicBezTo>
                                  <a:cubicBezTo>
                                    <a:pt x="20" y="19"/>
                                    <a:pt x="20" y="19"/>
                                    <a:pt x="20" y="19"/>
                                  </a:cubicBezTo>
                                  <a:cubicBezTo>
                                    <a:pt x="19" y="20"/>
                                    <a:pt x="18" y="21"/>
                                    <a:pt x="16" y="21"/>
                                  </a:cubicBezTo>
                                  <a:cubicBezTo>
                                    <a:pt x="14" y="21"/>
                                    <a:pt x="14" y="20"/>
                                    <a:pt x="14" y="19"/>
                                  </a:cubicBezTo>
                                  <a:cubicBezTo>
                                    <a:pt x="14" y="4"/>
                                    <a:pt x="14" y="4"/>
                                    <a:pt x="14" y="4"/>
                                  </a:cubicBezTo>
                                  <a:cubicBezTo>
                                    <a:pt x="4" y="21"/>
                                    <a:pt x="4" y="21"/>
                                    <a:pt x="4" y="21"/>
                                  </a:cubicBezTo>
                                  <a:lnTo>
                                    <a:pt x="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3175">
                              <a:solidFill>
                                <a:srgbClr val="034EA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F1BC1DC" id="Полотно 2" o:spid="_x0000_s1026" editas="canvas" style="width:521.4pt;height:1in;mso-position-horizontal-relative:char;mso-position-vertical-relative:line" coordsize="6621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17;height:9144;visibility:visible;mso-wrap-style:square">
                  <v:fill o:detectmouseclick="t"/>
                  <v:path o:connecttype="none"/>
                </v:shape>
                <v:group id="Group 8" o:spid="_x0000_s1028" style="position:absolute;left:21126;top:298;width:22009;height:6756" coordorigin="2984,21" coordsize="3466,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">
                  <v:shape id="Freeform 9" o:spid="_x0000_s1029" style="position:absolute;left:3026;top:178;width:916;height:725;visibility:visible;mso-wrap-style:square;v-text-anchor:top" coordsize="17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" path="m,119v30,,30,,30,c31,117,31,117,31,117v-30,,-30,,-30,l,119xm51,120v22,,22,,22,c73,119,73,119,73,119v51,,51,,51,c124,120,124,120,124,120v21,,21,,21,c146,117,146,117,146,117v-94,,-94,,-94,l51,120xm106,80v-33,,-33,,-33,c73,81,72,82,71,83v33,,33,,33,c105,82,105,81,106,80xm122,126v21,,21,,21,c144,123,144,123,144,123v-21,,-21,,-21,l122,126xm12,77v30,,30,,30,c43,74,43,74,43,74v-30,,-30,,-30,l12,77xm68,90v33,,33,,33,c102,88,102,87,103,86v-33,,-33,,-33,c69,87,69,88,68,90xm109,74v-33,,-33,,-33,c76,75,75,76,75,77v32,,32,,32,c108,76,108,75,109,74xm147,92v-30,,-30,,-30,c116,94,116,94,116,94v-17,,-17,,-17,c99,94,99,93,100,92v-33,,-33,,-33,c66,93,66,94,66,94v-8,,-8,,-8,c58,96,58,96,58,96v93,,93,,93,c152,94,152,94,152,94v-5,,-5,,-5,l147,92xm104,v,3,,3,,3c99,23,91,41,86,56v-3,5,-5,10,-8,15c110,71,110,71,110,71v6,-15,11,-30,17,-45c127,23,127,23,127,23v10,,10,,10,c123,71,123,71,123,71v31,,31,,31,c175,,175,,175,l104,xm47,132v23,,23,,23,c71,129,71,129,71,129v-23,,-23,,-23,l47,132xm121,132v20,,20,,20,c142,129,142,129,142,129v-20,,-20,,-20,l121,132xm49,126v23,,23,,23,c72,123,72,123,72,123v-22,,-22,,-22,l49,126xm46,139v23,,23,,23,c69,135,69,135,69,135v-22,,-22,,-22,l46,139xm119,139v21,,21,,21,c140,135,140,135,140,135v-20,,-20,,-20,l119,139xm151,80v-31,,-31,,-31,c119,83,119,83,119,83v31,,31,,31,l151,80xm54,108v94,,94,,94,c149,105,149,105,149,105v-94,,-94,,-94,l54,108xm56,102v94,,94,,94,c151,99,151,99,151,99v-94,,-94,,-94,l56,102xm118,90v30,,30,,30,c149,86,149,86,149,86v-30,,-30,,-30,l118,90xm76,23c83,,83,,83,,15,,15,,15,,7,23,7,23,7,23v21,,21,,21,c14,71,14,71,14,71v30,,30,,30,c58,23,58,23,58,23r18,xm121,77v31,,31,,31,c153,74,153,74,153,74v-31,,-31,,-31,l121,77xm10,83v31,,31,,31,c42,80,42,80,42,80v-31,,-31,,-31,l10,83xm7,96v30,,30,,30,c38,92,38,92,38,92,8,92,8,92,8,92l7,96xm8,90v31,,31,,31,c40,86,40,86,40,86,9,86,9,86,9,86l8,90xm5,102v30,,30,,30,c36,99,36,99,36,99,6,99,6,99,6,99r-1,3xm3,108v31,,31,,31,c34,105,34,105,34,105v-30,,-30,,-30,l3,108xm53,114v93,,93,,93,c147,111,147,111,147,111v-94,,-94,,-94,l53,114xm1,114v31,,31,,31,c33,111,33,111,33,111v-31,,-31,,-31,l1,114xe" fillcolor="#034ea2" stroked="f">
                    <v:path arrowok="t" o:connecttype="custom" o:connectlocs="162,610;267,626;649,621;764,610;555,417;544,433;749,657;639,657;225,386;356,469;366,449;398,386;571,386;607,490;351,480;304,501;769,490;544,16;576,370;717,120;916,0;366,688;246,688;743,673;256,657;262,642;361,725;241,725;733,704;790,417;785,433;775,563;283,563;790,516;618,469;623,449;434,0;147,120;304,120;796,402;633,402;220,417;37,501;42,480;204,469;42,469;188,516;16,563;21,548;764,595;277,595;173,579" o:connectangles="0,0,0,0,0,0,0,0,0,0,0,0,0,0,0,0,0,0,0,0,0,0,0,0,0,0,0,0,0,0,0,0,0,0,0,0,0,0,0,0,0,0,0,0,0,0,0,0,0,0,0,0"/>
                    <o:lock v:ext="edit" verticies="t"/>
                  </v:shape>
                  <v:shape id="Freeform 10" o:spid="_x0000_s1030" style="position:absolute;left:6010;top:574;width:126;height:167;visibility:visible;mso-wrap-style:square;v-text-anchor:top" coordsize="126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" path="m73,21r,146l52,167,52,21,,21,,,126,r,21l73,21xe" fillcolor="#7e8082" stroked="f">
                    <v:path arrowok="t" o:connecttype="custom" o:connectlocs="73,21;73,167;52,167;52,21;0,21;0,0;126,0;126,21;73,21" o:connectangles="0,0,0,0,0,0,0,0,0"/>
                  </v:shape>
                  <v:shape id="Freeform 11" o:spid="_x0000_s1031" style="position:absolute;left:5968;top:167;width:482;height:647;visibility:visible;mso-wrap-style:square;v-text-anchor:top" coordsize="92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" path="m79,73c76,83,74,94,71,99v-2,5,-5,7,-10,12c59,116,54,119,46,121v-5,3,-10,3,-18,3c21,124,16,124,11,121,8,119,3,116,3,111,,109,,104,,99,,94,3,83,8,73,13,53,13,53,13,53,16,40,18,30,21,25v2,-2,5,-7,10,-13c36,7,41,5,46,2,51,,59,,64,v7,,12,,17,2c87,5,89,7,92,12v,6,,8,,13c92,30,89,40,87,53l79,73xm59,33v2,-5,2,-8,2,-10c61,20,61,20,59,20v-3,,-3,,-5,3c54,23,51,28,49,33,33,88,33,88,33,88v-2,8,-2,13,-2,13c31,104,31,104,33,104v3,,5,,5,-3c41,99,41,96,43,88l59,33xe" fillcolor="#79221f" stroked="f">
                    <v:path arrowok="t" o:connecttype="custom" o:connectlocs="414,381;372,517;320,579;241,631;147,647;58,631;16,579;0,517;42,381;68,277;110,130;162,63;241,10;335,0;424,10;482,63;482,130;456,277;414,381;309,172;320,120;309,104;283,120;257,172;173,459;162,527;173,543;199,527;225,459;309,172" o:connectangles="0,0,0,0,0,0,0,0,0,0,0,0,0,0,0,0,0,0,0,0,0,0,0,0,0,0,0,0,0,0"/>
                    <o:lock v:ext="edit" verticies="t"/>
                  </v:shape>
                  <v:shape id="Freeform 12" o:spid="_x0000_s1032" style="position:absolute;left:5518;top:21;width:571;height:777;visibility:visible;mso-wrap-style:square;v-text-anchor:top" coordsize="571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" path="m571,157l398,438r,339l225,777,241,517,162,777,,777,241,,398,,277,397,424,157r147,xe" fillcolor="#79221f" stroked="f">
                    <v:path arrowok="t" o:connecttype="custom" o:connectlocs="571,157;398,438;398,777;225,777;241,517;162,777;0,777;241,0;398,0;277,397;424,157;571,157" o:connectangles="0,0,0,0,0,0,0,0,0,0,0,0"/>
                  </v:shape>
                  <v:shape id="Freeform 13" o:spid="_x0000_s1033" style="position:absolute;left:5083;top:178;width:503;height:620;visibility:visible;mso-wrap-style:square;v-text-anchor:top" coordsize="96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" path="m96,c78,119,78,119,78,119v-33,,-33,,-33,c50,99,50,99,50,99v-10,,-10,,-10,c30,119,30,119,30,119,,119,,119,,119,50,,50,,50,l96,xm55,76c58,64,60,46,66,28,55,51,50,66,45,76r10,xe" fillcolor="#79221f" stroked="f">
                    <v:path arrowok="t" o:connecttype="custom" o:connectlocs="503,0;409,620;236,620;262,516;210,516;157,620;0,620;262,0;503,0;288,396;346,146;236,396;288,396" o:connectangles="0,0,0,0,0,0,0,0,0,0,0,0,0"/>
                    <o:lock v:ext="edit" verticies="t"/>
                  </v:shape>
                  <v:shape id="Freeform 14" o:spid="_x0000_s1034" style="position:absolute;left:4670;top:178;width:555;height:620;visibility:visible;mso-wrap-style:square;v-text-anchor:top" coordsize="555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" path="m555,l387,620r-173,l293,360r-52,l157,620,,620,188,,345,,277,224r53,l398,,555,xe" fillcolor="#79221f" stroked="f">
                    <v:path arrowok="t" o:connecttype="custom" o:connectlocs="555,0;387,620;214,620;293,360;241,360;157,620;0,620;188,0;345,0;277,224;330,224;398,0;555,0" o:connectangles="0,0,0,0,0,0,0,0,0,0,0,0,0"/>
                  </v:shape>
                  <v:shape id="Freeform 15" o:spid="_x0000_s1035" style="position:absolute;left:4246;top:178;width:544;height:620;visibility:visible;mso-wrap-style:square;v-text-anchor:top" coordsize="544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" path="m356,620r-131,l303,344,131,620,,620,173,,319,,225,281,413,,544,,356,620xe" fillcolor="#79221f" stroked="f">
                    <v:path arrowok="t" o:connecttype="custom" o:connectlocs="356,620;225,620;303,344;131,620;0,620;173,0;319,0;225,281;413,0;544,0;356,620" o:connectangles="0,0,0,0,0,0,0,0,0,0,0"/>
                  </v:shape>
                  <v:shape id="Freeform 16" o:spid="_x0000_s1036" style="position:absolute;left:3832;top:178;width:508;height:620;visibility:visible;mso-wrap-style:square;v-text-anchor:top" coordsize="97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" path="m36,c69,,69,,69,v7,,15,,18,3c92,3,94,5,97,8v,2,,5,,10c97,21,97,26,94,33,92,43,92,43,92,43v-3,8,-5,16,-8,18c81,64,76,66,74,69v-5,2,-13,2,-18,2c46,71,46,71,46,71,33,119,33,119,33,119,,119,,119,,119l36,xm61,21c54,51,54,51,54,51v,,,,2,c59,51,61,51,61,48v3,,3,-2,5,-7c69,31,69,31,69,31v,-5,2,-8,,-8c69,21,66,21,61,21xe" fillcolor="#79221f" stroked="f">
                    <v:path arrowok="t" o:connecttype="custom" o:connectlocs="189,0;361,0;456,16;508,42;508,94;492,172;482,224;440,318;388,359;293,370;241,370;173,620;0,620;189,0;319,109;283,266;293,266;319,250;346,214;361,162;361,120;319,109" o:connectangles="0,0,0,0,0,0,0,0,0,0,0,0,0,0,0,0,0,0,0,0,0,0"/>
                    <o:lock v:ext="edit" verticies="t"/>
                  </v:shape>
                  <v:shape id="Freeform 17" o:spid="_x0000_s1037" style="position:absolute;left:2984;top:955;width:100;height:110;visibility:visible;mso-wrap-style:square;v-text-anchor:top" coordsize="10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" path="m5,r95,l94,16r-36,l21,110,,110,37,16,,16,5,xe" fillcolor="#034ea2" strokecolor="#034ea2" strokeweight=".25pt">
                    <v:stroke joinstyle="miter"/>
                    <v:path arrowok="t" o:connecttype="custom" o:connectlocs="5,0;100,0;94,16;58,16;21,110;0,110;37,16;0,16;5,0" o:connectangles="0,0,0,0,0,0,0,0,0"/>
                  </v:shape>
                  <v:shape id="Freeform 18" o:spid="_x0000_s1038" style="position:absolute;left:3063;top:955;width:178;height:110;visibility:visible;mso-wrap-style:square;v-text-anchor:top" coordsize="3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" path="m21,v8,,13,5,11,10c29,16,21,21,13,21,5,21,,16,2,10,4,5,13,,21,xm14,19v6,,12,-4,14,-9c30,6,26,2,20,2,14,2,8,6,6,10v-2,5,1,9,8,9xe" fillcolor="#034ea2" strokecolor="#034ea2" strokeweight=".25pt">
                    <v:stroke joinstyle="miter"/>
                    <v:path arrowok="t" o:connecttype="custom" o:connectlocs="110,0;168,52;68,110;10,52;110,0;73,100;147,52;105,10;31,52;73,100" o:connectangles="0,0,0,0,0,0,0,0,0,0"/>
                    <o:lock v:ext="edit" verticies="t"/>
                  </v:shape>
                  <v:shape id="Freeform 19" o:spid="_x0000_s1039" style="position:absolute;left:3241;top:955;width:141;height:110;visibility:visible;mso-wrap-style:square;v-text-anchor:top" coordsize="2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" path="m,21c6,7,6,7,6,7,8,2,13,,19,v6,,8,3,6,7c25,8,24,9,23,10v-4,3,-7,3,-11,3c9,13,9,13,9,13v1,-2,1,-2,1,-2c14,11,14,11,14,11v4,,6,-2,7,-4c22,4,21,2,17,2v-3,,-6,2,-7,5c4,21,4,21,4,21l,21xe" fillcolor="#034ea2" strokecolor="#034ea2" strokeweight=".25pt">
                    <v:stroke joinstyle="miter"/>
                    <v:path arrowok="t" o:connecttype="custom" o:connectlocs="0,110;31,37;99,0;131,37;120,52;63,68;47,68;52,58;73,58;110,37;89,10;52,37;21,110;0,110" o:connectangles="0,0,0,0,0,0,0,0,0,0,0,0,0,0"/>
                  </v:shape>
                  <v:shape id="Freeform 20" o:spid="_x0000_s1040" style="position:absolute;left:3377;top:955;width:131;height:110;visibility:visible;mso-wrap-style:square;v-text-anchor:top" coordsize="2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" path="m24,3v-6,,-6,,-6,c16,3,14,3,13,4,11,5,10,6,10,7,4,21,4,21,4,21,,21,,21,,21,6,7,6,7,6,7,7,5,8,3,11,1,14,,17,,19,v6,,6,,6,l24,3xe" fillcolor="#034ea2" strokecolor="#034ea2" strokeweight=".25pt">
                    <v:stroke joinstyle="miter"/>
                    <v:path arrowok="t" o:connecttype="custom" o:connectlocs="126,16;94,16;68,21;52,37;21,110;0,110;31,37;58,5;100,0;131,0;126,16" o:connectangles="0,0,0,0,0,0,0,0,0,0,0"/>
                  </v:shape>
                  <v:shape id="Freeform 21" o:spid="_x0000_s1041" style="position:absolute;left:3481;top:955;width:184;height:110;visibility:visible;mso-wrap-style:square;v-text-anchor:top" coordsize="3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" path="m22,v8,,13,5,10,10c30,16,21,21,13,21,5,21,,16,3,10,5,5,14,,22,xm14,19v7,,13,-4,14,-9c30,6,27,2,21,2,15,2,8,6,7,10v-2,5,1,9,7,9xe" fillcolor="#034ea2" strokecolor="#034ea2" strokeweight=".25pt">
                    <v:stroke joinstyle="miter"/>
                    <v:path arrowok="t" o:connecttype="custom" o:connectlocs="116,0;168,52;68,110;16,52;116,0;74,100;147,52;110,10;37,52;74,100" o:connectangles="0,0,0,0,0,0,0,0,0,0"/>
                    <o:lock v:ext="edit" verticies="t"/>
                  </v:shape>
                  <v:shape id="Freeform 22" o:spid="_x0000_s1042" style="position:absolute;left:3665;top:955;width:136;height:110;visibility:visible;mso-wrap-style:square;v-text-anchor:top" coordsize="2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" path="m,21c6,7,6,7,6,7,8,3,13,,18,v6,,8,3,7,6c24,7,23,9,20,10v1,,4,1,2,5c21,18,17,21,11,21v-5,,-5,,-5,c7,18,7,18,7,18v4,,4,,4,c13,18,17,18,18,15v1,-2,,-4,-3,-4c9,11,9,11,9,11,10,9,10,9,10,9v4,,4,,4,c17,9,20,8,21,6,22,4,20,2,17,2v-3,,-6,2,-7,5c4,21,4,21,4,21l,21xe" fillcolor="#034ea2" strokecolor="#034ea2" strokeweight=".25pt">
                    <v:stroke joinstyle="miter"/>
                    <v:path arrowok="t" o:connecttype="custom" o:connectlocs="0,110;31,37;94,0;131,31;105,52;115,79;58,110;31,110;37,94;58,94;94,79;78,58;47,58;52,47;73,47;110,31;89,10;52,37;21,110;0,110" o:connectangles="0,0,0,0,0,0,0,0,0,0,0,0,0,0,0,0,0,0,0,0"/>
                  </v:shape>
                  <v:shape id="Freeform 23" o:spid="_x0000_s1043" style="position:absolute;left:3816;top:955;width:173;height:110;visibility:visible;mso-wrap-style:square;v-text-anchor:top" coordsize="33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" path="m5,14v-1,1,-1,2,,3c6,18,7,19,9,19v1,,2,-1,3,-1c14,17,16,16,17,14v1,-3,,-5,-4,-5c11,9,9,10,8,10,9,7,9,7,9,7v2,,3,,5,c21,7,23,10,21,14v-1,3,-4,6,-9,7c11,21,9,21,7,21v-2,,-4,,-5,-2c,18,,16,1,14,6,,6,,6,v4,,4,,4,l5,14xm21,21c29,,29,,29,v4,,4,,4,c25,21,25,21,25,21r-4,xe" fillcolor="#034ea2" strokecolor="#034ea2" strokeweight=".25pt">
                    <v:stroke joinstyle="miter"/>
                    <v:path arrowok="t" o:connecttype="custom" o:connectlocs="26,73;26,89;47,100;63,94;89,73;68,47;42,52;47,37;73,37;110,73;63,110;37,110;10,100;5,73;31,0;52,0;26,73;110,110;152,0;173,0;131,110;110,110" o:connectangles="0,0,0,0,0,0,0,0,0,0,0,0,0,0,0,0,0,0,0,0,0,0"/>
                    <o:lock v:ext="edit" verticies="t"/>
                  </v:shape>
                  <v:shape id="Freeform 24" o:spid="_x0000_s1044" style="position:absolute;left:3989;top:934;width:152;height:131;visibility:visible;mso-wrap-style:square;v-text-anchor:top" coordsize="2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" path="m12,4c5,20,5,20,5,20v,1,,1,,1c5,21,6,20,7,19,21,7,21,7,21,7,23,5,24,4,26,4v3,,2,2,1,3c20,25,20,25,20,25v-4,,-4,,-4,c23,9,23,9,23,9v,-1,,-1,,-1c22,8,21,9,21,10,7,22,7,22,7,22,5,24,4,25,2,25,,25,,24,1,22,8,4,8,4,8,4r4,xm16,v,1,1,2,3,2c21,2,23,1,24,v3,,3,,3,c25,2,22,4,19,4,15,4,13,2,13,r3,xe" fillcolor="#034ea2" strokecolor="#034ea2" strokeweight=".25pt">
                    <v:stroke joinstyle="miter"/>
                    <v:path arrowok="t" o:connecttype="custom" o:connectlocs="63,21;26,105;26,110;37,100;110,37;136,21;142,37;105,131;84,131;121,47;121,42;110,52;37,115;10,131;5,115;42,21;63,21;84,0;100,10;126,0;142,0;100,21;68,0;84,0" o:connectangles="0,0,0,0,0,0,0,0,0,0,0,0,0,0,0,0,0,0,0,0,0,0,0,0"/>
                    <o:lock v:ext="edit" verticies="t"/>
                  </v:shape>
                  <v:shape id="Freeform 25" o:spid="_x0000_s1045" style="position:absolute;left:4183;top:955;width:173;height:130;visibility:visible;mso-wrap-style:square;v-text-anchor:top" coordsize="3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" path="m3,18v19,,19,,19,c28,3,28,3,28,3v-1,,-1,,-1,c24,3,21,3,18,5v-3,1,-4,4,-5,5c11,17,11,17,11,17v-4,,-4,,-4,c10,10,10,10,10,10v,-2,2,-5,5,-7c20,,24,,28,v5,,5,,5,c26,18,26,18,26,18v4,,4,,4,c27,25,27,25,27,25v-4,,-4,,-4,c25,21,25,21,25,21,5,21,5,21,5,21,4,25,4,25,4,25,,25,,25,,25l3,18xe" fillcolor="#034ea2" strokecolor="#034ea2" strokeweight=".25pt">
                    <v:stroke joinstyle="miter"/>
                    <v:path arrowok="t" o:connecttype="custom" o:connectlocs="16,94;115,94;147,16;142,16;94,26;68,52;58,88;37,88;52,52;79,16;147,0;173,0;136,94;157,94;142,130;121,130;131,109;26,109;21,130;0,130;16,94" o:connectangles="0,0,0,0,0,0,0,0,0,0,0,0,0,0,0,0,0,0,0,0,0"/>
                  </v:shape>
                  <v:shape id="Freeform 26" o:spid="_x0000_s1046" style="position:absolute;left:4366;top:955;width:183;height:110;visibility:visible;mso-wrap-style:square;v-text-anchor:top" coordsize="3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" path="m22,v8,,13,5,10,10c30,16,21,21,13,21,5,21,,16,3,10,5,5,14,,22,xm14,19v7,,13,-4,14,-9c30,6,27,2,21,2,15,2,8,6,7,10v-2,5,1,9,7,9xe" fillcolor="#034ea2" strokecolor="#034ea2" strokeweight=".25pt">
                    <v:stroke joinstyle="miter"/>
                    <v:path arrowok="t" o:connecttype="custom" o:connectlocs="115,0;167,52;68,110;16,52;115,0;73,100;146,52;110,10;37,52;73,100" o:connectangles="0,0,0,0,0,0,0,0,0,0"/>
                    <o:lock v:ext="edit" verticies="t"/>
                  </v:shape>
                  <v:shape id="Freeform 27" o:spid="_x0000_s1047" style="position:absolute;left:4539;top:955;width:194;height:110;visibility:visible;mso-wrap-style:square;v-text-anchor:top" coordsize="3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" path="m,21c10,3,10,3,10,3,11,2,12,,15,v2,,2,1,2,3c18,16,18,16,18,16,29,3,29,3,29,3,30,1,31,,34,v3,,2,2,2,3c32,21,32,21,32,21v-4,,-4,,-4,c32,4,32,4,32,4,20,19,20,19,20,19v-1,1,-2,2,-4,2c14,21,14,20,14,19,14,4,14,4,14,4,4,21,4,21,4,21l,21xe" fillcolor="#034ea2" strokecolor="#034ea2" strokeweight=".25pt">
                    <v:stroke joinstyle="miter"/>
                    <v:path arrowok="t" o:connecttype="custom" o:connectlocs="0,110;52,16;79,0;89,16;94,84;152,16;178,0;189,16;168,110;147,110;168,21;105,100;84,110;73,100;73,21;21,110;0,110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p w14:paraId="482814A8" w14:textId="77777777" w:rsidR="00BE61FB" w:rsidRDefault="00BE61FB" w:rsidP="005009A3">
      <w:pPr>
        <w:rPr>
          <w:rFonts w:ascii="Trebuchet MS" w:hAnsi="Trebuchet MS"/>
        </w:rPr>
      </w:pPr>
    </w:p>
    <w:p w14:paraId="44AD3BBC" w14:textId="77777777" w:rsidR="00BE61FB" w:rsidRDefault="00BE61FB" w:rsidP="009F5FF7">
      <w:pPr>
        <w:tabs>
          <w:tab w:val="left" w:pos="9103"/>
        </w:tabs>
        <w:rPr>
          <w:lang w:val="en-US"/>
        </w:rPr>
      </w:pPr>
    </w:p>
    <w:p w14:paraId="44D978CF" w14:textId="77777777" w:rsidR="00BE61FB" w:rsidRDefault="00BE61FB" w:rsidP="009F5FF7">
      <w:pPr>
        <w:tabs>
          <w:tab w:val="left" w:pos="9103"/>
        </w:tabs>
      </w:pPr>
    </w:p>
    <w:p w14:paraId="65FC6B0C" w14:textId="77777777" w:rsidR="00BE61FB" w:rsidRDefault="00BE61FB" w:rsidP="009F5FF7">
      <w:pPr>
        <w:tabs>
          <w:tab w:val="left" w:pos="9103"/>
        </w:tabs>
      </w:pPr>
    </w:p>
    <w:p w14:paraId="1FA3A100" w14:textId="77777777" w:rsidR="00BE61FB" w:rsidRDefault="00BE61FB" w:rsidP="009F5FF7">
      <w:pPr>
        <w:tabs>
          <w:tab w:val="left" w:pos="9103"/>
        </w:tabs>
      </w:pPr>
    </w:p>
    <w:p w14:paraId="63643738" w14:textId="77777777" w:rsidR="004702FA" w:rsidRDefault="00BE61FB" w:rsidP="005E78BF">
      <w:pPr>
        <w:tabs>
          <w:tab w:val="left" w:pos="1134"/>
        </w:tabs>
        <w:kinsoku w:val="0"/>
        <w:overflowPunct w:val="0"/>
        <w:ind w:firstLine="567"/>
        <w:jc w:val="both"/>
      </w:pPr>
      <w:r>
        <w:t xml:space="preserve">  </w:t>
      </w:r>
    </w:p>
    <w:p w14:paraId="16A73E5B" w14:textId="6F70C116" w:rsidR="00524F38" w:rsidRPr="00F701CF" w:rsidRDefault="000164A0" w:rsidP="005E78BF">
      <w:pPr>
        <w:tabs>
          <w:tab w:val="left" w:pos="1134"/>
        </w:tabs>
        <w:kinsoku w:val="0"/>
        <w:overflowPunct w:val="0"/>
        <w:ind w:firstLine="567"/>
        <w:jc w:val="both"/>
      </w:pPr>
      <w:r>
        <w:t>17.09.2025г. №sedfw                                                                              efwef</w:t>
      </w:r>
    </w:p>
    <w:p w14:paraId="290FE8D3" w14:textId="77777777" w:rsidR="00524F38" w:rsidRDefault="00524F38" w:rsidP="005E78BF">
      <w:pPr>
        <w:tabs>
          <w:tab w:val="left" w:pos="1134"/>
        </w:tabs>
        <w:kinsoku w:val="0"/>
        <w:overflowPunct w:val="0"/>
        <w:ind w:firstLine="567"/>
        <w:jc w:val="both"/>
      </w:pPr>
    </w:p>
    <w:p w14:paraId="6263B03B" w14:textId="77777777" w:rsidR="004034B2" w:rsidRDefault="004034B2" w:rsidP="005E78BF">
      <w:pPr>
        <w:tabs>
          <w:tab w:val="left" w:pos="1134"/>
        </w:tabs>
        <w:kinsoku w:val="0"/>
        <w:overflowPunct w:val="0"/>
        <w:ind w:firstLine="567"/>
        <w:jc w:val="both"/>
      </w:pPr>
      <w:r>
        <w:t>КОММЕРЧЕСКОЕ ПРЕДЛОЖЕНИЕ</w:t>
      </w:r>
    </w:p>
    <w:p w14:paraId="256CAF83" w14:textId="4AC88510" w:rsidR="004034B2" w:rsidRDefault="004034B2" w:rsidP="005E78BF">
      <w:pPr>
        <w:tabs>
          <w:tab w:val="left" w:pos="1134"/>
        </w:tabs>
        <w:kinsoku w:val="0"/>
        <w:overflowPunct w:val="0"/>
        <w:ind w:firstLine="567"/>
        <w:jc w:val="both"/>
      </w:pPr>
      <w:r>
        <w:t xml:space="preserve">Открытая процедура на закупку №sedfw </w:t>
      </w:r>
    </w:p>
    <w:p w14:paraId="5595F387" w14:textId="77777777" w:rsidR="004034B2" w:rsidRDefault="004034B2" w:rsidP="005E78BF">
      <w:pPr>
        <w:tabs>
          <w:tab w:val="left" w:pos="1134"/>
        </w:tabs>
        <w:kinsoku w:val="0"/>
        <w:overflowPunct w:val="0"/>
        <w:ind w:firstLine="567"/>
        <w:jc w:val="both"/>
      </w:pPr>
    </w:p>
    <w:p w14:paraId="74AC720F" w14:textId="77777777" w:rsidR="004034B2" w:rsidRDefault="004034B2" w:rsidP="005E78BF">
      <w:pPr>
        <w:tabs>
          <w:tab w:val="left" w:pos="1134"/>
        </w:tabs>
        <w:kinsoku w:val="0"/>
        <w:overflowPunct w:val="0"/>
        <w:ind w:firstLine="567"/>
        <w:jc w:val="both"/>
      </w:pPr>
    </w:p>
    <w:p w14:paraId="16A0987F" w14:textId="46BB08A3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Сообщаю Вам о готовности произвести поставку Товара по запросу коммерческих предложений №sedfw, размещенного на ЭТП B2B-Center в адрес склада покупателя efefs на следующих условиях:</w:t>
      </w:r>
    </w:p>
    <w:p w14:paraId="2A06FB1B" w14:textId="77777777" w:rsidR="004034B2" w:rsidRDefault="004034B2" w:rsidP="005E78BF">
      <w:pPr>
        <w:tabs>
          <w:tab w:val="left" w:pos="1134"/>
        </w:tabs>
        <w:kinsoku w:val="0"/>
        <w:overflowPunct w:val="0"/>
        <w:ind w:firstLine="567"/>
        <w:jc w:val="both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1723"/>
        <w:gridCol w:w="2152"/>
        <w:gridCol w:w="733"/>
        <w:gridCol w:w="1003"/>
        <w:gridCol w:w="1580"/>
        <w:gridCol w:w="1345"/>
      </w:tblGrid>
      <w:tr w:rsidR="00D75B0B" w14:paraId="72D535F1" w14:textId="77777777" w:rsidTr="00A47909">
        <w:tc>
          <w:tcPr>
            <w:tcW w:w="2074" w:type="dxa"/>
          </w:tcPr>
          <w:p w14:paraId="68DC12C6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Номенклатура заказа/ характеристика</w:t>
            </w:r>
          </w:p>
        </w:tc>
        <w:tc>
          <w:tcPr>
            <w:tcW w:w="1723" w:type="dxa"/>
          </w:tcPr>
          <w:p w14:paraId="5DC91935" w14:textId="77777777" w:rsidR="004034B2" w:rsidRPr="00090432" w:rsidRDefault="009E3A26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Материал</w:t>
            </w:r>
            <w:r w:rsidR="0050101A">
              <w:t xml:space="preserve">ы по стандарту </w:t>
            </w:r>
            <w:r w:rsidR="0050101A">
              <w:rPr>
                <w:lang w:val="en-US"/>
              </w:rPr>
              <w:t>GB</w:t>
            </w:r>
          </w:p>
        </w:tc>
        <w:tc>
          <w:tcPr>
            <w:tcW w:w="2152" w:type="dxa"/>
          </w:tcPr>
          <w:p w14:paraId="06D8F9F2" w14:textId="77777777" w:rsidR="004034B2" w:rsidRDefault="009E3A26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Номер чертежа</w:t>
            </w:r>
          </w:p>
        </w:tc>
        <w:tc>
          <w:tcPr>
            <w:tcW w:w="733" w:type="dxa"/>
          </w:tcPr>
          <w:p w14:paraId="4CF97DC6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 w:rsidRPr="004034B2">
              <w:t xml:space="preserve">Ед. изм. </w:t>
            </w:r>
            <w:r w:rsidRPr="004034B2">
              <w:tab/>
            </w:r>
          </w:p>
        </w:tc>
        <w:tc>
          <w:tcPr>
            <w:tcW w:w="1003" w:type="dxa"/>
          </w:tcPr>
          <w:p w14:paraId="1A5AEC00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 w:rsidRPr="004034B2">
              <w:t>Кол-во</w:t>
            </w:r>
          </w:p>
        </w:tc>
        <w:tc>
          <w:tcPr>
            <w:tcW w:w="1580" w:type="dxa"/>
          </w:tcPr>
          <w:p w14:paraId="2D1C7206" w14:textId="77777777" w:rsidR="004034B2" w:rsidRDefault="00EC26AF" w:rsidP="00524F38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Цена без НДС, рубль</w:t>
            </w:r>
            <w:r w:rsidR="004034B2">
              <w:t>.</w:t>
            </w:r>
          </w:p>
        </w:tc>
        <w:tc>
          <w:tcPr>
            <w:tcW w:w="1345" w:type="dxa"/>
          </w:tcPr>
          <w:p w14:paraId="374F2899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Сумма без НДС</w:t>
            </w:r>
            <w:r w:rsidR="00EC26AF">
              <w:t>, рубль.</w:t>
            </w:r>
          </w:p>
        </w:tc>
      </w:tr>
      <w:tr w:rsidR="00D75B0B" w14:paraId="34EF674D" w14:textId="77777777" w:rsidTr="00A47909">
        <w:tc>
          <w:tcPr>
            <w:tcW w:w="2074" w:type="dxa"/>
          </w:tcPr>
          <w:p w14:paraId="78835FE0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1</w:t>
            </w:r>
          </w:p>
        </w:tc>
        <w:tc>
          <w:tcPr>
            <w:tcW w:w="1723" w:type="dxa"/>
          </w:tcPr>
          <w:p w14:paraId="630201FE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2</w:t>
            </w:r>
          </w:p>
        </w:tc>
        <w:tc>
          <w:tcPr>
            <w:tcW w:w="2152" w:type="dxa"/>
          </w:tcPr>
          <w:p w14:paraId="5F136395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3</w:t>
            </w:r>
          </w:p>
        </w:tc>
        <w:tc>
          <w:tcPr>
            <w:tcW w:w="733" w:type="dxa"/>
          </w:tcPr>
          <w:p w14:paraId="05E04411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4</w:t>
            </w:r>
          </w:p>
        </w:tc>
        <w:tc>
          <w:tcPr>
            <w:tcW w:w="1003" w:type="dxa"/>
          </w:tcPr>
          <w:p w14:paraId="079FFA19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5</w:t>
            </w:r>
          </w:p>
        </w:tc>
        <w:tc>
          <w:tcPr>
            <w:tcW w:w="1580" w:type="dxa"/>
          </w:tcPr>
          <w:p w14:paraId="1F4A5438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6</w:t>
            </w:r>
          </w:p>
        </w:tc>
        <w:tc>
          <w:tcPr>
            <w:tcW w:w="1345" w:type="dxa"/>
          </w:tcPr>
          <w:p w14:paraId="018DB899" w14:textId="77777777" w:rsidR="004034B2" w:rsidRDefault="004034B2" w:rsidP="004034B2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7</w:t>
            </w:r>
          </w:p>
        </w:tc>
      </w:tr>
      <w:tr w:rsidR="002660FE" w14:paraId="48BEE707" w14:textId="77777777" w:rsidTr="00A47909">
        <w:tc>
          <w:tcPr>
            <w:tcW w:w="2074" w:type="dxa"/>
          </w:tcPr>
          <w:p>
            <w:r>
              <w:t>fsefsef</w:t>
            </w:r>
          </w:p>
        </w:tc>
        <w:tc>
          <w:tcPr>
            <w:tcW w:w="1723" w:type="dxa"/>
          </w:tcPr>
          <w:p>
            <w:r>
              <w:t>23</w:t>
            </w:r>
          </w:p>
        </w:tc>
        <w:tc>
          <w:tcPr>
            <w:tcW w:w="2152" w:type="dxa"/>
          </w:tcPr>
          <w:p>
            <w:r>
              <w:t>2352345</w:t>
            </w:r>
          </w:p>
        </w:tc>
        <w:tc>
          <w:tcPr>
            <w:tcW w:w="733" w:type="dxa"/>
          </w:tcPr>
          <w:p w14:paraId="3F3AD8C6" w14:textId="77777777" w:rsidR="002660FE" w:rsidRDefault="002660FE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  <w:r w:rsidRPr="00BB3FC1">
              <w:t>шт.</w:t>
            </w:r>
          </w:p>
        </w:tc>
        <w:tc>
          <w:tcPr>
            <w:tcW w:w="1003" w:type="dxa"/>
          </w:tcPr>
          <w:p>
            <w:r>
              <w:t>2</w:t>
            </w:r>
          </w:p>
        </w:tc>
        <w:tc>
          <w:tcPr>
            <w:tcW w:w="1580" w:type="dxa"/>
          </w:tcPr>
          <w:p>
            <w:r>
              <w:t xml:space="preserve"> ₽53061.39</w:t>
            </w:r>
          </w:p>
        </w:tc>
        <w:tc>
          <w:tcPr>
            <w:tcW w:w="1345" w:type="dxa"/>
          </w:tcPr>
          <w:p w14:paraId="6EEE5850" w14:textId="77777777" w:rsidR="002660FE" w:rsidRDefault="009B7DEC" w:rsidP="00AA61B9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 xml:space="preserve"> ₽</w:t>
            </w:r>
            <w:r w:rsidR="002660FE" w:rsidRPr="00BB3FC1">
              <w:t xml:space="preserve"> </w:t>
            </w:r>
          </w:p>
        </w:tc>
      </w:tr>
      <w:tr w:rsidR="002660FE" w14:paraId="1B555F4F" w14:textId="77777777" w:rsidTr="00A47909">
        <w:tc>
          <w:tcPr>
            <w:tcW w:w="7685" w:type="dxa"/>
            <w:gridSpan w:val="5"/>
            <w:vMerge w:val="restart"/>
            <w:tcBorders>
              <w:left w:val="nil"/>
              <w:bottom w:val="nil"/>
            </w:tcBorders>
          </w:tcPr>
          <w:p w14:paraId="5EB1DC05" w14:textId="77777777" w:rsidR="002660FE" w:rsidRDefault="002660FE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</w:p>
        </w:tc>
        <w:tc>
          <w:tcPr>
            <w:tcW w:w="1580" w:type="dxa"/>
          </w:tcPr>
          <w:p w14:paraId="68529BE8" w14:textId="77777777" w:rsidR="002660FE" w:rsidRDefault="002660FE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ИТОГО без НДС</w:t>
            </w:r>
          </w:p>
        </w:tc>
        <w:tc>
          <w:tcPr>
            <w:tcW w:w="1345" w:type="dxa"/>
          </w:tcPr>
          <w:p w14:paraId="4434094B" w14:textId="77777777" w:rsidR="002660FE" w:rsidRPr="009B7DEC" w:rsidRDefault="009B7DEC" w:rsidP="00AA61B9">
            <w:pPr>
              <w:tabs>
                <w:tab w:val="left" w:pos="1134"/>
              </w:tabs>
              <w:kinsoku w:val="0"/>
              <w:overflowPunct w:val="0"/>
              <w:jc w:val="both"/>
              <w:rPr>
                <w:lang w:val="en-US"/>
              </w:rPr>
            </w:pPr>
            <w:r>
              <w:t xml:space="preserve"> ₽</w:t>
            </w:r>
          </w:p>
        </w:tc>
      </w:tr>
      <w:tr w:rsidR="002660FE" w14:paraId="03D5839B" w14:textId="77777777" w:rsidTr="00A47909">
        <w:tc>
          <w:tcPr>
            <w:tcW w:w="7685" w:type="dxa"/>
            <w:gridSpan w:val="5"/>
            <w:vMerge/>
            <w:tcBorders>
              <w:left w:val="nil"/>
              <w:bottom w:val="nil"/>
            </w:tcBorders>
          </w:tcPr>
          <w:p w14:paraId="3536241B" w14:textId="77777777" w:rsidR="002660FE" w:rsidRDefault="002660FE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</w:p>
        </w:tc>
        <w:tc>
          <w:tcPr>
            <w:tcW w:w="1580" w:type="dxa"/>
          </w:tcPr>
          <w:p w14:paraId="7913E171" w14:textId="77777777" w:rsidR="002660FE" w:rsidRDefault="002660FE" w:rsidP="002660FE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>ИТОГО с НДС</w:t>
            </w:r>
          </w:p>
        </w:tc>
        <w:tc>
          <w:tcPr>
            <w:tcW w:w="1345" w:type="dxa"/>
          </w:tcPr>
          <w:p w14:paraId="0ABCB0C1" w14:textId="77777777" w:rsidR="002660FE" w:rsidRPr="001B2628" w:rsidRDefault="009B7DEC" w:rsidP="00AA61B9">
            <w:pPr>
              <w:tabs>
                <w:tab w:val="left" w:pos="1134"/>
              </w:tabs>
              <w:kinsoku w:val="0"/>
              <w:overflowPunct w:val="0"/>
              <w:jc w:val="both"/>
            </w:pPr>
            <w:r>
              <w:t xml:space="preserve"> ₽</w:t>
            </w:r>
            <w:r w:rsidR="002660FE" w:rsidRPr="00605C9E">
              <w:t xml:space="preserve"> </w:t>
            </w:r>
          </w:p>
        </w:tc>
      </w:tr>
    </w:tbl>
    <w:p w14:paraId="31267A38" w14:textId="77777777" w:rsidR="005E78BF" w:rsidRPr="00716E0E" w:rsidRDefault="005E78BF" w:rsidP="00921922">
      <w:pPr>
        <w:tabs>
          <w:tab w:val="left" w:pos="1134"/>
        </w:tabs>
        <w:kinsoku w:val="0"/>
        <w:overflowPunct w:val="0"/>
        <w:jc w:val="both"/>
      </w:pPr>
    </w:p>
    <w:p w14:paraId="2C2B96EE" w14:textId="77777777" w:rsidR="00E67BFC" w:rsidRDefault="004034B2" w:rsidP="00E67BFC">
      <w:pPr>
        <w:tabs>
          <w:tab w:val="left" w:pos="1134"/>
        </w:tabs>
        <w:kinsoku w:val="0"/>
        <w:overflowPunct w:val="0"/>
        <w:ind w:firstLine="567"/>
        <w:jc w:val="both"/>
      </w:pPr>
      <w:r>
        <w:t>1.</w:t>
      </w:r>
      <w:r w:rsidR="00E67BFC" w:rsidRPr="00E67BFC">
        <w:t xml:space="preserve"> </w:t>
      </w:r>
      <w:r w:rsidR="00E67BFC">
        <w:t>Стоимость товара указана с учетом транспортных расходов до базиса поставки.</w:t>
      </w:r>
    </w:p>
    <w:p w14:paraId="1F49E11C" w14:textId="77777777" w:rsidR="00EC26AF" w:rsidRDefault="00EC26AF" w:rsidP="004034B2">
      <w:pPr>
        <w:tabs>
          <w:tab w:val="left" w:pos="1134"/>
        </w:tabs>
        <w:kinsoku w:val="0"/>
        <w:overflowPunct w:val="0"/>
        <w:ind w:firstLine="567"/>
        <w:jc w:val="both"/>
      </w:pPr>
    </w:p>
    <w:p w14:paraId="704DAEEF" w14:textId="42C8BE6C" w:rsidR="004034B2" w:rsidRDefault="005E09AD" w:rsidP="00090432">
      <w:pPr>
        <w:tabs>
          <w:tab w:val="left" w:pos="1134"/>
        </w:tabs>
        <w:kinsoku w:val="0"/>
        <w:overflowPunct w:val="0"/>
        <w:ind w:firstLine="567"/>
        <w:jc w:val="both"/>
      </w:pPr>
      <w:r>
        <w:t>2. Базис поставки: efefs.</w:t>
      </w:r>
    </w:p>
    <w:p w14:paraId="6F3CF6C4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</w:p>
    <w:p w14:paraId="10D3A56E" w14:textId="77777777" w:rsidR="004034B2" w:rsidRDefault="005E09AD" w:rsidP="007E0D79">
      <w:pPr>
        <w:tabs>
          <w:tab w:val="left" w:pos="1134"/>
        </w:tabs>
        <w:kinsoku w:val="0"/>
        <w:overflowPunct w:val="0"/>
        <w:ind w:firstLine="567"/>
        <w:jc w:val="both"/>
      </w:pPr>
      <w:r>
        <w:t>3</w:t>
      </w:r>
      <w:r w:rsidR="004034B2">
        <w:t xml:space="preserve">. </w:t>
      </w:r>
      <w:r w:rsidR="004034B2" w:rsidRPr="004034B2">
        <w:rPr>
          <w:b/>
        </w:rPr>
        <w:t>Условия оплаты:</w:t>
      </w:r>
      <w:r w:rsidR="004034B2">
        <w:t xml:space="preserve"> </w:t>
      </w:r>
      <w:r w:rsidR="009B7DEC">
        <w:t>100</w:t>
      </w:r>
      <w:r w:rsidR="00F701CF">
        <w:t xml:space="preserve">% </w:t>
      </w:r>
      <w:r w:rsidR="00781C71">
        <w:t>в течение 3</w:t>
      </w:r>
      <w:r w:rsidR="002660FE">
        <w:t>0</w:t>
      </w:r>
      <w:r w:rsidR="001A217E">
        <w:t xml:space="preserve"> </w:t>
      </w:r>
      <w:r w:rsidR="00C52B7E" w:rsidRPr="00C52B7E">
        <w:t>календарных дней от даты поставки</w:t>
      </w:r>
      <w:r w:rsidR="004034B2">
        <w:t xml:space="preserve">. </w:t>
      </w:r>
    </w:p>
    <w:p w14:paraId="227E39EA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</w:p>
    <w:p w14:paraId="5F808E63" w14:textId="77777777" w:rsidR="004034B2" w:rsidRDefault="005E09AD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4</w:t>
      </w:r>
      <w:r w:rsidR="004034B2">
        <w:t xml:space="preserve">. </w:t>
      </w:r>
      <w:r w:rsidR="004034B2" w:rsidRPr="004034B2">
        <w:rPr>
          <w:b/>
        </w:rPr>
        <w:t xml:space="preserve">Оплата </w:t>
      </w:r>
      <w:r w:rsidR="004034B2">
        <w:t>в рублях по курсу ЦБ РФ</w:t>
      </w:r>
      <w:r w:rsidR="007B252A">
        <w:t xml:space="preserve"> на день оплаты</w:t>
      </w:r>
      <w:r w:rsidR="004034B2">
        <w:t>, но не ниже курса на дату подписания спецификации.</w:t>
      </w:r>
    </w:p>
    <w:p w14:paraId="61E357A3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</w:p>
    <w:p w14:paraId="69A5E2BA" w14:textId="77777777" w:rsidR="004034B2" w:rsidRDefault="005E09AD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5</w:t>
      </w:r>
      <w:r w:rsidR="004034B2">
        <w:t xml:space="preserve">. </w:t>
      </w:r>
      <w:r w:rsidR="004034B2" w:rsidRPr="004034B2">
        <w:rPr>
          <w:b/>
        </w:rPr>
        <w:t>Срок поставки:</w:t>
      </w:r>
      <w:r w:rsidR="00E67BFC">
        <w:t xml:space="preserve"> 140-15</w:t>
      </w:r>
      <w:r w:rsidR="00714772">
        <w:t>0</w:t>
      </w:r>
      <w:r w:rsidR="004034B2">
        <w:t xml:space="preserve"> календарных дней с даты подписания спецификации последней </w:t>
      </w:r>
    </w:p>
    <w:p w14:paraId="1BF7E399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стороной.</w:t>
      </w:r>
    </w:p>
    <w:p w14:paraId="0FE318E3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</w:p>
    <w:p w14:paraId="163E67B4" w14:textId="77777777" w:rsidR="004034B2" w:rsidRDefault="005E09AD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6</w:t>
      </w:r>
      <w:r w:rsidR="004034B2">
        <w:t xml:space="preserve">. </w:t>
      </w:r>
      <w:r w:rsidR="004034B2" w:rsidRPr="004034B2">
        <w:rPr>
          <w:b/>
        </w:rPr>
        <w:t>Паспорт</w:t>
      </w:r>
      <w:r w:rsidR="004034B2">
        <w:t xml:space="preserve"> качества продукции предоставляется на все заказанные детали вместе с </w:t>
      </w:r>
    </w:p>
    <w:p w14:paraId="731D1072" w14:textId="77777777" w:rsidR="004034B2" w:rsidRDefault="004034B2" w:rsidP="004034B2">
      <w:pPr>
        <w:tabs>
          <w:tab w:val="left" w:pos="1134"/>
        </w:tabs>
        <w:kinsoku w:val="0"/>
        <w:overflowPunct w:val="0"/>
        <w:ind w:firstLine="567"/>
        <w:jc w:val="both"/>
      </w:pPr>
      <w:r>
        <w:t>товаром.</w:t>
      </w:r>
    </w:p>
    <w:p w14:paraId="3D0CDE20" w14:textId="77777777" w:rsidR="00097151" w:rsidRDefault="00097151" w:rsidP="007E0D79">
      <w:pPr>
        <w:tabs>
          <w:tab w:val="left" w:pos="1134"/>
        </w:tabs>
        <w:kinsoku w:val="0"/>
        <w:overflowPunct w:val="0"/>
        <w:jc w:val="both"/>
      </w:pPr>
    </w:p>
    <w:p w14:paraId="31B23D14" w14:textId="77777777" w:rsidR="005D38D0" w:rsidRDefault="005E09AD" w:rsidP="005D38D0">
      <w:pPr>
        <w:tabs>
          <w:tab w:val="left" w:pos="1134"/>
        </w:tabs>
        <w:kinsoku w:val="0"/>
        <w:overflowPunct w:val="0"/>
        <w:ind w:firstLine="567"/>
        <w:jc w:val="both"/>
      </w:pPr>
      <w:r>
        <w:t>7</w:t>
      </w:r>
      <w:r w:rsidR="004034B2">
        <w:t xml:space="preserve">. </w:t>
      </w:r>
      <w:r w:rsidR="004034B2" w:rsidRPr="004034B2">
        <w:rPr>
          <w:b/>
        </w:rPr>
        <w:t>Срок действия</w:t>
      </w:r>
      <w:r w:rsidR="004034B2">
        <w:t xml:space="preserve"> </w:t>
      </w:r>
      <w:r w:rsidR="00FD26D0">
        <w:t>данного предложения составляет 3</w:t>
      </w:r>
      <w:r w:rsidR="004034B2">
        <w:t>0 календарных дней.</w:t>
      </w:r>
    </w:p>
    <w:p w14:paraId="1DDDFEBC" w14:textId="77777777" w:rsidR="00515742" w:rsidRDefault="00515742" w:rsidP="005D38D0">
      <w:pPr>
        <w:tabs>
          <w:tab w:val="left" w:pos="1134"/>
        </w:tabs>
        <w:kinsoku w:val="0"/>
        <w:overflowPunct w:val="0"/>
        <w:ind w:firstLine="567"/>
        <w:jc w:val="both"/>
      </w:pPr>
    </w:p>
    <w:p w14:paraId="68823D4C" w14:textId="77777777" w:rsidR="00515742" w:rsidRDefault="00515742" w:rsidP="00515742">
      <w:pPr>
        <w:tabs>
          <w:tab w:val="left" w:pos="1134"/>
        </w:tabs>
        <w:kinsoku w:val="0"/>
        <w:overflowPunct w:val="0"/>
        <w:ind w:firstLine="567"/>
        <w:jc w:val="both"/>
      </w:pPr>
      <w:r>
        <w:t>Гарантийный срок эксплуатации изделия - 12 меся</w:t>
      </w:r>
      <w:r w:rsidR="000F528E">
        <w:t>цев со дня ввода в эксплуатацию, но не более 18 месяцев со дня поставки.</w:t>
      </w:r>
    </w:p>
    <w:p w14:paraId="677685FE" w14:textId="77777777" w:rsidR="00515742" w:rsidRDefault="00515742" w:rsidP="00515742">
      <w:pPr>
        <w:tabs>
          <w:tab w:val="left" w:pos="1134"/>
        </w:tabs>
        <w:kinsoku w:val="0"/>
        <w:overflowPunct w:val="0"/>
        <w:ind w:firstLine="567"/>
        <w:jc w:val="both"/>
      </w:pPr>
    </w:p>
    <w:p w14:paraId="48FF4501" w14:textId="77777777" w:rsidR="00515742" w:rsidRDefault="00515742" w:rsidP="00515742">
      <w:pPr>
        <w:tabs>
          <w:tab w:val="left" w:pos="1134"/>
        </w:tabs>
        <w:kinsoku w:val="0"/>
        <w:overflowPunct w:val="0"/>
        <w:ind w:firstLine="567"/>
        <w:jc w:val="both"/>
      </w:pPr>
      <w:r>
        <w:t>Предприятие-изготовитель не несет ответственность за естественный износ деталей.</w:t>
      </w:r>
    </w:p>
    <w:p w14:paraId="04070824" w14:textId="77777777" w:rsidR="000F528E" w:rsidRDefault="000F528E" w:rsidP="00515742">
      <w:pPr>
        <w:tabs>
          <w:tab w:val="left" w:pos="1134"/>
        </w:tabs>
        <w:kinsoku w:val="0"/>
        <w:overflowPunct w:val="0"/>
        <w:ind w:firstLine="567"/>
        <w:jc w:val="both"/>
      </w:pPr>
    </w:p>
    <w:p w14:paraId="1CCFF937" w14:textId="77777777" w:rsidR="000F528E" w:rsidRPr="00716E0E" w:rsidRDefault="000F528E" w:rsidP="00515742">
      <w:pPr>
        <w:tabs>
          <w:tab w:val="left" w:pos="1134"/>
        </w:tabs>
        <w:kinsoku w:val="0"/>
        <w:overflowPunct w:val="0"/>
        <w:ind w:firstLine="567"/>
        <w:jc w:val="both"/>
      </w:pPr>
    </w:p>
    <w:p w14:paraId="719865EE" w14:textId="77777777" w:rsidR="005E78BF" w:rsidRPr="00716E0E" w:rsidRDefault="00921922" w:rsidP="005E78BF">
      <w:pPr>
        <w:tabs>
          <w:tab w:val="left" w:pos="1134"/>
        </w:tabs>
        <w:kinsoku w:val="0"/>
        <w:overflowPunct w:val="0"/>
        <w:ind w:firstLine="567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4E29F369" wp14:editId="3A6BEF6B">
            <wp:simplePos x="0" y="0"/>
            <wp:positionH relativeFrom="page">
              <wp:posOffset>4425950</wp:posOffset>
            </wp:positionH>
            <wp:positionV relativeFrom="paragraph">
              <wp:posOffset>-140970</wp:posOffset>
            </wp:positionV>
            <wp:extent cx="1665604" cy="1818004"/>
            <wp:effectExtent l="0" t="0" r="0" b="0"/>
            <wp:wrapNone/>
            <wp:docPr id="62" name="drawingObject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665604" cy="181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8B4914" w14:textId="77777777" w:rsidR="004702FA" w:rsidRDefault="004702FA" w:rsidP="004702FA">
      <w:pPr>
        <w:tabs>
          <w:tab w:val="left" w:pos="1134"/>
        </w:tabs>
        <w:kinsoku w:val="0"/>
        <w:overflowPunct w:val="0"/>
        <w:jc w:val="both"/>
        <w:rPr>
          <w:b/>
          <w:szCs w:val="28"/>
        </w:rPr>
      </w:pPr>
    </w:p>
    <w:p w14:paraId="407F7A94" w14:textId="77777777" w:rsidR="007E0D79" w:rsidRPr="00716E0E" w:rsidRDefault="007E0D79" w:rsidP="004702FA">
      <w:pPr>
        <w:tabs>
          <w:tab w:val="left" w:pos="1134"/>
        </w:tabs>
        <w:kinsoku w:val="0"/>
        <w:overflowPunct w:val="0"/>
        <w:jc w:val="both"/>
        <w:rPr>
          <w:b/>
          <w:szCs w:val="28"/>
        </w:rPr>
      </w:pPr>
    </w:p>
    <w:p w14:paraId="758E5269" w14:textId="77777777" w:rsidR="004702FA" w:rsidRDefault="004702FA" w:rsidP="004702FA">
      <w:pPr>
        <w:tabs>
          <w:tab w:val="left" w:pos="1134"/>
        </w:tabs>
        <w:kinsoku w:val="0"/>
        <w:overflowPunct w:val="0"/>
        <w:jc w:val="both"/>
        <w:rPr>
          <w:b/>
          <w:szCs w:val="28"/>
        </w:rPr>
      </w:pPr>
      <w:r>
        <w:rPr>
          <w:b/>
          <w:szCs w:val="28"/>
        </w:rPr>
        <w:t>С уважением,</w:t>
      </w:r>
    </w:p>
    <w:p w14:paraId="6FFC6D65" w14:textId="77777777" w:rsidR="004702FA" w:rsidRPr="004702FA" w:rsidRDefault="004702FA" w:rsidP="004702FA">
      <w:pPr>
        <w:tabs>
          <w:tab w:val="left" w:pos="1134"/>
        </w:tabs>
        <w:kinsoku w:val="0"/>
        <w:overflowPunct w:val="0"/>
        <w:jc w:val="both"/>
        <w:rPr>
          <w:b/>
          <w:szCs w:val="28"/>
        </w:rPr>
      </w:pPr>
      <w:r>
        <w:rPr>
          <w:b/>
          <w:szCs w:val="28"/>
        </w:rPr>
        <w:t>Генеральный директор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</w:t>
      </w:r>
      <w:r w:rsidR="00716E0E">
        <w:rPr>
          <w:b/>
          <w:szCs w:val="28"/>
        </w:rPr>
        <w:t xml:space="preserve">                                      </w:t>
      </w:r>
      <w:r>
        <w:rPr>
          <w:b/>
          <w:szCs w:val="28"/>
        </w:rPr>
        <w:t xml:space="preserve">  _________________ </w:t>
      </w:r>
      <w:r w:rsidR="00716E0E">
        <w:rPr>
          <w:b/>
          <w:szCs w:val="28"/>
        </w:rPr>
        <w:t>Б</w:t>
      </w:r>
      <w:r>
        <w:rPr>
          <w:b/>
          <w:szCs w:val="28"/>
        </w:rPr>
        <w:t>ондарева В.В.</w:t>
      </w:r>
    </w:p>
    <w:p w14:paraId="41FDA138" w14:textId="77777777" w:rsidR="007E0D79" w:rsidRDefault="00BE61FB" w:rsidP="009F5FF7">
      <w:pPr>
        <w:tabs>
          <w:tab w:val="left" w:pos="9103"/>
        </w:tabs>
      </w:pPr>
      <w:r>
        <w:t xml:space="preserve">                              </w:t>
      </w:r>
    </w:p>
    <w:p w14:paraId="3A1EBFFB" w14:textId="77777777" w:rsidR="007E0D79" w:rsidRDefault="007E0D79" w:rsidP="009F5FF7">
      <w:pPr>
        <w:tabs>
          <w:tab w:val="left" w:pos="9103"/>
        </w:tabs>
      </w:pPr>
    </w:p>
    <w:p w14:paraId="48B7C378" w14:textId="77777777" w:rsidR="007E0D79" w:rsidRDefault="007E0D79" w:rsidP="009F5FF7">
      <w:pPr>
        <w:tabs>
          <w:tab w:val="left" w:pos="9103"/>
        </w:tabs>
      </w:pPr>
    </w:p>
    <w:p w14:paraId="4CD2B0C7" w14:textId="77777777" w:rsidR="00BE61FB" w:rsidRDefault="00BE61FB" w:rsidP="009F5FF7">
      <w:pPr>
        <w:tabs>
          <w:tab w:val="left" w:pos="9103"/>
        </w:tabs>
      </w:pPr>
      <w:r>
        <w:t xml:space="preserve">                                              </w:t>
      </w:r>
      <w:r w:rsidR="00716E0E">
        <w:t xml:space="preserve"> </w:t>
      </w:r>
      <w:r>
        <w:t xml:space="preserve">                                </w:t>
      </w:r>
    </w:p>
    <w:p w14:paraId="49D4A87F" w14:textId="77777777" w:rsidR="005D38D0" w:rsidRDefault="00F701CF" w:rsidP="009F5FF7">
      <w:pPr>
        <w:tabs>
          <w:tab w:val="left" w:pos="9103"/>
        </w:tabs>
      </w:pPr>
      <w:r>
        <w:t xml:space="preserve">Исполнитель: </w:t>
      </w:r>
      <w:r w:rsidR="00703686">
        <w:t>Власов</w:t>
      </w:r>
      <w:r w:rsidR="00FC342C">
        <w:t xml:space="preserve"> М.Д</w:t>
      </w:r>
      <w:r w:rsidR="005D38D0">
        <w:t>. (</w:t>
      </w:r>
      <w:r w:rsidR="005D38D0">
        <w:rPr>
          <w:lang w:val="en-US"/>
        </w:rPr>
        <w:t>e</w:t>
      </w:r>
      <w:r w:rsidR="005D38D0" w:rsidRPr="005D38D0">
        <w:t>-</w:t>
      </w:r>
      <w:r w:rsidR="005D38D0">
        <w:rPr>
          <w:lang w:val="en-US"/>
        </w:rPr>
        <w:t>mail</w:t>
      </w:r>
      <w:r w:rsidR="005D38D0" w:rsidRPr="005D38D0">
        <w:t xml:space="preserve">: </w:t>
      </w:r>
      <w:hyperlink r:id="rId9" w:history="1">
        <w:r w:rsidR="00AA61B9" w:rsidRPr="00B35132">
          <w:rPr>
            <w:rStyle w:val="a9"/>
            <w:lang w:val="en-US"/>
          </w:rPr>
          <w:t>vlasov</w:t>
        </w:r>
        <w:r w:rsidR="00AA61B9" w:rsidRPr="00B35132">
          <w:rPr>
            <w:rStyle w:val="a9"/>
          </w:rPr>
          <w:t>@</w:t>
        </w:r>
        <w:r w:rsidR="00AA61B9" w:rsidRPr="00B35132">
          <w:rPr>
            <w:rStyle w:val="a9"/>
            <w:lang w:val="en-US"/>
          </w:rPr>
          <w:t>td</w:t>
        </w:r>
        <w:r w:rsidR="00AA61B9" w:rsidRPr="00B35132">
          <w:rPr>
            <w:rStyle w:val="a9"/>
          </w:rPr>
          <w:t>-</w:t>
        </w:r>
        <w:r w:rsidR="00AA61B9" w:rsidRPr="00B35132">
          <w:rPr>
            <w:rStyle w:val="a9"/>
            <w:lang w:val="en-US"/>
          </w:rPr>
          <w:t>rinako</w:t>
        </w:r>
        <w:r w:rsidR="00AA61B9" w:rsidRPr="00B35132">
          <w:rPr>
            <w:rStyle w:val="a9"/>
          </w:rPr>
          <w:t>.</w:t>
        </w:r>
        <w:proofErr w:type="spellStart"/>
        <w:r w:rsidR="00AA61B9" w:rsidRPr="00B35132">
          <w:rPr>
            <w:rStyle w:val="a9"/>
            <w:lang w:val="en-US"/>
          </w:rPr>
          <w:t>ru</w:t>
        </w:r>
        <w:proofErr w:type="spellEnd"/>
      </w:hyperlink>
      <w:r w:rsidR="00CE7C95" w:rsidRPr="00CE7C95">
        <w:rPr>
          <w:rStyle w:val="a9"/>
          <w:u w:val="none"/>
        </w:rPr>
        <w:t xml:space="preserve"> </w:t>
      </w:r>
      <w:r>
        <w:rPr>
          <w:rStyle w:val="a9"/>
          <w:color w:val="auto"/>
          <w:u w:val="none"/>
        </w:rPr>
        <w:t>тел: +</w:t>
      </w:r>
      <w:r w:rsidR="00787F81">
        <w:rPr>
          <w:rStyle w:val="a9"/>
          <w:color w:val="auto"/>
          <w:u w:val="none"/>
        </w:rPr>
        <w:t>7(495)987-30-31</w:t>
      </w:r>
      <w:r w:rsidR="00EC6ADC">
        <w:rPr>
          <w:rStyle w:val="a9"/>
          <w:color w:val="auto"/>
          <w:u w:val="none"/>
        </w:rPr>
        <w:t xml:space="preserve"> доб. 191</w:t>
      </w:r>
      <w:r w:rsidR="005D38D0" w:rsidRPr="005D38D0">
        <w:t>)</w:t>
      </w:r>
    </w:p>
    <w:p w14:paraId="7E50E0AE" w14:textId="77777777" w:rsidR="005D38D0" w:rsidRPr="005D38D0" w:rsidRDefault="005D38D0" w:rsidP="009F5FF7">
      <w:pPr>
        <w:tabs>
          <w:tab w:val="left" w:pos="9103"/>
        </w:tabs>
      </w:pPr>
    </w:p>
    <w:sectPr w:rsidR="005D38D0" w:rsidRPr="005D38D0" w:rsidSect="00AD17EF">
      <w:footerReference w:type="default" r:id="rId10"/>
      <w:pgSz w:w="11906" w:h="16838"/>
      <w:pgMar w:top="720" w:right="566" w:bottom="720" w:left="720" w:header="708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0FEE" w14:textId="77777777" w:rsidR="00730CDC" w:rsidRDefault="00730CDC" w:rsidP="00CE4C55">
      <w:r>
        <w:separator/>
      </w:r>
    </w:p>
  </w:endnote>
  <w:endnote w:type="continuationSeparator" w:id="0">
    <w:p w14:paraId="57B311A9" w14:textId="77777777" w:rsidR="00730CDC" w:rsidRDefault="00730CDC" w:rsidP="00CE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C290" w14:textId="77777777" w:rsidR="00BE61FB" w:rsidRDefault="004702FA">
    <w:pPr>
      <w:pStyle w:val="a7"/>
    </w:pPr>
    <w:r>
      <w:rPr>
        <w:noProof/>
      </w:rPr>
      <w:drawing>
        <wp:inline distT="0" distB="0" distL="0" distR="0" wp14:anchorId="64713682" wp14:editId="6645118F">
          <wp:extent cx="6457950" cy="161925"/>
          <wp:effectExtent l="0" t="0" r="0" b="0"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E7F9FC" w14:textId="77777777" w:rsidR="00BE61FB" w:rsidRDefault="00BE61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D4E27" w14:textId="77777777" w:rsidR="00730CDC" w:rsidRDefault="00730CDC" w:rsidP="00CE4C55">
      <w:r>
        <w:separator/>
      </w:r>
    </w:p>
  </w:footnote>
  <w:footnote w:type="continuationSeparator" w:id="0">
    <w:p w14:paraId="308F0761" w14:textId="77777777" w:rsidR="00730CDC" w:rsidRDefault="00730CDC" w:rsidP="00CE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B18"/>
    <w:multiLevelType w:val="hybridMultilevel"/>
    <w:tmpl w:val="0756BB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EAF6FC9"/>
    <w:multiLevelType w:val="hybridMultilevel"/>
    <w:tmpl w:val="DF6CEA10"/>
    <w:lvl w:ilvl="0" w:tplc="47A05D26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62"/>
    <w:rsid w:val="0000140A"/>
    <w:rsid w:val="000033DD"/>
    <w:rsid w:val="000164A0"/>
    <w:rsid w:val="000624B6"/>
    <w:rsid w:val="00090432"/>
    <w:rsid w:val="00097151"/>
    <w:rsid w:val="000A471B"/>
    <w:rsid w:val="000C07FA"/>
    <w:rsid w:val="000C5D54"/>
    <w:rsid w:val="000C651B"/>
    <w:rsid w:val="000D20C3"/>
    <w:rsid w:val="000F2EF1"/>
    <w:rsid w:val="000F528E"/>
    <w:rsid w:val="001221EC"/>
    <w:rsid w:val="00143311"/>
    <w:rsid w:val="001500B2"/>
    <w:rsid w:val="001624E1"/>
    <w:rsid w:val="0016342F"/>
    <w:rsid w:val="00166287"/>
    <w:rsid w:val="00187780"/>
    <w:rsid w:val="00187C9F"/>
    <w:rsid w:val="001A217E"/>
    <w:rsid w:val="001A3841"/>
    <w:rsid w:val="001A4683"/>
    <w:rsid w:val="001B1CF6"/>
    <w:rsid w:val="001B2628"/>
    <w:rsid w:val="001D21F2"/>
    <w:rsid w:val="00205351"/>
    <w:rsid w:val="0021180D"/>
    <w:rsid w:val="002276CD"/>
    <w:rsid w:val="00227DBA"/>
    <w:rsid w:val="002660FE"/>
    <w:rsid w:val="00275888"/>
    <w:rsid w:val="002875D9"/>
    <w:rsid w:val="0029292B"/>
    <w:rsid w:val="002A555F"/>
    <w:rsid w:val="002A6E65"/>
    <w:rsid w:val="002D0791"/>
    <w:rsid w:val="002D1106"/>
    <w:rsid w:val="002D579D"/>
    <w:rsid w:val="00306845"/>
    <w:rsid w:val="00313D40"/>
    <w:rsid w:val="00316509"/>
    <w:rsid w:val="00323D49"/>
    <w:rsid w:val="003408FE"/>
    <w:rsid w:val="003418AA"/>
    <w:rsid w:val="00347A8A"/>
    <w:rsid w:val="0037359F"/>
    <w:rsid w:val="003751B7"/>
    <w:rsid w:val="003928A7"/>
    <w:rsid w:val="00394468"/>
    <w:rsid w:val="003A4194"/>
    <w:rsid w:val="003B4482"/>
    <w:rsid w:val="003B4544"/>
    <w:rsid w:val="003C51C4"/>
    <w:rsid w:val="003D017B"/>
    <w:rsid w:val="003D1180"/>
    <w:rsid w:val="003D24D7"/>
    <w:rsid w:val="003F358E"/>
    <w:rsid w:val="004034B2"/>
    <w:rsid w:val="00406D7B"/>
    <w:rsid w:val="004242B7"/>
    <w:rsid w:val="00466462"/>
    <w:rsid w:val="004702FA"/>
    <w:rsid w:val="004B4421"/>
    <w:rsid w:val="004C1426"/>
    <w:rsid w:val="004C5414"/>
    <w:rsid w:val="004E4C4C"/>
    <w:rsid w:val="004F2129"/>
    <w:rsid w:val="005009A3"/>
    <w:rsid w:val="0050101A"/>
    <w:rsid w:val="00510EF7"/>
    <w:rsid w:val="00515742"/>
    <w:rsid w:val="00524F38"/>
    <w:rsid w:val="00527F49"/>
    <w:rsid w:val="00535451"/>
    <w:rsid w:val="00535EA1"/>
    <w:rsid w:val="005666E5"/>
    <w:rsid w:val="005751CD"/>
    <w:rsid w:val="005926EA"/>
    <w:rsid w:val="005A02BE"/>
    <w:rsid w:val="005A3F0F"/>
    <w:rsid w:val="005C2D91"/>
    <w:rsid w:val="005D38D0"/>
    <w:rsid w:val="005E09AD"/>
    <w:rsid w:val="005E6AB6"/>
    <w:rsid w:val="005E78BF"/>
    <w:rsid w:val="00602E0A"/>
    <w:rsid w:val="006128AB"/>
    <w:rsid w:val="006171D6"/>
    <w:rsid w:val="00630793"/>
    <w:rsid w:val="006334A9"/>
    <w:rsid w:val="00637ED1"/>
    <w:rsid w:val="0064728D"/>
    <w:rsid w:val="00654A05"/>
    <w:rsid w:val="00671A4F"/>
    <w:rsid w:val="0069574D"/>
    <w:rsid w:val="00697EE3"/>
    <w:rsid w:val="006A3A50"/>
    <w:rsid w:val="006D35E3"/>
    <w:rsid w:val="006E4EB8"/>
    <w:rsid w:val="00703686"/>
    <w:rsid w:val="00714772"/>
    <w:rsid w:val="0071565E"/>
    <w:rsid w:val="00716E0E"/>
    <w:rsid w:val="00717307"/>
    <w:rsid w:val="00730CDC"/>
    <w:rsid w:val="0073207D"/>
    <w:rsid w:val="00743096"/>
    <w:rsid w:val="0075024C"/>
    <w:rsid w:val="007579AF"/>
    <w:rsid w:val="00765A89"/>
    <w:rsid w:val="0077704A"/>
    <w:rsid w:val="00781C71"/>
    <w:rsid w:val="00783063"/>
    <w:rsid w:val="0078437B"/>
    <w:rsid w:val="00785677"/>
    <w:rsid w:val="00787F81"/>
    <w:rsid w:val="0079360C"/>
    <w:rsid w:val="007A0B87"/>
    <w:rsid w:val="007A3A16"/>
    <w:rsid w:val="007B252A"/>
    <w:rsid w:val="007D1E59"/>
    <w:rsid w:val="007E0D79"/>
    <w:rsid w:val="008017FF"/>
    <w:rsid w:val="00802526"/>
    <w:rsid w:val="00870AD7"/>
    <w:rsid w:val="008832A6"/>
    <w:rsid w:val="00885354"/>
    <w:rsid w:val="00890E50"/>
    <w:rsid w:val="008B663D"/>
    <w:rsid w:val="008E07A2"/>
    <w:rsid w:val="008E38D5"/>
    <w:rsid w:val="008E578B"/>
    <w:rsid w:val="008F053F"/>
    <w:rsid w:val="008F54A0"/>
    <w:rsid w:val="00900ED6"/>
    <w:rsid w:val="00913066"/>
    <w:rsid w:val="00921922"/>
    <w:rsid w:val="00935D9C"/>
    <w:rsid w:val="009461F2"/>
    <w:rsid w:val="009729AA"/>
    <w:rsid w:val="009A79BF"/>
    <w:rsid w:val="009B23E4"/>
    <w:rsid w:val="009B5727"/>
    <w:rsid w:val="009B6AD7"/>
    <w:rsid w:val="009B7DEC"/>
    <w:rsid w:val="009C151A"/>
    <w:rsid w:val="009D7944"/>
    <w:rsid w:val="009E3A26"/>
    <w:rsid w:val="009F5FF7"/>
    <w:rsid w:val="00A049F8"/>
    <w:rsid w:val="00A24503"/>
    <w:rsid w:val="00A40C24"/>
    <w:rsid w:val="00A4548C"/>
    <w:rsid w:val="00A47909"/>
    <w:rsid w:val="00A538E9"/>
    <w:rsid w:val="00A569B9"/>
    <w:rsid w:val="00A731E0"/>
    <w:rsid w:val="00A776B8"/>
    <w:rsid w:val="00A9679B"/>
    <w:rsid w:val="00A97D93"/>
    <w:rsid w:val="00AA61B9"/>
    <w:rsid w:val="00AC0664"/>
    <w:rsid w:val="00AD17EF"/>
    <w:rsid w:val="00AE0CBA"/>
    <w:rsid w:val="00AF6B28"/>
    <w:rsid w:val="00B03B62"/>
    <w:rsid w:val="00B127EF"/>
    <w:rsid w:val="00B24554"/>
    <w:rsid w:val="00B25F85"/>
    <w:rsid w:val="00B52DCB"/>
    <w:rsid w:val="00B819E5"/>
    <w:rsid w:val="00BC2B79"/>
    <w:rsid w:val="00BD0EE0"/>
    <w:rsid w:val="00BD2D27"/>
    <w:rsid w:val="00BD3721"/>
    <w:rsid w:val="00BE61FB"/>
    <w:rsid w:val="00C06690"/>
    <w:rsid w:val="00C07342"/>
    <w:rsid w:val="00C2765E"/>
    <w:rsid w:val="00C524DD"/>
    <w:rsid w:val="00C52B7E"/>
    <w:rsid w:val="00C558AB"/>
    <w:rsid w:val="00C566D2"/>
    <w:rsid w:val="00C56F4C"/>
    <w:rsid w:val="00C76037"/>
    <w:rsid w:val="00C837DA"/>
    <w:rsid w:val="00C86149"/>
    <w:rsid w:val="00C96E27"/>
    <w:rsid w:val="00CA1613"/>
    <w:rsid w:val="00CB006A"/>
    <w:rsid w:val="00CB55D5"/>
    <w:rsid w:val="00CE16EA"/>
    <w:rsid w:val="00CE4C55"/>
    <w:rsid w:val="00CE7C95"/>
    <w:rsid w:val="00CF007D"/>
    <w:rsid w:val="00D01BE5"/>
    <w:rsid w:val="00D0571A"/>
    <w:rsid w:val="00D50D4F"/>
    <w:rsid w:val="00D73365"/>
    <w:rsid w:val="00D74952"/>
    <w:rsid w:val="00D75B0B"/>
    <w:rsid w:val="00D845C6"/>
    <w:rsid w:val="00DA5BBE"/>
    <w:rsid w:val="00DA6540"/>
    <w:rsid w:val="00DB3696"/>
    <w:rsid w:val="00DC22E3"/>
    <w:rsid w:val="00DC6AE1"/>
    <w:rsid w:val="00DD24D2"/>
    <w:rsid w:val="00DE1F63"/>
    <w:rsid w:val="00DE2FF8"/>
    <w:rsid w:val="00E61368"/>
    <w:rsid w:val="00E67BFC"/>
    <w:rsid w:val="00E75235"/>
    <w:rsid w:val="00E949D6"/>
    <w:rsid w:val="00EA00BA"/>
    <w:rsid w:val="00EA4544"/>
    <w:rsid w:val="00EB6D00"/>
    <w:rsid w:val="00EC26AF"/>
    <w:rsid w:val="00EC50A1"/>
    <w:rsid w:val="00EC5207"/>
    <w:rsid w:val="00EC6ADC"/>
    <w:rsid w:val="00F02703"/>
    <w:rsid w:val="00F069F9"/>
    <w:rsid w:val="00F173FA"/>
    <w:rsid w:val="00F36F80"/>
    <w:rsid w:val="00F701CF"/>
    <w:rsid w:val="00F73C2B"/>
    <w:rsid w:val="00F824CD"/>
    <w:rsid w:val="00F9058B"/>
    <w:rsid w:val="00FB13E0"/>
    <w:rsid w:val="00FB2BB7"/>
    <w:rsid w:val="00FC342C"/>
    <w:rsid w:val="00FC7420"/>
    <w:rsid w:val="00FD26D0"/>
    <w:rsid w:val="00FE654B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4A0061"/>
  <w15:docId w15:val="{4A876E3C-F3B6-41E1-97AB-0A10B372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9A3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009A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009A3"/>
    <w:rPr>
      <w:rFonts w:ascii="Tahoma" w:hAnsi="Tahoma" w:cs="Tahoma"/>
      <w:sz w:val="16"/>
      <w:szCs w:val="16"/>
      <w:lang w:eastAsia="ru-RU"/>
    </w:rPr>
  </w:style>
  <w:style w:type="character" w:customStyle="1" w:styleId="namo-list">
    <w:name w:val="namo-list"/>
    <w:basedOn w:val="a0"/>
    <w:uiPriority w:val="99"/>
    <w:rsid w:val="003418AA"/>
    <w:rPr>
      <w:rFonts w:cs="Times New Roman"/>
    </w:rPr>
  </w:style>
  <w:style w:type="paragraph" w:styleId="a5">
    <w:name w:val="header"/>
    <w:basedOn w:val="a"/>
    <w:link w:val="a6"/>
    <w:uiPriority w:val="99"/>
    <w:rsid w:val="00CE4C55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CE4C55"/>
    <w:rPr>
      <w:rFonts w:ascii="Calibri" w:hAnsi="Calibri" w:cs="Times New Roman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4B442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4B4421"/>
    <w:rPr>
      <w:rFonts w:ascii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716E0E"/>
    <w:rPr>
      <w:color w:val="0000FF" w:themeColor="hyperlink"/>
      <w:u w:val="single"/>
    </w:rPr>
  </w:style>
  <w:style w:type="table" w:styleId="aa">
    <w:name w:val="Table Grid"/>
    <w:basedOn w:val="a1"/>
    <w:locked/>
    <w:rsid w:val="00403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lasov@td-rinako.ru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kp_generator\templates_docs\&#1064;&#1072;&#1073;&#1083;&#1086;&#1085;%20&#1050;&#105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9F2C-B8F0-4592-8B00-D2273553B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КП.dotx</Template>
  <TotalTime>140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Михаил</dc:creator>
  <cp:keywords/>
  <dc:description/>
  <cp:lastModifiedBy>Mikhail Vlasov</cp:lastModifiedBy>
  <cp:revision>6</cp:revision>
  <cp:lastPrinted>2023-11-10T15:36:00Z</cp:lastPrinted>
  <dcterms:created xsi:type="dcterms:W3CDTF">2025-09-15T18:45:00Z</dcterms:created>
  <dcterms:modified xsi:type="dcterms:W3CDTF">2025-09-16T20:57:00Z</dcterms:modified>
</cp:coreProperties>
</file>