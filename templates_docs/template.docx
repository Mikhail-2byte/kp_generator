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3034" w14:textId="77777777" w:rsidR="00BE61FB" w:rsidRPr="009F5FF7" w:rsidRDefault="004702FA" w:rsidP="005009A3">
      <w:pPr>
        <w:rPr>
          <w:sz w:val="22"/>
          <w:szCs w:val="2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 wp14:anchorId="7FC87D86" wp14:editId="498489DF">
                <wp:simplePos x="0" y="0"/>
                <wp:positionH relativeFrom="column">
                  <wp:posOffset>4464685</wp:posOffset>
                </wp:positionH>
                <wp:positionV relativeFrom="paragraph">
                  <wp:posOffset>-49530</wp:posOffset>
                </wp:positionV>
                <wp:extent cx="1936750" cy="1463675"/>
                <wp:effectExtent l="0" t="0" r="0" b="0"/>
                <wp:wrapNone/>
                <wp:docPr id="9533332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0" cy="1463675"/>
                          <a:chOff x="7751" y="642"/>
                          <a:chExt cx="3050" cy="2305"/>
                        </a:xfrm>
                      </wpg:grpSpPr>
                      <wps:wsp>
                        <wps:cNvPr id="81343621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751" y="642"/>
                            <a:ext cx="3050" cy="143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F903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“RINAKO” Trading Co., Ltd</w:t>
                              </w:r>
                            </w:p>
                            <w:p w14:paraId="0A0C4BBA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 xml:space="preserve">30, </w:t>
                              </w:r>
                              <w:proofErr w:type="spellStart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Marshala</w:t>
                              </w:r>
                              <w:proofErr w:type="spellEnd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Proshlyakova</w:t>
                              </w:r>
                              <w:proofErr w:type="spellEnd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 xml:space="preserve"> street,</w:t>
                              </w:r>
                            </w:p>
                            <w:p w14:paraId="14C1C57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Moscow, 123458, Russia</w:t>
                              </w:r>
                            </w:p>
                            <w:p w14:paraId="68C114C0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INN/KPP: 7704652100/773401001</w:t>
                              </w:r>
                            </w:p>
                            <w:p w14:paraId="5245F2FC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OGRN: 5077746934821</w:t>
                              </w:r>
                            </w:p>
                            <w:p w14:paraId="60879EFD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Tel.: +7(495)988-62-85</w:t>
                              </w:r>
                            </w:p>
                            <w:p w14:paraId="4DEB29E6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Fax: +7(495)988-62-86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461133170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760" y="2619"/>
                            <a:ext cx="2016" cy="32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17E86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E-mail: td@td-rinako.ru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87D86" id="Group 2" o:spid="_x0000_s1026" style="position:absolute;margin-left:351.55pt;margin-top:-3.9pt;width:152.5pt;height:115.25pt;z-index:3" coordorigin="7751,642" coordsize="3050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3" o:spid="_x0000_s1027" type="#_x0000_t202" style="position:absolute;left:7751;top:642;width:3050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" filled="f" stroked="f" strokecolor="#bfbfbf">
                  <v:stroke joinstyle="round"/>
                  <o:lock v:ext="edit" shapetype="t"/>
                  <v:textbox style="mso-fit-shape-to-text:t">
                    <w:txbxContent>
                      <w:p w14:paraId="02BF903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“RINAKO” Trading Co., Ltd</w:t>
                        </w:r>
                      </w:p>
                      <w:p w14:paraId="0A0C4BBA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 xml:space="preserve">30, </w:t>
                        </w:r>
                        <w:proofErr w:type="spellStart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Marshala</w:t>
                        </w:r>
                        <w:proofErr w:type="spellEnd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Proshlyakova</w:t>
                        </w:r>
                        <w:proofErr w:type="spellEnd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 xml:space="preserve"> street,</w:t>
                        </w:r>
                      </w:p>
                      <w:p w14:paraId="14C1C57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Moscow, 123458, Russia</w:t>
                        </w:r>
                      </w:p>
                      <w:p w14:paraId="68C114C0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INN/KPP: 7704652100/773401001</w:t>
                        </w:r>
                      </w:p>
                      <w:p w14:paraId="5245F2FC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OGRN: 5077746934821</w:t>
                        </w:r>
                      </w:p>
                      <w:p w14:paraId="60879EFD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Tel.: +7(495)988-62-85</w:t>
                        </w:r>
                      </w:p>
                      <w:p w14:paraId="4DEB29E6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Fax: +7(495)988-62-86</w:t>
                        </w:r>
                      </w:p>
                    </w:txbxContent>
                  </v:textbox>
                </v:shape>
                <v:shape id="WordArt 4" o:spid="_x0000_s1028" type="#_x0000_t202" style="position:absolute;left:7760;top:2619;width:2016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" filled="f" stroked="f" strokecolor="#bfbfbf">
                  <v:stroke joinstyle="round"/>
                  <o:lock v:ext="edit" shapetype="t"/>
                  <v:textbox style="mso-fit-shape-to-text:t">
                    <w:txbxContent>
                      <w:p w14:paraId="6417E86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E-mail: td@td-rinako.ru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CAA0427" wp14:editId="216E4BB3">
                <wp:simplePos x="0" y="0"/>
                <wp:positionH relativeFrom="column">
                  <wp:posOffset>53340</wp:posOffset>
                </wp:positionH>
                <wp:positionV relativeFrom="paragraph">
                  <wp:posOffset>-62865</wp:posOffset>
                </wp:positionV>
                <wp:extent cx="1930400" cy="1426210"/>
                <wp:effectExtent l="5715" t="3810" r="6985" b="8255"/>
                <wp:wrapNone/>
                <wp:docPr id="1917155044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30400" cy="1426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FBFB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F533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ООО ТД "РИНАКО"</w:t>
                            </w:r>
                          </w:p>
                          <w:p w14:paraId="6407219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123458, Россия, Москва,</w:t>
                            </w:r>
                          </w:p>
                          <w:p w14:paraId="009F9C4F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 xml:space="preserve">ул. Маршала </w:t>
                            </w: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Прошлякова</w:t>
                            </w:r>
                            <w:proofErr w:type="spellEnd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, дом 30</w:t>
                            </w:r>
                          </w:p>
                          <w:p w14:paraId="063C4264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ИНН/КПП: 7704652100/773401001</w:t>
                            </w:r>
                          </w:p>
                          <w:p w14:paraId="50CBB8F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ОГРН: 5077746934821</w:t>
                            </w:r>
                          </w:p>
                          <w:p w14:paraId="3282C6E2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Тел.: +7(495)988-62-85</w:t>
                            </w:r>
                          </w:p>
                          <w:p w14:paraId="5E1491B5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Факс: +7(495)988-62-86</w:t>
                            </w:r>
                          </w:p>
                          <w:p w14:paraId="5626C324" w14:textId="77777777" w:rsidR="004702FA" w:rsidRPr="006D35E3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E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mail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td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td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rinako</w:t>
                            </w:r>
                            <w:proofErr w:type="spellEnd"/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ru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0427" id="WordArt 5" o:spid="_x0000_s1029" type="#_x0000_t202" style="position:absolute;margin-left:4.2pt;margin-top:-4.95pt;width:152pt;height:112.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" filled="f" stroked="f" strokecolor="#bfbfbf">
                <v:stroke joinstyle="round"/>
                <o:lock v:ext="edit" shapetype="t"/>
                <v:textbox style="mso-fit-shape-to-text:t">
                  <w:txbxContent>
                    <w:p w14:paraId="005F533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ООО ТД "РИНАКО"</w:t>
                      </w:r>
                    </w:p>
                    <w:p w14:paraId="6407219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123458, Россия, Москва,</w:t>
                      </w:r>
                    </w:p>
                    <w:p w14:paraId="009F9C4F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 xml:space="preserve">ул. Маршала </w:t>
                      </w:r>
                      <w:proofErr w:type="spellStart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Прошлякова</w:t>
                      </w:r>
                      <w:proofErr w:type="spellEnd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, дом 30</w:t>
                      </w:r>
                    </w:p>
                    <w:p w14:paraId="063C4264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ИНН/КПП: 7704652100/773401001</w:t>
                      </w:r>
                    </w:p>
                    <w:p w14:paraId="50CBB8F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ОГРН: 5077746934821</w:t>
                      </w:r>
                    </w:p>
                    <w:p w14:paraId="3282C6E2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Тел.: +7(495)988-62-85</w:t>
                      </w:r>
                    </w:p>
                    <w:p w14:paraId="5E1491B5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Факс: +7(495)988-62-86</w:t>
                      </w:r>
                    </w:p>
                    <w:p w14:paraId="5626C324" w14:textId="77777777" w:rsidR="004702FA" w:rsidRPr="006D35E3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E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mail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td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td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rinako</w:t>
                      </w:r>
                      <w:proofErr w:type="spellEnd"/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.</w:t>
                      </w:r>
                      <w:proofErr w:type="spellStart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1F5ACB80" wp14:editId="793DAD30">
                <wp:extent cx="6621780" cy="914400"/>
                <wp:effectExtent l="0" t="0" r="0" b="0"/>
                <wp:docPr id="6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62183381" name="Group 8"/>
                        <wpg:cNvGrpSpPr>
                          <a:grpSpLocks/>
                        </wpg:cNvGrpSpPr>
                        <wpg:grpSpPr bwMode="auto">
                          <a:xfrm>
                            <a:off x="2112645" y="29845"/>
                            <a:ext cx="2200910" cy="675640"/>
                            <a:chOff x="2984" y="21"/>
                            <a:chExt cx="3466" cy="1064"/>
                          </a:xfrm>
                        </wpg:grpSpPr>
                        <wps:wsp>
                          <wps:cNvPr id="1350431012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3026" y="178"/>
                              <a:ext cx="916" cy="725"/>
                            </a:xfrm>
                            <a:custGeom>
                              <a:avLst/>
                              <a:gdLst>
                                <a:gd name="T0" fmla="*/ 31 w 175"/>
                                <a:gd name="T1" fmla="*/ 117 h 139"/>
                                <a:gd name="T2" fmla="*/ 51 w 175"/>
                                <a:gd name="T3" fmla="*/ 120 h 139"/>
                                <a:gd name="T4" fmla="*/ 124 w 175"/>
                                <a:gd name="T5" fmla="*/ 119 h 139"/>
                                <a:gd name="T6" fmla="*/ 146 w 175"/>
                                <a:gd name="T7" fmla="*/ 117 h 139"/>
                                <a:gd name="T8" fmla="*/ 106 w 175"/>
                                <a:gd name="T9" fmla="*/ 80 h 139"/>
                                <a:gd name="T10" fmla="*/ 104 w 175"/>
                                <a:gd name="T11" fmla="*/ 83 h 139"/>
                                <a:gd name="T12" fmla="*/ 143 w 175"/>
                                <a:gd name="T13" fmla="*/ 126 h 139"/>
                                <a:gd name="T14" fmla="*/ 122 w 175"/>
                                <a:gd name="T15" fmla="*/ 126 h 139"/>
                                <a:gd name="T16" fmla="*/ 43 w 175"/>
                                <a:gd name="T17" fmla="*/ 74 h 139"/>
                                <a:gd name="T18" fmla="*/ 68 w 175"/>
                                <a:gd name="T19" fmla="*/ 90 h 139"/>
                                <a:gd name="T20" fmla="*/ 70 w 175"/>
                                <a:gd name="T21" fmla="*/ 86 h 139"/>
                                <a:gd name="T22" fmla="*/ 76 w 175"/>
                                <a:gd name="T23" fmla="*/ 74 h 139"/>
                                <a:gd name="T24" fmla="*/ 109 w 175"/>
                                <a:gd name="T25" fmla="*/ 74 h 139"/>
                                <a:gd name="T26" fmla="*/ 116 w 175"/>
                                <a:gd name="T27" fmla="*/ 94 h 139"/>
                                <a:gd name="T28" fmla="*/ 67 w 175"/>
                                <a:gd name="T29" fmla="*/ 92 h 139"/>
                                <a:gd name="T30" fmla="*/ 58 w 175"/>
                                <a:gd name="T31" fmla="*/ 96 h 139"/>
                                <a:gd name="T32" fmla="*/ 147 w 175"/>
                                <a:gd name="T33" fmla="*/ 94 h 139"/>
                                <a:gd name="T34" fmla="*/ 104 w 175"/>
                                <a:gd name="T35" fmla="*/ 3 h 139"/>
                                <a:gd name="T36" fmla="*/ 110 w 175"/>
                                <a:gd name="T37" fmla="*/ 71 h 139"/>
                                <a:gd name="T38" fmla="*/ 137 w 175"/>
                                <a:gd name="T39" fmla="*/ 23 h 139"/>
                                <a:gd name="T40" fmla="*/ 175 w 175"/>
                                <a:gd name="T41" fmla="*/ 0 h 139"/>
                                <a:gd name="T42" fmla="*/ 70 w 175"/>
                                <a:gd name="T43" fmla="*/ 132 h 139"/>
                                <a:gd name="T44" fmla="*/ 47 w 175"/>
                                <a:gd name="T45" fmla="*/ 132 h 139"/>
                                <a:gd name="T46" fmla="*/ 142 w 175"/>
                                <a:gd name="T47" fmla="*/ 129 h 139"/>
                                <a:gd name="T48" fmla="*/ 49 w 175"/>
                                <a:gd name="T49" fmla="*/ 126 h 139"/>
                                <a:gd name="T50" fmla="*/ 50 w 175"/>
                                <a:gd name="T51" fmla="*/ 123 h 139"/>
                                <a:gd name="T52" fmla="*/ 69 w 175"/>
                                <a:gd name="T53" fmla="*/ 139 h 139"/>
                                <a:gd name="T54" fmla="*/ 46 w 175"/>
                                <a:gd name="T55" fmla="*/ 139 h 139"/>
                                <a:gd name="T56" fmla="*/ 140 w 175"/>
                                <a:gd name="T57" fmla="*/ 135 h 139"/>
                                <a:gd name="T58" fmla="*/ 151 w 175"/>
                                <a:gd name="T59" fmla="*/ 80 h 139"/>
                                <a:gd name="T60" fmla="*/ 150 w 175"/>
                                <a:gd name="T61" fmla="*/ 83 h 139"/>
                                <a:gd name="T62" fmla="*/ 148 w 175"/>
                                <a:gd name="T63" fmla="*/ 108 h 139"/>
                                <a:gd name="T64" fmla="*/ 54 w 175"/>
                                <a:gd name="T65" fmla="*/ 108 h 139"/>
                                <a:gd name="T66" fmla="*/ 151 w 175"/>
                                <a:gd name="T67" fmla="*/ 99 h 139"/>
                                <a:gd name="T68" fmla="*/ 118 w 175"/>
                                <a:gd name="T69" fmla="*/ 90 h 139"/>
                                <a:gd name="T70" fmla="*/ 119 w 175"/>
                                <a:gd name="T71" fmla="*/ 86 h 139"/>
                                <a:gd name="T72" fmla="*/ 83 w 175"/>
                                <a:gd name="T73" fmla="*/ 0 h 139"/>
                                <a:gd name="T74" fmla="*/ 28 w 175"/>
                                <a:gd name="T75" fmla="*/ 23 h 139"/>
                                <a:gd name="T76" fmla="*/ 58 w 175"/>
                                <a:gd name="T77" fmla="*/ 23 h 139"/>
                                <a:gd name="T78" fmla="*/ 152 w 175"/>
                                <a:gd name="T79" fmla="*/ 77 h 139"/>
                                <a:gd name="T80" fmla="*/ 121 w 175"/>
                                <a:gd name="T81" fmla="*/ 77 h 139"/>
                                <a:gd name="T82" fmla="*/ 42 w 175"/>
                                <a:gd name="T83" fmla="*/ 80 h 139"/>
                                <a:gd name="T84" fmla="*/ 7 w 175"/>
                                <a:gd name="T85" fmla="*/ 96 h 139"/>
                                <a:gd name="T86" fmla="*/ 8 w 175"/>
                                <a:gd name="T87" fmla="*/ 92 h 139"/>
                                <a:gd name="T88" fmla="*/ 39 w 175"/>
                                <a:gd name="T89" fmla="*/ 90 h 139"/>
                                <a:gd name="T90" fmla="*/ 8 w 175"/>
                                <a:gd name="T91" fmla="*/ 90 h 139"/>
                                <a:gd name="T92" fmla="*/ 36 w 175"/>
                                <a:gd name="T93" fmla="*/ 99 h 139"/>
                                <a:gd name="T94" fmla="*/ 3 w 175"/>
                                <a:gd name="T95" fmla="*/ 108 h 139"/>
                                <a:gd name="T96" fmla="*/ 4 w 175"/>
                                <a:gd name="T97" fmla="*/ 105 h 139"/>
                                <a:gd name="T98" fmla="*/ 146 w 175"/>
                                <a:gd name="T99" fmla="*/ 114 h 139"/>
                                <a:gd name="T100" fmla="*/ 53 w 175"/>
                                <a:gd name="T101" fmla="*/ 114 h 139"/>
                                <a:gd name="T102" fmla="*/ 33 w 175"/>
                                <a:gd name="T103" fmla="*/ 111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75" h="139">
                                  <a:moveTo>
                                    <a:pt x="0" y="119"/>
                                  </a:moveTo>
                                  <a:cubicBezTo>
                                    <a:pt x="30" y="119"/>
                                    <a:pt x="30" y="119"/>
                                    <a:pt x="30" y="119"/>
                                  </a:cubicBezTo>
                                  <a:cubicBezTo>
                                    <a:pt x="31" y="117"/>
                                    <a:pt x="31" y="117"/>
                                    <a:pt x="3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lnTo>
                                    <a:pt x="0" y="119"/>
                                  </a:lnTo>
                                  <a:close/>
                                  <a:moveTo>
                                    <a:pt x="51" y="120"/>
                                  </a:moveTo>
                                  <a:cubicBezTo>
                                    <a:pt x="73" y="120"/>
                                    <a:pt x="73" y="120"/>
                                    <a:pt x="73" y="120"/>
                                  </a:cubicBezTo>
                                  <a:cubicBezTo>
                                    <a:pt x="73" y="119"/>
                                    <a:pt x="73" y="119"/>
                                    <a:pt x="73" y="119"/>
                                  </a:cubicBezTo>
                                  <a:cubicBezTo>
                                    <a:pt x="124" y="119"/>
                                    <a:pt x="124" y="119"/>
                                    <a:pt x="124" y="119"/>
                                  </a:cubicBezTo>
                                  <a:cubicBezTo>
                                    <a:pt x="124" y="120"/>
                                    <a:pt x="124" y="120"/>
                                    <a:pt x="124" y="120"/>
                                  </a:cubicBezTo>
                                  <a:cubicBezTo>
                                    <a:pt x="145" y="120"/>
                                    <a:pt x="145" y="120"/>
                                    <a:pt x="145" y="120"/>
                                  </a:cubicBezTo>
                                  <a:cubicBezTo>
                                    <a:pt x="146" y="117"/>
                                    <a:pt x="146" y="117"/>
                                    <a:pt x="146" y="117"/>
                                  </a:cubicBezTo>
                                  <a:cubicBezTo>
                                    <a:pt x="52" y="117"/>
                                    <a:pt x="52" y="117"/>
                                    <a:pt x="52" y="117"/>
                                  </a:cubicBezTo>
                                  <a:lnTo>
                                    <a:pt x="51" y="120"/>
                                  </a:lnTo>
                                  <a:close/>
                                  <a:moveTo>
                                    <a:pt x="106" y="80"/>
                                  </a:moveTo>
                                  <a:cubicBezTo>
                                    <a:pt x="73" y="80"/>
                                    <a:pt x="73" y="80"/>
                                    <a:pt x="73" y="80"/>
                                  </a:cubicBezTo>
                                  <a:cubicBezTo>
                                    <a:pt x="73" y="81"/>
                                    <a:pt x="72" y="82"/>
                                    <a:pt x="71" y="83"/>
                                  </a:cubicBezTo>
                                  <a:cubicBezTo>
                                    <a:pt x="104" y="83"/>
                                    <a:pt x="104" y="83"/>
                                    <a:pt x="104" y="83"/>
                                  </a:cubicBezTo>
                                  <a:cubicBezTo>
                                    <a:pt x="105" y="82"/>
                                    <a:pt x="105" y="81"/>
                                    <a:pt x="106" y="80"/>
                                  </a:cubicBezTo>
                                  <a:close/>
                                  <a:moveTo>
                                    <a:pt x="122" y="126"/>
                                  </a:moveTo>
                                  <a:cubicBezTo>
                                    <a:pt x="143" y="126"/>
                                    <a:pt x="143" y="126"/>
                                    <a:pt x="143" y="126"/>
                                  </a:cubicBezTo>
                                  <a:cubicBezTo>
                                    <a:pt x="144" y="123"/>
                                    <a:pt x="144" y="123"/>
                                    <a:pt x="144" y="123"/>
                                  </a:cubicBezTo>
                                  <a:cubicBezTo>
                                    <a:pt x="123" y="123"/>
                                    <a:pt x="123" y="123"/>
                                    <a:pt x="123" y="123"/>
                                  </a:cubicBezTo>
                                  <a:lnTo>
                                    <a:pt x="122" y="126"/>
                                  </a:lnTo>
                                  <a:close/>
                                  <a:moveTo>
                                    <a:pt x="12" y="77"/>
                                  </a:moveTo>
                                  <a:cubicBezTo>
                                    <a:pt x="42" y="77"/>
                                    <a:pt x="42" y="77"/>
                                    <a:pt x="42" y="77"/>
                                  </a:cubicBezTo>
                                  <a:cubicBezTo>
                                    <a:pt x="43" y="74"/>
                                    <a:pt x="43" y="74"/>
                                    <a:pt x="43" y="74"/>
                                  </a:cubicBezTo>
                                  <a:cubicBezTo>
                                    <a:pt x="13" y="74"/>
                                    <a:pt x="13" y="74"/>
                                    <a:pt x="13" y="74"/>
                                  </a:cubicBezTo>
                                  <a:lnTo>
                                    <a:pt x="12" y="77"/>
                                  </a:lnTo>
                                  <a:close/>
                                  <a:moveTo>
                                    <a:pt x="68" y="90"/>
                                  </a:moveTo>
                                  <a:cubicBezTo>
                                    <a:pt x="101" y="90"/>
                                    <a:pt x="101" y="90"/>
                                    <a:pt x="101" y="90"/>
                                  </a:cubicBezTo>
                                  <a:cubicBezTo>
                                    <a:pt x="102" y="88"/>
                                    <a:pt x="102" y="87"/>
                                    <a:pt x="103" y="86"/>
                                  </a:cubicBezTo>
                                  <a:cubicBezTo>
                                    <a:pt x="70" y="86"/>
                                    <a:pt x="70" y="86"/>
                                    <a:pt x="70" y="86"/>
                                  </a:cubicBezTo>
                                  <a:cubicBezTo>
                                    <a:pt x="69" y="87"/>
                                    <a:pt x="69" y="88"/>
                                    <a:pt x="68" y="90"/>
                                  </a:cubicBezTo>
                                  <a:close/>
                                  <a:moveTo>
                                    <a:pt x="109" y="74"/>
                                  </a:moveTo>
                                  <a:cubicBezTo>
                                    <a:pt x="76" y="74"/>
                                    <a:pt x="76" y="74"/>
                                    <a:pt x="76" y="74"/>
                                  </a:cubicBezTo>
                                  <a:cubicBezTo>
                                    <a:pt x="76" y="75"/>
                                    <a:pt x="75" y="76"/>
                                    <a:pt x="75" y="77"/>
                                  </a:cubicBezTo>
                                  <a:cubicBezTo>
                                    <a:pt x="107" y="77"/>
                                    <a:pt x="107" y="77"/>
                                    <a:pt x="107" y="77"/>
                                  </a:cubicBezTo>
                                  <a:cubicBezTo>
                                    <a:pt x="108" y="76"/>
                                    <a:pt x="108" y="75"/>
                                    <a:pt x="109" y="74"/>
                                  </a:cubicBezTo>
                                  <a:close/>
                                  <a:moveTo>
                                    <a:pt x="147" y="92"/>
                                  </a:moveTo>
                                  <a:cubicBezTo>
                                    <a:pt x="117" y="92"/>
                                    <a:pt x="117" y="92"/>
                                    <a:pt x="117" y="92"/>
                                  </a:cubicBezTo>
                                  <a:cubicBezTo>
                                    <a:pt x="116" y="94"/>
                                    <a:pt x="116" y="94"/>
                                    <a:pt x="116" y="94"/>
                                  </a:cubicBezTo>
                                  <a:cubicBezTo>
                                    <a:pt x="99" y="94"/>
                                    <a:pt x="99" y="94"/>
                                    <a:pt x="99" y="94"/>
                                  </a:cubicBezTo>
                                  <a:cubicBezTo>
                                    <a:pt x="99" y="94"/>
                                    <a:pt x="99" y="93"/>
                                    <a:pt x="100" y="92"/>
                                  </a:cubicBezTo>
                                  <a:cubicBezTo>
                                    <a:pt x="67" y="92"/>
                                    <a:pt x="67" y="92"/>
                                    <a:pt x="67" y="92"/>
                                  </a:cubicBezTo>
                                  <a:cubicBezTo>
                                    <a:pt x="66" y="93"/>
                                    <a:pt x="66" y="94"/>
                                    <a:pt x="66" y="94"/>
                                  </a:cubicBezTo>
                                  <a:cubicBezTo>
                                    <a:pt x="58" y="94"/>
                                    <a:pt x="58" y="94"/>
                                    <a:pt x="58" y="94"/>
                                  </a:cubicBezTo>
                                  <a:cubicBezTo>
                                    <a:pt x="58" y="96"/>
                                    <a:pt x="58" y="96"/>
                                    <a:pt x="58" y="96"/>
                                  </a:cubicBezTo>
                                  <a:cubicBezTo>
                                    <a:pt x="151" y="96"/>
                                    <a:pt x="151" y="96"/>
                                    <a:pt x="151" y="96"/>
                                  </a:cubicBezTo>
                                  <a:cubicBezTo>
                                    <a:pt x="152" y="94"/>
                                    <a:pt x="152" y="94"/>
                                    <a:pt x="152" y="94"/>
                                  </a:cubicBezTo>
                                  <a:cubicBezTo>
                                    <a:pt x="147" y="94"/>
                                    <a:pt x="147" y="94"/>
                                    <a:pt x="147" y="94"/>
                                  </a:cubicBezTo>
                                  <a:lnTo>
                                    <a:pt x="147" y="92"/>
                                  </a:lnTo>
                                  <a:close/>
                                  <a:moveTo>
                                    <a:pt x="104" y="0"/>
                                  </a:moveTo>
                                  <a:cubicBezTo>
                                    <a:pt x="104" y="3"/>
                                    <a:pt x="104" y="3"/>
                                    <a:pt x="104" y="3"/>
                                  </a:cubicBezTo>
                                  <a:cubicBezTo>
                                    <a:pt x="99" y="23"/>
                                    <a:pt x="91" y="41"/>
                                    <a:pt x="86" y="56"/>
                                  </a:cubicBezTo>
                                  <a:cubicBezTo>
                                    <a:pt x="83" y="61"/>
                                    <a:pt x="81" y="66"/>
                                    <a:pt x="78" y="71"/>
                                  </a:cubicBezTo>
                                  <a:cubicBezTo>
                                    <a:pt x="110" y="71"/>
                                    <a:pt x="110" y="71"/>
                                    <a:pt x="110" y="71"/>
                                  </a:cubicBezTo>
                                  <a:cubicBezTo>
                                    <a:pt x="116" y="56"/>
                                    <a:pt x="121" y="41"/>
                                    <a:pt x="127" y="26"/>
                                  </a:cubicBezTo>
                                  <a:cubicBezTo>
                                    <a:pt x="127" y="23"/>
                                    <a:pt x="127" y="23"/>
                                    <a:pt x="127" y="23"/>
                                  </a:cubicBezTo>
                                  <a:cubicBezTo>
                                    <a:pt x="137" y="23"/>
                                    <a:pt x="137" y="23"/>
                                    <a:pt x="137" y="23"/>
                                  </a:cubicBezTo>
                                  <a:cubicBezTo>
                                    <a:pt x="123" y="71"/>
                                    <a:pt x="123" y="71"/>
                                    <a:pt x="123" y="71"/>
                                  </a:cubicBezTo>
                                  <a:cubicBezTo>
                                    <a:pt x="154" y="71"/>
                                    <a:pt x="154" y="71"/>
                                    <a:pt x="154" y="71"/>
                                  </a:cubicBezTo>
                                  <a:cubicBezTo>
                                    <a:pt x="175" y="0"/>
                                    <a:pt x="175" y="0"/>
                                    <a:pt x="175" y="0"/>
                                  </a:cubicBezTo>
                                  <a:lnTo>
                                    <a:pt x="104" y="0"/>
                                  </a:lnTo>
                                  <a:close/>
                                  <a:moveTo>
                                    <a:pt x="47" y="132"/>
                                  </a:moveTo>
                                  <a:cubicBezTo>
                                    <a:pt x="70" y="132"/>
                                    <a:pt x="70" y="132"/>
                                    <a:pt x="70" y="132"/>
                                  </a:cubicBezTo>
                                  <a:cubicBezTo>
                                    <a:pt x="71" y="129"/>
                                    <a:pt x="71" y="129"/>
                                    <a:pt x="71" y="129"/>
                                  </a:cubicBezTo>
                                  <a:cubicBezTo>
                                    <a:pt x="48" y="129"/>
                                    <a:pt x="48" y="129"/>
                                    <a:pt x="48" y="129"/>
                                  </a:cubicBezTo>
                                  <a:lnTo>
                                    <a:pt x="47" y="132"/>
                                  </a:lnTo>
                                  <a:close/>
                                  <a:moveTo>
                                    <a:pt x="121" y="132"/>
                                  </a:moveTo>
                                  <a:cubicBezTo>
                                    <a:pt x="141" y="132"/>
                                    <a:pt x="141" y="132"/>
                                    <a:pt x="141" y="132"/>
                                  </a:cubicBezTo>
                                  <a:cubicBezTo>
                                    <a:pt x="142" y="129"/>
                                    <a:pt x="142" y="129"/>
                                    <a:pt x="142" y="129"/>
                                  </a:cubicBezTo>
                                  <a:cubicBezTo>
                                    <a:pt x="122" y="129"/>
                                    <a:pt x="122" y="129"/>
                                    <a:pt x="122" y="129"/>
                                  </a:cubicBezTo>
                                  <a:lnTo>
                                    <a:pt x="121" y="132"/>
                                  </a:lnTo>
                                  <a:close/>
                                  <a:moveTo>
                                    <a:pt x="49" y="126"/>
                                  </a:moveTo>
                                  <a:cubicBezTo>
                                    <a:pt x="72" y="126"/>
                                    <a:pt x="72" y="126"/>
                                    <a:pt x="72" y="126"/>
                                  </a:cubicBezTo>
                                  <a:cubicBezTo>
                                    <a:pt x="72" y="123"/>
                                    <a:pt x="72" y="123"/>
                                    <a:pt x="72" y="123"/>
                                  </a:cubicBezTo>
                                  <a:cubicBezTo>
                                    <a:pt x="50" y="123"/>
                                    <a:pt x="50" y="123"/>
                                    <a:pt x="50" y="123"/>
                                  </a:cubicBezTo>
                                  <a:lnTo>
                                    <a:pt x="49" y="126"/>
                                  </a:lnTo>
                                  <a:close/>
                                  <a:moveTo>
                                    <a:pt x="46" y="139"/>
                                  </a:moveTo>
                                  <a:cubicBezTo>
                                    <a:pt x="69" y="139"/>
                                    <a:pt x="69" y="139"/>
                                    <a:pt x="69" y="139"/>
                                  </a:cubicBezTo>
                                  <a:cubicBezTo>
                                    <a:pt x="69" y="135"/>
                                    <a:pt x="69" y="135"/>
                                    <a:pt x="69" y="135"/>
                                  </a:cubicBezTo>
                                  <a:cubicBezTo>
                                    <a:pt x="47" y="135"/>
                                    <a:pt x="47" y="135"/>
                                    <a:pt x="47" y="135"/>
                                  </a:cubicBezTo>
                                  <a:lnTo>
                                    <a:pt x="46" y="139"/>
                                  </a:lnTo>
                                  <a:close/>
                                  <a:moveTo>
                                    <a:pt x="119" y="139"/>
                                  </a:move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35"/>
                                    <a:pt x="140" y="135"/>
                                    <a:pt x="140" y="135"/>
                                  </a:cubicBezTo>
                                  <a:cubicBezTo>
                                    <a:pt x="120" y="135"/>
                                    <a:pt x="120" y="135"/>
                                    <a:pt x="120" y="135"/>
                                  </a:cubicBezTo>
                                  <a:lnTo>
                                    <a:pt x="119" y="139"/>
                                  </a:lnTo>
                                  <a:close/>
                                  <a:moveTo>
                                    <a:pt x="151" y="80"/>
                                  </a:move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9" y="83"/>
                                    <a:pt x="119" y="83"/>
                                    <a:pt x="119" y="83"/>
                                  </a:cubicBezTo>
                                  <a:cubicBezTo>
                                    <a:pt x="150" y="83"/>
                                    <a:pt x="150" y="83"/>
                                    <a:pt x="150" y="83"/>
                                  </a:cubicBezTo>
                                  <a:lnTo>
                                    <a:pt x="151" y="80"/>
                                  </a:lnTo>
                                  <a:close/>
                                  <a:moveTo>
                                    <a:pt x="54" y="108"/>
                                  </a:moveTo>
                                  <a:cubicBezTo>
                                    <a:pt x="148" y="108"/>
                                    <a:pt x="148" y="108"/>
                                    <a:pt x="148" y="108"/>
                                  </a:cubicBezTo>
                                  <a:cubicBezTo>
                                    <a:pt x="149" y="105"/>
                                    <a:pt x="149" y="105"/>
                                    <a:pt x="149" y="105"/>
                                  </a:cubicBezTo>
                                  <a:cubicBezTo>
                                    <a:pt x="55" y="105"/>
                                    <a:pt x="55" y="105"/>
                                    <a:pt x="55" y="105"/>
                                  </a:cubicBezTo>
                                  <a:lnTo>
                                    <a:pt x="54" y="108"/>
                                  </a:lnTo>
                                  <a:close/>
                                  <a:moveTo>
                                    <a:pt x="56" y="102"/>
                                  </a:moveTo>
                                  <a:cubicBezTo>
                                    <a:pt x="150" y="102"/>
                                    <a:pt x="150" y="102"/>
                                    <a:pt x="150" y="102"/>
                                  </a:cubicBezTo>
                                  <a:cubicBezTo>
                                    <a:pt x="151" y="99"/>
                                    <a:pt x="151" y="99"/>
                                    <a:pt x="151" y="99"/>
                                  </a:cubicBezTo>
                                  <a:cubicBezTo>
                                    <a:pt x="57" y="99"/>
                                    <a:pt x="57" y="99"/>
                                    <a:pt x="57" y="99"/>
                                  </a:cubicBezTo>
                                  <a:lnTo>
                                    <a:pt x="56" y="102"/>
                                  </a:lnTo>
                                  <a:close/>
                                  <a:moveTo>
                                    <a:pt x="118" y="90"/>
                                  </a:moveTo>
                                  <a:cubicBezTo>
                                    <a:pt x="148" y="90"/>
                                    <a:pt x="148" y="90"/>
                                    <a:pt x="148" y="90"/>
                                  </a:cubicBezTo>
                                  <a:cubicBezTo>
                                    <a:pt x="149" y="86"/>
                                    <a:pt x="149" y="86"/>
                                    <a:pt x="149" y="86"/>
                                  </a:cubicBezTo>
                                  <a:cubicBezTo>
                                    <a:pt x="119" y="86"/>
                                    <a:pt x="119" y="86"/>
                                    <a:pt x="119" y="86"/>
                                  </a:cubicBezTo>
                                  <a:lnTo>
                                    <a:pt x="118" y="90"/>
                                  </a:lnTo>
                                  <a:close/>
                                  <a:moveTo>
                                    <a:pt x="76" y="23"/>
                                  </a:moveTo>
                                  <a:cubicBezTo>
                                    <a:pt x="83" y="0"/>
                                    <a:pt x="83" y="0"/>
                                    <a:pt x="8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7" y="23"/>
                                    <a:pt x="7" y="23"/>
                                    <a:pt x="7" y="23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14" y="71"/>
                                    <a:pt x="14" y="71"/>
                                    <a:pt x="14" y="71"/>
                                  </a:cubicBezTo>
                                  <a:cubicBezTo>
                                    <a:pt x="44" y="71"/>
                                    <a:pt x="44" y="71"/>
                                    <a:pt x="44" y="71"/>
                                  </a:cubicBezTo>
                                  <a:cubicBezTo>
                                    <a:pt x="58" y="23"/>
                                    <a:pt x="58" y="23"/>
                                    <a:pt x="58" y="23"/>
                                  </a:cubicBezTo>
                                  <a:lnTo>
                                    <a:pt x="76" y="23"/>
                                  </a:lnTo>
                                  <a:close/>
                                  <a:moveTo>
                                    <a:pt x="121" y="77"/>
                                  </a:moveTo>
                                  <a:cubicBezTo>
                                    <a:pt x="152" y="77"/>
                                    <a:pt x="152" y="77"/>
                                    <a:pt x="152" y="77"/>
                                  </a:cubicBezTo>
                                  <a:cubicBezTo>
                                    <a:pt x="153" y="74"/>
                                    <a:pt x="153" y="74"/>
                                    <a:pt x="153" y="74"/>
                                  </a:cubicBezTo>
                                  <a:cubicBezTo>
                                    <a:pt x="122" y="74"/>
                                    <a:pt x="122" y="74"/>
                                    <a:pt x="122" y="74"/>
                                  </a:cubicBezTo>
                                  <a:lnTo>
                                    <a:pt x="121" y="77"/>
                                  </a:lnTo>
                                  <a:close/>
                                  <a:moveTo>
                                    <a:pt x="10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42" y="80"/>
                                    <a:pt x="42" y="80"/>
                                    <a:pt x="42" y="80"/>
                                  </a:cubicBezTo>
                                  <a:cubicBezTo>
                                    <a:pt x="11" y="80"/>
                                    <a:pt x="11" y="80"/>
                                    <a:pt x="11" y="80"/>
                                  </a:cubicBezTo>
                                  <a:lnTo>
                                    <a:pt x="10" y="83"/>
                                  </a:lnTo>
                                  <a:close/>
                                  <a:moveTo>
                                    <a:pt x="7" y="96"/>
                                  </a:moveTo>
                                  <a:cubicBezTo>
                                    <a:pt x="37" y="96"/>
                                    <a:pt x="37" y="96"/>
                                    <a:pt x="37" y="96"/>
                                  </a:cubicBezTo>
                                  <a:cubicBezTo>
                                    <a:pt x="38" y="92"/>
                                    <a:pt x="38" y="92"/>
                                    <a:pt x="38" y="92"/>
                                  </a:cubicBezTo>
                                  <a:cubicBezTo>
                                    <a:pt x="8" y="92"/>
                                    <a:pt x="8" y="92"/>
                                    <a:pt x="8" y="92"/>
                                  </a:cubicBezTo>
                                  <a:lnTo>
                                    <a:pt x="7" y="96"/>
                                  </a:lnTo>
                                  <a:close/>
                                  <a:moveTo>
                                    <a:pt x="8" y="90"/>
                                  </a:moveTo>
                                  <a:cubicBezTo>
                                    <a:pt x="39" y="90"/>
                                    <a:pt x="39" y="90"/>
                                    <a:pt x="39" y="90"/>
                                  </a:cubicBezTo>
                                  <a:cubicBezTo>
                                    <a:pt x="40" y="86"/>
                                    <a:pt x="40" y="86"/>
                                    <a:pt x="40" y="86"/>
                                  </a:cubicBezTo>
                                  <a:cubicBezTo>
                                    <a:pt x="9" y="86"/>
                                    <a:pt x="9" y="86"/>
                                    <a:pt x="9" y="86"/>
                                  </a:cubicBezTo>
                                  <a:lnTo>
                                    <a:pt x="8" y="90"/>
                                  </a:lnTo>
                                  <a:close/>
                                  <a:moveTo>
                                    <a:pt x="5" y="102"/>
                                  </a:moveTo>
                                  <a:cubicBezTo>
                                    <a:pt x="35" y="102"/>
                                    <a:pt x="35" y="102"/>
                                    <a:pt x="35" y="102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6" y="99"/>
                                    <a:pt x="6" y="99"/>
                                    <a:pt x="6" y="99"/>
                                  </a:cubicBezTo>
                                  <a:lnTo>
                                    <a:pt x="5" y="102"/>
                                  </a:lnTo>
                                  <a:close/>
                                  <a:moveTo>
                                    <a:pt x="3" y="108"/>
                                  </a:moveTo>
                                  <a:cubicBezTo>
                                    <a:pt x="34" y="108"/>
                                    <a:pt x="34" y="108"/>
                                    <a:pt x="34" y="108"/>
                                  </a:cubicBezTo>
                                  <a:cubicBezTo>
                                    <a:pt x="34" y="105"/>
                                    <a:pt x="34" y="105"/>
                                    <a:pt x="34" y="105"/>
                                  </a:cubicBezTo>
                                  <a:cubicBezTo>
                                    <a:pt x="4" y="105"/>
                                    <a:pt x="4" y="105"/>
                                    <a:pt x="4" y="105"/>
                                  </a:cubicBezTo>
                                  <a:lnTo>
                                    <a:pt x="3" y="108"/>
                                  </a:lnTo>
                                  <a:close/>
                                  <a:moveTo>
                                    <a:pt x="53" y="114"/>
                                  </a:moveTo>
                                  <a:cubicBezTo>
                                    <a:pt x="146" y="114"/>
                                    <a:pt x="146" y="114"/>
                                    <a:pt x="146" y="114"/>
                                  </a:cubicBezTo>
                                  <a:cubicBezTo>
                                    <a:pt x="147" y="111"/>
                                    <a:pt x="147" y="111"/>
                                    <a:pt x="147" y="111"/>
                                  </a:cubicBezTo>
                                  <a:cubicBezTo>
                                    <a:pt x="53" y="111"/>
                                    <a:pt x="53" y="111"/>
                                    <a:pt x="53" y="111"/>
                                  </a:cubicBezTo>
                                  <a:lnTo>
                                    <a:pt x="53" y="114"/>
                                  </a:lnTo>
                                  <a:close/>
                                  <a:moveTo>
                                    <a:pt x="1" y="114"/>
                                  </a:moveTo>
                                  <a:cubicBezTo>
                                    <a:pt x="32" y="114"/>
                                    <a:pt x="32" y="114"/>
                                    <a:pt x="32" y="114"/>
                                  </a:cubicBezTo>
                                  <a:cubicBezTo>
                                    <a:pt x="33" y="111"/>
                                    <a:pt x="33" y="111"/>
                                    <a:pt x="33" y="111"/>
                                  </a:cubicBezTo>
                                  <a:cubicBezTo>
                                    <a:pt x="2" y="111"/>
                                    <a:pt x="2" y="111"/>
                                    <a:pt x="2" y="111"/>
                                  </a:cubicBezTo>
                                  <a:lnTo>
                                    <a:pt x="1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569880" name="Freeform 10"/>
                          <wps:cNvSpPr>
                            <a:spLocks/>
                          </wps:cNvSpPr>
                          <wps:spPr bwMode="auto">
                            <a:xfrm>
                              <a:off x="6010" y="574"/>
                              <a:ext cx="126" cy="167"/>
                            </a:xfrm>
                            <a:custGeom>
                              <a:avLst/>
                              <a:gdLst>
                                <a:gd name="T0" fmla="*/ 73 w 126"/>
                                <a:gd name="T1" fmla="*/ 21 h 167"/>
                                <a:gd name="T2" fmla="*/ 73 w 126"/>
                                <a:gd name="T3" fmla="*/ 167 h 167"/>
                                <a:gd name="T4" fmla="*/ 52 w 126"/>
                                <a:gd name="T5" fmla="*/ 167 h 167"/>
                                <a:gd name="T6" fmla="*/ 52 w 126"/>
                                <a:gd name="T7" fmla="*/ 21 h 167"/>
                                <a:gd name="T8" fmla="*/ 0 w 126"/>
                                <a:gd name="T9" fmla="*/ 21 h 167"/>
                                <a:gd name="T10" fmla="*/ 0 w 126"/>
                                <a:gd name="T11" fmla="*/ 0 h 167"/>
                                <a:gd name="T12" fmla="*/ 126 w 126"/>
                                <a:gd name="T13" fmla="*/ 0 h 167"/>
                                <a:gd name="T14" fmla="*/ 126 w 126"/>
                                <a:gd name="T15" fmla="*/ 21 h 167"/>
                                <a:gd name="T16" fmla="*/ 73 w 126"/>
                                <a:gd name="T17" fmla="*/ 21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6" h="167">
                                  <a:moveTo>
                                    <a:pt x="73" y="21"/>
                                  </a:moveTo>
                                  <a:lnTo>
                                    <a:pt x="73" y="167"/>
                                  </a:lnTo>
                                  <a:lnTo>
                                    <a:pt x="52" y="167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26" y="21"/>
                                  </a:lnTo>
                                  <a:lnTo>
                                    <a:pt x="73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0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147538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5968" y="167"/>
                              <a:ext cx="482" cy="647"/>
                            </a:xfrm>
                            <a:custGeom>
                              <a:avLst/>
                              <a:gdLst>
                                <a:gd name="T0" fmla="*/ 79 w 92"/>
                                <a:gd name="T1" fmla="*/ 73 h 124"/>
                                <a:gd name="T2" fmla="*/ 71 w 92"/>
                                <a:gd name="T3" fmla="*/ 99 h 124"/>
                                <a:gd name="T4" fmla="*/ 61 w 92"/>
                                <a:gd name="T5" fmla="*/ 111 h 124"/>
                                <a:gd name="T6" fmla="*/ 46 w 92"/>
                                <a:gd name="T7" fmla="*/ 121 h 124"/>
                                <a:gd name="T8" fmla="*/ 28 w 92"/>
                                <a:gd name="T9" fmla="*/ 124 h 124"/>
                                <a:gd name="T10" fmla="*/ 11 w 92"/>
                                <a:gd name="T11" fmla="*/ 121 h 124"/>
                                <a:gd name="T12" fmla="*/ 3 w 92"/>
                                <a:gd name="T13" fmla="*/ 111 h 124"/>
                                <a:gd name="T14" fmla="*/ 0 w 92"/>
                                <a:gd name="T15" fmla="*/ 99 h 124"/>
                                <a:gd name="T16" fmla="*/ 8 w 92"/>
                                <a:gd name="T17" fmla="*/ 73 h 124"/>
                                <a:gd name="T18" fmla="*/ 13 w 92"/>
                                <a:gd name="T19" fmla="*/ 53 h 124"/>
                                <a:gd name="T20" fmla="*/ 21 w 92"/>
                                <a:gd name="T21" fmla="*/ 25 h 124"/>
                                <a:gd name="T22" fmla="*/ 31 w 92"/>
                                <a:gd name="T23" fmla="*/ 12 h 124"/>
                                <a:gd name="T24" fmla="*/ 46 w 92"/>
                                <a:gd name="T25" fmla="*/ 2 h 124"/>
                                <a:gd name="T26" fmla="*/ 64 w 92"/>
                                <a:gd name="T27" fmla="*/ 0 h 124"/>
                                <a:gd name="T28" fmla="*/ 81 w 92"/>
                                <a:gd name="T29" fmla="*/ 2 h 124"/>
                                <a:gd name="T30" fmla="*/ 92 w 92"/>
                                <a:gd name="T31" fmla="*/ 12 h 124"/>
                                <a:gd name="T32" fmla="*/ 92 w 92"/>
                                <a:gd name="T33" fmla="*/ 25 h 124"/>
                                <a:gd name="T34" fmla="*/ 87 w 92"/>
                                <a:gd name="T35" fmla="*/ 53 h 124"/>
                                <a:gd name="T36" fmla="*/ 79 w 92"/>
                                <a:gd name="T37" fmla="*/ 73 h 124"/>
                                <a:gd name="T38" fmla="*/ 59 w 92"/>
                                <a:gd name="T39" fmla="*/ 33 h 124"/>
                                <a:gd name="T40" fmla="*/ 61 w 92"/>
                                <a:gd name="T41" fmla="*/ 23 h 124"/>
                                <a:gd name="T42" fmla="*/ 59 w 92"/>
                                <a:gd name="T43" fmla="*/ 20 h 124"/>
                                <a:gd name="T44" fmla="*/ 54 w 92"/>
                                <a:gd name="T45" fmla="*/ 23 h 124"/>
                                <a:gd name="T46" fmla="*/ 49 w 92"/>
                                <a:gd name="T47" fmla="*/ 33 h 124"/>
                                <a:gd name="T48" fmla="*/ 33 w 92"/>
                                <a:gd name="T49" fmla="*/ 88 h 124"/>
                                <a:gd name="T50" fmla="*/ 31 w 92"/>
                                <a:gd name="T51" fmla="*/ 101 h 124"/>
                                <a:gd name="T52" fmla="*/ 33 w 92"/>
                                <a:gd name="T53" fmla="*/ 104 h 124"/>
                                <a:gd name="T54" fmla="*/ 38 w 92"/>
                                <a:gd name="T55" fmla="*/ 101 h 124"/>
                                <a:gd name="T56" fmla="*/ 43 w 92"/>
                                <a:gd name="T57" fmla="*/ 88 h 124"/>
                                <a:gd name="T58" fmla="*/ 59 w 92"/>
                                <a:gd name="T59" fmla="*/ 33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92" h="124">
                                  <a:moveTo>
                                    <a:pt x="79" y="73"/>
                                  </a:moveTo>
                                  <a:cubicBezTo>
                                    <a:pt x="76" y="83"/>
                                    <a:pt x="74" y="94"/>
                                    <a:pt x="71" y="99"/>
                                  </a:cubicBezTo>
                                  <a:cubicBezTo>
                                    <a:pt x="69" y="104"/>
                                    <a:pt x="66" y="106"/>
                                    <a:pt x="61" y="111"/>
                                  </a:cubicBezTo>
                                  <a:cubicBezTo>
                                    <a:pt x="59" y="116"/>
                                    <a:pt x="54" y="119"/>
                                    <a:pt x="46" y="121"/>
                                  </a:cubicBezTo>
                                  <a:cubicBezTo>
                                    <a:pt x="41" y="124"/>
                                    <a:pt x="36" y="124"/>
                                    <a:pt x="28" y="124"/>
                                  </a:cubicBezTo>
                                  <a:cubicBezTo>
                                    <a:pt x="21" y="124"/>
                                    <a:pt x="16" y="124"/>
                                    <a:pt x="11" y="121"/>
                                  </a:cubicBezTo>
                                  <a:cubicBezTo>
                                    <a:pt x="8" y="119"/>
                                    <a:pt x="3" y="116"/>
                                    <a:pt x="3" y="111"/>
                                  </a:cubicBezTo>
                                  <a:cubicBezTo>
                                    <a:pt x="0" y="109"/>
                                    <a:pt x="0" y="104"/>
                                    <a:pt x="0" y="99"/>
                                  </a:cubicBezTo>
                                  <a:cubicBezTo>
                                    <a:pt x="0" y="94"/>
                                    <a:pt x="3" y="83"/>
                                    <a:pt x="8" y="73"/>
                                  </a:cubicBezTo>
                                  <a:cubicBezTo>
                                    <a:pt x="13" y="53"/>
                                    <a:pt x="13" y="53"/>
                                    <a:pt x="13" y="53"/>
                                  </a:cubicBezTo>
                                  <a:cubicBezTo>
                                    <a:pt x="16" y="40"/>
                                    <a:pt x="18" y="30"/>
                                    <a:pt x="21" y="25"/>
                                  </a:cubicBezTo>
                                  <a:cubicBezTo>
                                    <a:pt x="23" y="23"/>
                                    <a:pt x="26" y="18"/>
                                    <a:pt x="31" y="12"/>
                                  </a:cubicBezTo>
                                  <a:cubicBezTo>
                                    <a:pt x="36" y="7"/>
                                    <a:pt x="41" y="5"/>
                                    <a:pt x="46" y="2"/>
                                  </a:cubicBezTo>
                                  <a:cubicBezTo>
                                    <a:pt x="51" y="0"/>
                                    <a:pt x="59" y="0"/>
                                    <a:pt x="64" y="0"/>
                                  </a:cubicBezTo>
                                  <a:cubicBezTo>
                                    <a:pt x="71" y="0"/>
                                    <a:pt x="76" y="0"/>
                                    <a:pt x="81" y="2"/>
                                  </a:cubicBezTo>
                                  <a:cubicBezTo>
                                    <a:pt x="87" y="5"/>
                                    <a:pt x="89" y="7"/>
                                    <a:pt x="92" y="12"/>
                                  </a:cubicBezTo>
                                  <a:cubicBezTo>
                                    <a:pt x="92" y="18"/>
                                    <a:pt x="92" y="20"/>
                                    <a:pt x="92" y="25"/>
                                  </a:cubicBezTo>
                                  <a:cubicBezTo>
                                    <a:pt x="92" y="30"/>
                                    <a:pt x="89" y="40"/>
                                    <a:pt x="87" y="53"/>
                                  </a:cubicBezTo>
                                  <a:lnTo>
                                    <a:pt x="79" y="73"/>
                                  </a:lnTo>
                                  <a:close/>
                                  <a:moveTo>
                                    <a:pt x="59" y="33"/>
                                  </a:moveTo>
                                  <a:cubicBezTo>
                                    <a:pt x="61" y="28"/>
                                    <a:pt x="61" y="25"/>
                                    <a:pt x="61" y="23"/>
                                  </a:cubicBezTo>
                                  <a:cubicBezTo>
                                    <a:pt x="61" y="20"/>
                                    <a:pt x="61" y="20"/>
                                    <a:pt x="59" y="20"/>
                                  </a:cubicBezTo>
                                  <a:cubicBezTo>
                                    <a:pt x="56" y="20"/>
                                    <a:pt x="56" y="20"/>
                                    <a:pt x="54" y="23"/>
                                  </a:cubicBezTo>
                                  <a:cubicBezTo>
                                    <a:pt x="54" y="23"/>
                                    <a:pt x="51" y="28"/>
                                    <a:pt x="49" y="33"/>
                                  </a:cubicBezTo>
                                  <a:cubicBezTo>
                                    <a:pt x="33" y="88"/>
                                    <a:pt x="33" y="88"/>
                                    <a:pt x="33" y="88"/>
                                  </a:cubicBezTo>
                                  <a:cubicBezTo>
                                    <a:pt x="31" y="96"/>
                                    <a:pt x="31" y="101"/>
                                    <a:pt x="31" y="101"/>
                                  </a:cubicBezTo>
                                  <a:cubicBezTo>
                                    <a:pt x="31" y="104"/>
                                    <a:pt x="31" y="104"/>
                                    <a:pt x="33" y="104"/>
                                  </a:cubicBezTo>
                                  <a:cubicBezTo>
                                    <a:pt x="36" y="104"/>
                                    <a:pt x="38" y="104"/>
                                    <a:pt x="38" y="101"/>
                                  </a:cubicBezTo>
                                  <a:cubicBezTo>
                                    <a:pt x="41" y="99"/>
                                    <a:pt x="41" y="96"/>
                                    <a:pt x="43" y="88"/>
                                  </a:cubicBezTo>
                                  <a:lnTo>
                                    <a:pt x="5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180592" name="Freeform 12"/>
                          <wps:cNvSpPr>
                            <a:spLocks/>
                          </wps:cNvSpPr>
                          <wps:spPr bwMode="auto">
                            <a:xfrm>
                              <a:off x="5518" y="21"/>
                              <a:ext cx="571" cy="777"/>
                            </a:xfrm>
                            <a:custGeom>
                              <a:avLst/>
                              <a:gdLst>
                                <a:gd name="T0" fmla="*/ 571 w 571"/>
                                <a:gd name="T1" fmla="*/ 157 h 777"/>
                                <a:gd name="T2" fmla="*/ 398 w 571"/>
                                <a:gd name="T3" fmla="*/ 438 h 777"/>
                                <a:gd name="T4" fmla="*/ 398 w 571"/>
                                <a:gd name="T5" fmla="*/ 777 h 777"/>
                                <a:gd name="T6" fmla="*/ 225 w 571"/>
                                <a:gd name="T7" fmla="*/ 777 h 777"/>
                                <a:gd name="T8" fmla="*/ 241 w 571"/>
                                <a:gd name="T9" fmla="*/ 517 h 777"/>
                                <a:gd name="T10" fmla="*/ 162 w 571"/>
                                <a:gd name="T11" fmla="*/ 777 h 777"/>
                                <a:gd name="T12" fmla="*/ 0 w 571"/>
                                <a:gd name="T13" fmla="*/ 777 h 777"/>
                                <a:gd name="T14" fmla="*/ 241 w 571"/>
                                <a:gd name="T15" fmla="*/ 0 h 777"/>
                                <a:gd name="T16" fmla="*/ 398 w 571"/>
                                <a:gd name="T17" fmla="*/ 0 h 777"/>
                                <a:gd name="T18" fmla="*/ 277 w 571"/>
                                <a:gd name="T19" fmla="*/ 397 h 777"/>
                                <a:gd name="T20" fmla="*/ 424 w 571"/>
                                <a:gd name="T21" fmla="*/ 157 h 777"/>
                                <a:gd name="T22" fmla="*/ 571 w 571"/>
                                <a:gd name="T23" fmla="*/ 157 h 7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71" h="777">
                                  <a:moveTo>
                                    <a:pt x="571" y="157"/>
                                  </a:moveTo>
                                  <a:lnTo>
                                    <a:pt x="398" y="438"/>
                                  </a:lnTo>
                                  <a:lnTo>
                                    <a:pt x="398" y="777"/>
                                  </a:lnTo>
                                  <a:lnTo>
                                    <a:pt x="225" y="777"/>
                                  </a:lnTo>
                                  <a:lnTo>
                                    <a:pt x="241" y="517"/>
                                  </a:lnTo>
                                  <a:lnTo>
                                    <a:pt x="162" y="777"/>
                                  </a:lnTo>
                                  <a:lnTo>
                                    <a:pt x="0" y="777"/>
                                  </a:lnTo>
                                  <a:lnTo>
                                    <a:pt x="241" y="0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277" y="397"/>
                                  </a:lnTo>
                                  <a:lnTo>
                                    <a:pt x="424" y="157"/>
                                  </a:lnTo>
                                  <a:lnTo>
                                    <a:pt x="571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2130088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5083" y="178"/>
                              <a:ext cx="503" cy="620"/>
                            </a:xfrm>
                            <a:custGeom>
                              <a:avLst/>
                              <a:gdLst>
                                <a:gd name="T0" fmla="*/ 96 w 96"/>
                                <a:gd name="T1" fmla="*/ 0 h 119"/>
                                <a:gd name="T2" fmla="*/ 78 w 96"/>
                                <a:gd name="T3" fmla="*/ 119 h 119"/>
                                <a:gd name="T4" fmla="*/ 45 w 96"/>
                                <a:gd name="T5" fmla="*/ 119 h 119"/>
                                <a:gd name="T6" fmla="*/ 50 w 96"/>
                                <a:gd name="T7" fmla="*/ 99 h 119"/>
                                <a:gd name="T8" fmla="*/ 40 w 96"/>
                                <a:gd name="T9" fmla="*/ 99 h 119"/>
                                <a:gd name="T10" fmla="*/ 30 w 96"/>
                                <a:gd name="T11" fmla="*/ 119 h 119"/>
                                <a:gd name="T12" fmla="*/ 0 w 96"/>
                                <a:gd name="T13" fmla="*/ 119 h 119"/>
                                <a:gd name="T14" fmla="*/ 50 w 96"/>
                                <a:gd name="T15" fmla="*/ 0 h 119"/>
                                <a:gd name="T16" fmla="*/ 96 w 96"/>
                                <a:gd name="T17" fmla="*/ 0 h 119"/>
                                <a:gd name="T18" fmla="*/ 55 w 96"/>
                                <a:gd name="T19" fmla="*/ 76 h 119"/>
                                <a:gd name="T20" fmla="*/ 66 w 96"/>
                                <a:gd name="T21" fmla="*/ 28 h 119"/>
                                <a:gd name="T22" fmla="*/ 45 w 96"/>
                                <a:gd name="T23" fmla="*/ 76 h 119"/>
                                <a:gd name="T24" fmla="*/ 55 w 96"/>
                                <a:gd name="T25" fmla="*/ 76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" h="119">
                                  <a:moveTo>
                                    <a:pt x="96" y="0"/>
                                  </a:moveTo>
                                  <a:cubicBezTo>
                                    <a:pt x="78" y="119"/>
                                    <a:pt x="78" y="119"/>
                                    <a:pt x="78" y="119"/>
                                  </a:cubicBezTo>
                                  <a:cubicBezTo>
                                    <a:pt x="45" y="119"/>
                                    <a:pt x="45" y="119"/>
                                    <a:pt x="45" y="119"/>
                                  </a:cubicBezTo>
                                  <a:cubicBezTo>
                                    <a:pt x="50" y="99"/>
                                    <a:pt x="50" y="99"/>
                                    <a:pt x="50" y="99"/>
                                  </a:cubicBezTo>
                                  <a:cubicBezTo>
                                    <a:pt x="40" y="99"/>
                                    <a:pt x="40" y="99"/>
                                    <a:pt x="40" y="99"/>
                                  </a:cubicBezTo>
                                  <a:cubicBezTo>
                                    <a:pt x="30" y="119"/>
                                    <a:pt x="30" y="119"/>
                                    <a:pt x="30" y="119"/>
                                  </a:cubicBezTo>
                                  <a:cubicBezTo>
                                    <a:pt x="0" y="119"/>
                                    <a:pt x="0" y="119"/>
                                    <a:pt x="0" y="119"/>
                                  </a:cubicBezTo>
                                  <a:cubicBezTo>
                                    <a:pt x="50" y="0"/>
                                    <a:pt x="50" y="0"/>
                                    <a:pt x="50" y="0"/>
                                  </a:cubicBezTo>
                                  <a:lnTo>
                                    <a:pt x="96" y="0"/>
                                  </a:lnTo>
                                  <a:close/>
                                  <a:moveTo>
                                    <a:pt x="55" y="76"/>
                                  </a:moveTo>
                                  <a:cubicBezTo>
                                    <a:pt x="58" y="64"/>
                                    <a:pt x="60" y="46"/>
                                    <a:pt x="66" y="28"/>
                                  </a:cubicBezTo>
                                  <a:cubicBezTo>
                                    <a:pt x="55" y="51"/>
                                    <a:pt x="50" y="66"/>
                                    <a:pt x="45" y="76"/>
                                  </a:cubicBezTo>
                                  <a:lnTo>
                                    <a:pt x="55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0306600" name="Freeform 14"/>
                          <wps:cNvSpPr>
                            <a:spLocks/>
                          </wps:cNvSpPr>
                          <wps:spPr bwMode="auto">
                            <a:xfrm>
                              <a:off x="4670" y="178"/>
                              <a:ext cx="555" cy="620"/>
                            </a:xfrm>
                            <a:custGeom>
                              <a:avLst/>
                              <a:gdLst>
                                <a:gd name="T0" fmla="*/ 555 w 555"/>
                                <a:gd name="T1" fmla="*/ 0 h 620"/>
                                <a:gd name="T2" fmla="*/ 387 w 555"/>
                                <a:gd name="T3" fmla="*/ 620 h 620"/>
                                <a:gd name="T4" fmla="*/ 214 w 555"/>
                                <a:gd name="T5" fmla="*/ 620 h 620"/>
                                <a:gd name="T6" fmla="*/ 293 w 555"/>
                                <a:gd name="T7" fmla="*/ 360 h 620"/>
                                <a:gd name="T8" fmla="*/ 241 w 555"/>
                                <a:gd name="T9" fmla="*/ 360 h 620"/>
                                <a:gd name="T10" fmla="*/ 157 w 555"/>
                                <a:gd name="T11" fmla="*/ 620 h 620"/>
                                <a:gd name="T12" fmla="*/ 0 w 555"/>
                                <a:gd name="T13" fmla="*/ 620 h 620"/>
                                <a:gd name="T14" fmla="*/ 188 w 555"/>
                                <a:gd name="T15" fmla="*/ 0 h 620"/>
                                <a:gd name="T16" fmla="*/ 345 w 555"/>
                                <a:gd name="T17" fmla="*/ 0 h 620"/>
                                <a:gd name="T18" fmla="*/ 277 w 555"/>
                                <a:gd name="T19" fmla="*/ 224 h 620"/>
                                <a:gd name="T20" fmla="*/ 330 w 555"/>
                                <a:gd name="T21" fmla="*/ 224 h 620"/>
                                <a:gd name="T22" fmla="*/ 398 w 555"/>
                                <a:gd name="T23" fmla="*/ 0 h 620"/>
                                <a:gd name="T24" fmla="*/ 555 w 555"/>
                                <a:gd name="T25" fmla="*/ 0 h 6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55" h="620">
                                  <a:moveTo>
                                    <a:pt x="555" y="0"/>
                                  </a:moveTo>
                                  <a:lnTo>
                                    <a:pt x="387" y="620"/>
                                  </a:lnTo>
                                  <a:lnTo>
                                    <a:pt x="214" y="620"/>
                                  </a:lnTo>
                                  <a:lnTo>
                                    <a:pt x="293" y="360"/>
                                  </a:lnTo>
                                  <a:lnTo>
                                    <a:pt x="241" y="360"/>
                                  </a:lnTo>
                                  <a:lnTo>
                                    <a:pt x="157" y="62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88" y="0"/>
                                  </a:lnTo>
                                  <a:lnTo>
                                    <a:pt x="345" y="0"/>
                                  </a:lnTo>
                                  <a:lnTo>
                                    <a:pt x="277" y="224"/>
                                  </a:lnTo>
                                  <a:lnTo>
                                    <a:pt x="330" y="224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645829" name="Freeform 15"/>
                          <wps:cNvSpPr>
                            <a:spLocks/>
                          </wps:cNvSpPr>
                          <wps:spPr bwMode="auto">
                            <a:xfrm>
                              <a:off x="4246" y="178"/>
                              <a:ext cx="544" cy="620"/>
                            </a:xfrm>
                            <a:custGeom>
                              <a:avLst/>
                              <a:gdLst>
                                <a:gd name="T0" fmla="*/ 356 w 544"/>
                                <a:gd name="T1" fmla="*/ 620 h 620"/>
                                <a:gd name="T2" fmla="*/ 225 w 544"/>
                                <a:gd name="T3" fmla="*/ 620 h 620"/>
                                <a:gd name="T4" fmla="*/ 303 w 544"/>
                                <a:gd name="T5" fmla="*/ 344 h 620"/>
                                <a:gd name="T6" fmla="*/ 131 w 544"/>
                                <a:gd name="T7" fmla="*/ 620 h 620"/>
                                <a:gd name="T8" fmla="*/ 0 w 544"/>
                                <a:gd name="T9" fmla="*/ 620 h 620"/>
                                <a:gd name="T10" fmla="*/ 173 w 544"/>
                                <a:gd name="T11" fmla="*/ 0 h 620"/>
                                <a:gd name="T12" fmla="*/ 319 w 544"/>
                                <a:gd name="T13" fmla="*/ 0 h 620"/>
                                <a:gd name="T14" fmla="*/ 225 w 544"/>
                                <a:gd name="T15" fmla="*/ 281 h 620"/>
                                <a:gd name="T16" fmla="*/ 413 w 544"/>
                                <a:gd name="T17" fmla="*/ 0 h 620"/>
                                <a:gd name="T18" fmla="*/ 544 w 544"/>
                                <a:gd name="T19" fmla="*/ 0 h 620"/>
                                <a:gd name="T20" fmla="*/ 356 w 544"/>
                                <a:gd name="T21" fmla="*/ 620 h 6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44" h="620">
                                  <a:moveTo>
                                    <a:pt x="356" y="620"/>
                                  </a:moveTo>
                                  <a:lnTo>
                                    <a:pt x="225" y="620"/>
                                  </a:lnTo>
                                  <a:lnTo>
                                    <a:pt x="303" y="344"/>
                                  </a:lnTo>
                                  <a:lnTo>
                                    <a:pt x="131" y="62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225" y="281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356" y="6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668365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3832" y="178"/>
                              <a:ext cx="508" cy="620"/>
                            </a:xfrm>
                            <a:custGeom>
                              <a:avLst/>
                              <a:gdLst>
                                <a:gd name="T0" fmla="*/ 36 w 97"/>
                                <a:gd name="T1" fmla="*/ 0 h 119"/>
                                <a:gd name="T2" fmla="*/ 69 w 97"/>
                                <a:gd name="T3" fmla="*/ 0 h 119"/>
                                <a:gd name="T4" fmla="*/ 87 w 97"/>
                                <a:gd name="T5" fmla="*/ 3 h 119"/>
                                <a:gd name="T6" fmla="*/ 97 w 97"/>
                                <a:gd name="T7" fmla="*/ 8 h 119"/>
                                <a:gd name="T8" fmla="*/ 97 w 97"/>
                                <a:gd name="T9" fmla="*/ 18 h 119"/>
                                <a:gd name="T10" fmla="*/ 94 w 97"/>
                                <a:gd name="T11" fmla="*/ 33 h 119"/>
                                <a:gd name="T12" fmla="*/ 92 w 97"/>
                                <a:gd name="T13" fmla="*/ 43 h 119"/>
                                <a:gd name="T14" fmla="*/ 84 w 97"/>
                                <a:gd name="T15" fmla="*/ 61 h 119"/>
                                <a:gd name="T16" fmla="*/ 74 w 97"/>
                                <a:gd name="T17" fmla="*/ 69 h 119"/>
                                <a:gd name="T18" fmla="*/ 56 w 97"/>
                                <a:gd name="T19" fmla="*/ 71 h 119"/>
                                <a:gd name="T20" fmla="*/ 46 w 97"/>
                                <a:gd name="T21" fmla="*/ 71 h 119"/>
                                <a:gd name="T22" fmla="*/ 33 w 97"/>
                                <a:gd name="T23" fmla="*/ 119 h 119"/>
                                <a:gd name="T24" fmla="*/ 0 w 97"/>
                                <a:gd name="T25" fmla="*/ 119 h 119"/>
                                <a:gd name="T26" fmla="*/ 36 w 97"/>
                                <a:gd name="T27" fmla="*/ 0 h 119"/>
                                <a:gd name="T28" fmla="*/ 61 w 97"/>
                                <a:gd name="T29" fmla="*/ 21 h 119"/>
                                <a:gd name="T30" fmla="*/ 54 w 97"/>
                                <a:gd name="T31" fmla="*/ 51 h 119"/>
                                <a:gd name="T32" fmla="*/ 56 w 97"/>
                                <a:gd name="T33" fmla="*/ 51 h 119"/>
                                <a:gd name="T34" fmla="*/ 61 w 97"/>
                                <a:gd name="T35" fmla="*/ 48 h 119"/>
                                <a:gd name="T36" fmla="*/ 66 w 97"/>
                                <a:gd name="T37" fmla="*/ 41 h 119"/>
                                <a:gd name="T38" fmla="*/ 69 w 97"/>
                                <a:gd name="T39" fmla="*/ 31 h 119"/>
                                <a:gd name="T40" fmla="*/ 69 w 97"/>
                                <a:gd name="T41" fmla="*/ 23 h 119"/>
                                <a:gd name="T42" fmla="*/ 61 w 97"/>
                                <a:gd name="T43" fmla="*/ 21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7" h="119">
                                  <a:moveTo>
                                    <a:pt x="36" y="0"/>
                                  </a:move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76" y="0"/>
                                    <a:pt x="84" y="0"/>
                                    <a:pt x="87" y="3"/>
                                  </a:cubicBezTo>
                                  <a:cubicBezTo>
                                    <a:pt x="92" y="3"/>
                                    <a:pt x="94" y="5"/>
                                    <a:pt x="97" y="8"/>
                                  </a:cubicBezTo>
                                  <a:cubicBezTo>
                                    <a:pt x="97" y="10"/>
                                    <a:pt x="97" y="13"/>
                                    <a:pt x="97" y="18"/>
                                  </a:cubicBezTo>
                                  <a:cubicBezTo>
                                    <a:pt x="97" y="21"/>
                                    <a:pt x="97" y="26"/>
                                    <a:pt x="94" y="33"/>
                                  </a:cubicBezTo>
                                  <a:cubicBezTo>
                                    <a:pt x="92" y="43"/>
                                    <a:pt x="92" y="43"/>
                                    <a:pt x="92" y="43"/>
                                  </a:cubicBezTo>
                                  <a:cubicBezTo>
                                    <a:pt x="89" y="51"/>
                                    <a:pt x="87" y="59"/>
                                    <a:pt x="84" y="61"/>
                                  </a:cubicBezTo>
                                  <a:cubicBezTo>
                                    <a:pt x="81" y="64"/>
                                    <a:pt x="76" y="66"/>
                                    <a:pt x="74" y="69"/>
                                  </a:cubicBezTo>
                                  <a:cubicBezTo>
                                    <a:pt x="69" y="71"/>
                                    <a:pt x="61" y="71"/>
                                    <a:pt x="5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33" y="119"/>
                                    <a:pt x="33" y="119"/>
                                    <a:pt x="33" y="119"/>
                                  </a:cubicBezTo>
                                  <a:cubicBezTo>
                                    <a:pt x="0" y="119"/>
                                    <a:pt x="0" y="119"/>
                                    <a:pt x="0" y="119"/>
                                  </a:cubicBez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1" y="21"/>
                                  </a:moveTo>
                                  <a:cubicBezTo>
                                    <a:pt x="54" y="51"/>
                                    <a:pt x="54" y="51"/>
                                    <a:pt x="54" y="51"/>
                                  </a:cubicBezTo>
                                  <a:cubicBezTo>
                                    <a:pt x="54" y="51"/>
                                    <a:pt x="54" y="51"/>
                                    <a:pt x="56" y="51"/>
                                  </a:cubicBezTo>
                                  <a:cubicBezTo>
                                    <a:pt x="59" y="51"/>
                                    <a:pt x="61" y="51"/>
                                    <a:pt x="61" y="48"/>
                                  </a:cubicBezTo>
                                  <a:cubicBezTo>
                                    <a:pt x="64" y="48"/>
                                    <a:pt x="64" y="46"/>
                                    <a:pt x="66" y="41"/>
                                  </a:cubicBezTo>
                                  <a:cubicBezTo>
                                    <a:pt x="69" y="31"/>
                                    <a:pt x="69" y="31"/>
                                    <a:pt x="69" y="31"/>
                                  </a:cubicBezTo>
                                  <a:cubicBezTo>
                                    <a:pt x="69" y="26"/>
                                    <a:pt x="71" y="23"/>
                                    <a:pt x="69" y="23"/>
                                  </a:cubicBezTo>
                                  <a:cubicBezTo>
                                    <a:pt x="69" y="21"/>
                                    <a:pt x="66" y="21"/>
                                    <a:pt x="6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9946537" name="Freeform 17"/>
                          <wps:cNvSpPr>
                            <a:spLocks/>
                          </wps:cNvSpPr>
                          <wps:spPr bwMode="auto">
                            <a:xfrm>
                              <a:off x="2984" y="955"/>
                              <a:ext cx="100" cy="110"/>
                            </a:xfrm>
                            <a:custGeom>
                              <a:avLst/>
                              <a:gdLst>
                                <a:gd name="T0" fmla="*/ 5 w 100"/>
                                <a:gd name="T1" fmla="*/ 0 h 110"/>
                                <a:gd name="T2" fmla="*/ 100 w 100"/>
                                <a:gd name="T3" fmla="*/ 0 h 110"/>
                                <a:gd name="T4" fmla="*/ 94 w 100"/>
                                <a:gd name="T5" fmla="*/ 16 h 110"/>
                                <a:gd name="T6" fmla="*/ 58 w 100"/>
                                <a:gd name="T7" fmla="*/ 16 h 110"/>
                                <a:gd name="T8" fmla="*/ 21 w 100"/>
                                <a:gd name="T9" fmla="*/ 110 h 110"/>
                                <a:gd name="T10" fmla="*/ 0 w 100"/>
                                <a:gd name="T11" fmla="*/ 110 h 110"/>
                                <a:gd name="T12" fmla="*/ 37 w 100"/>
                                <a:gd name="T13" fmla="*/ 16 h 110"/>
                                <a:gd name="T14" fmla="*/ 0 w 100"/>
                                <a:gd name="T15" fmla="*/ 16 h 110"/>
                                <a:gd name="T16" fmla="*/ 5 w 100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" h="110">
                                  <a:moveTo>
                                    <a:pt x="5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94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318017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3063" y="955"/>
                              <a:ext cx="178" cy="110"/>
                            </a:xfrm>
                            <a:custGeom>
                              <a:avLst/>
                              <a:gdLst>
                                <a:gd name="T0" fmla="*/ 21 w 34"/>
                                <a:gd name="T1" fmla="*/ 0 h 21"/>
                                <a:gd name="T2" fmla="*/ 32 w 34"/>
                                <a:gd name="T3" fmla="*/ 10 h 21"/>
                                <a:gd name="T4" fmla="*/ 13 w 34"/>
                                <a:gd name="T5" fmla="*/ 21 h 21"/>
                                <a:gd name="T6" fmla="*/ 2 w 34"/>
                                <a:gd name="T7" fmla="*/ 10 h 21"/>
                                <a:gd name="T8" fmla="*/ 21 w 34"/>
                                <a:gd name="T9" fmla="*/ 0 h 21"/>
                                <a:gd name="T10" fmla="*/ 14 w 34"/>
                                <a:gd name="T11" fmla="*/ 19 h 21"/>
                                <a:gd name="T12" fmla="*/ 28 w 34"/>
                                <a:gd name="T13" fmla="*/ 10 h 21"/>
                                <a:gd name="T14" fmla="*/ 20 w 34"/>
                                <a:gd name="T15" fmla="*/ 2 h 21"/>
                                <a:gd name="T16" fmla="*/ 6 w 34"/>
                                <a:gd name="T17" fmla="*/ 10 h 21"/>
                                <a:gd name="T18" fmla="*/ 14 w 34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21">
                                  <a:moveTo>
                                    <a:pt x="21" y="0"/>
                                  </a:moveTo>
                                  <a:cubicBezTo>
                                    <a:pt x="29" y="0"/>
                                    <a:pt x="34" y="5"/>
                                    <a:pt x="32" y="10"/>
                                  </a:cubicBezTo>
                                  <a:cubicBezTo>
                                    <a:pt x="29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2" y="10"/>
                                  </a:cubicBezTo>
                                  <a:cubicBezTo>
                                    <a:pt x="4" y="5"/>
                                    <a:pt x="13" y="0"/>
                                    <a:pt x="21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0" y="19"/>
                                    <a:pt x="26" y="15"/>
                                    <a:pt x="28" y="10"/>
                                  </a:cubicBezTo>
                                  <a:cubicBezTo>
                                    <a:pt x="30" y="6"/>
                                    <a:pt x="26" y="2"/>
                                    <a:pt x="20" y="2"/>
                                  </a:cubicBezTo>
                                  <a:cubicBezTo>
                                    <a:pt x="14" y="2"/>
                                    <a:pt x="8" y="6"/>
                                    <a:pt x="6" y="10"/>
                                  </a:cubicBezTo>
                                  <a:cubicBezTo>
                                    <a:pt x="4" y="15"/>
                                    <a:pt x="7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159834" name="Freeform 19"/>
                          <wps:cNvSpPr>
                            <a:spLocks/>
                          </wps:cNvSpPr>
                          <wps:spPr bwMode="auto">
                            <a:xfrm>
                              <a:off x="3241" y="955"/>
                              <a:ext cx="141" cy="110"/>
                            </a:xfrm>
                            <a:custGeom>
                              <a:avLst/>
                              <a:gdLst>
                                <a:gd name="T0" fmla="*/ 0 w 27"/>
                                <a:gd name="T1" fmla="*/ 21 h 21"/>
                                <a:gd name="T2" fmla="*/ 6 w 27"/>
                                <a:gd name="T3" fmla="*/ 7 h 21"/>
                                <a:gd name="T4" fmla="*/ 19 w 27"/>
                                <a:gd name="T5" fmla="*/ 0 h 21"/>
                                <a:gd name="T6" fmla="*/ 25 w 27"/>
                                <a:gd name="T7" fmla="*/ 7 h 21"/>
                                <a:gd name="T8" fmla="*/ 23 w 27"/>
                                <a:gd name="T9" fmla="*/ 10 h 21"/>
                                <a:gd name="T10" fmla="*/ 12 w 27"/>
                                <a:gd name="T11" fmla="*/ 13 h 21"/>
                                <a:gd name="T12" fmla="*/ 9 w 27"/>
                                <a:gd name="T13" fmla="*/ 13 h 21"/>
                                <a:gd name="T14" fmla="*/ 10 w 27"/>
                                <a:gd name="T15" fmla="*/ 11 h 21"/>
                                <a:gd name="T16" fmla="*/ 14 w 27"/>
                                <a:gd name="T17" fmla="*/ 11 h 21"/>
                                <a:gd name="T18" fmla="*/ 21 w 27"/>
                                <a:gd name="T19" fmla="*/ 7 h 21"/>
                                <a:gd name="T20" fmla="*/ 17 w 27"/>
                                <a:gd name="T21" fmla="*/ 2 h 21"/>
                                <a:gd name="T22" fmla="*/ 10 w 27"/>
                                <a:gd name="T23" fmla="*/ 7 h 21"/>
                                <a:gd name="T24" fmla="*/ 4 w 27"/>
                                <a:gd name="T25" fmla="*/ 21 h 21"/>
                                <a:gd name="T26" fmla="*/ 0 w 27"/>
                                <a:gd name="T2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7" h="21">
                                  <a:moveTo>
                                    <a:pt x="0" y="21"/>
                                  </a:move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8" y="2"/>
                                    <a:pt x="13" y="0"/>
                                    <a:pt x="19" y="0"/>
                                  </a:cubicBezTo>
                                  <a:cubicBezTo>
                                    <a:pt x="25" y="0"/>
                                    <a:pt x="27" y="3"/>
                                    <a:pt x="25" y="7"/>
                                  </a:cubicBezTo>
                                  <a:cubicBezTo>
                                    <a:pt x="25" y="8"/>
                                    <a:pt x="24" y="9"/>
                                    <a:pt x="23" y="10"/>
                                  </a:cubicBezTo>
                                  <a:cubicBezTo>
                                    <a:pt x="19" y="13"/>
                                    <a:pt x="16" y="13"/>
                                    <a:pt x="12" y="13"/>
                                  </a:cubicBezTo>
                                  <a:cubicBezTo>
                                    <a:pt x="9" y="13"/>
                                    <a:pt x="9" y="13"/>
                                    <a:pt x="9" y="13"/>
                                  </a:cubicBezTo>
                                  <a:cubicBezTo>
                                    <a:pt x="10" y="11"/>
                                    <a:pt x="10" y="11"/>
                                    <a:pt x="10" y="11"/>
                                  </a:cubicBezTo>
                                  <a:cubicBezTo>
                                    <a:pt x="14" y="11"/>
                                    <a:pt x="14" y="11"/>
                                    <a:pt x="14" y="11"/>
                                  </a:cubicBezTo>
                                  <a:cubicBezTo>
                                    <a:pt x="18" y="11"/>
                                    <a:pt x="20" y="9"/>
                                    <a:pt x="21" y="7"/>
                                  </a:cubicBezTo>
                                  <a:cubicBezTo>
                                    <a:pt x="22" y="4"/>
                                    <a:pt x="21" y="2"/>
                                    <a:pt x="17" y="2"/>
                                  </a:cubicBezTo>
                                  <a:cubicBezTo>
                                    <a:pt x="14" y="2"/>
                                    <a:pt x="11" y="4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0325288" name="Freeform 20"/>
                          <wps:cNvSpPr>
                            <a:spLocks/>
                          </wps:cNvSpPr>
                          <wps:spPr bwMode="auto">
                            <a:xfrm>
                              <a:off x="3377" y="955"/>
                              <a:ext cx="131" cy="110"/>
                            </a:xfrm>
                            <a:custGeom>
                              <a:avLst/>
                              <a:gdLst>
                                <a:gd name="T0" fmla="*/ 24 w 25"/>
                                <a:gd name="T1" fmla="*/ 3 h 21"/>
                                <a:gd name="T2" fmla="*/ 18 w 25"/>
                                <a:gd name="T3" fmla="*/ 3 h 21"/>
                                <a:gd name="T4" fmla="*/ 13 w 25"/>
                                <a:gd name="T5" fmla="*/ 4 h 21"/>
                                <a:gd name="T6" fmla="*/ 10 w 25"/>
                                <a:gd name="T7" fmla="*/ 7 h 21"/>
                                <a:gd name="T8" fmla="*/ 4 w 25"/>
                                <a:gd name="T9" fmla="*/ 21 h 21"/>
                                <a:gd name="T10" fmla="*/ 0 w 25"/>
                                <a:gd name="T11" fmla="*/ 21 h 21"/>
                                <a:gd name="T12" fmla="*/ 6 w 25"/>
                                <a:gd name="T13" fmla="*/ 7 h 21"/>
                                <a:gd name="T14" fmla="*/ 11 w 25"/>
                                <a:gd name="T15" fmla="*/ 1 h 21"/>
                                <a:gd name="T16" fmla="*/ 19 w 25"/>
                                <a:gd name="T17" fmla="*/ 0 h 21"/>
                                <a:gd name="T18" fmla="*/ 25 w 25"/>
                                <a:gd name="T19" fmla="*/ 0 h 21"/>
                                <a:gd name="T20" fmla="*/ 24 w 25"/>
                                <a:gd name="T21" fmla="*/ 3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" h="21">
                                  <a:moveTo>
                                    <a:pt x="24" y="3"/>
                                  </a:moveTo>
                                  <a:cubicBezTo>
                                    <a:pt x="18" y="3"/>
                                    <a:pt x="18" y="3"/>
                                    <a:pt x="18" y="3"/>
                                  </a:cubicBezTo>
                                  <a:cubicBezTo>
                                    <a:pt x="16" y="3"/>
                                    <a:pt x="14" y="3"/>
                                    <a:pt x="13" y="4"/>
                                  </a:cubicBezTo>
                                  <a:cubicBezTo>
                                    <a:pt x="11" y="5"/>
                                    <a:pt x="10" y="6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cubicBezTo>
                                    <a:pt x="0" y="21"/>
                                    <a:pt x="0" y="21"/>
                                    <a:pt x="0" y="21"/>
                                  </a:cubicBez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7" y="5"/>
                                    <a:pt x="8" y="3"/>
                                    <a:pt x="11" y="1"/>
                                  </a:cubicBezTo>
                                  <a:cubicBezTo>
                                    <a:pt x="14" y="0"/>
                                    <a:pt x="17" y="0"/>
                                    <a:pt x="19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lnTo>
                                    <a:pt x="2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830244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3481" y="955"/>
                              <a:ext cx="184" cy="110"/>
                            </a:xfrm>
                            <a:custGeom>
                              <a:avLst/>
                              <a:gdLst>
                                <a:gd name="T0" fmla="*/ 22 w 35"/>
                                <a:gd name="T1" fmla="*/ 0 h 21"/>
                                <a:gd name="T2" fmla="*/ 32 w 35"/>
                                <a:gd name="T3" fmla="*/ 10 h 21"/>
                                <a:gd name="T4" fmla="*/ 13 w 35"/>
                                <a:gd name="T5" fmla="*/ 21 h 21"/>
                                <a:gd name="T6" fmla="*/ 3 w 35"/>
                                <a:gd name="T7" fmla="*/ 10 h 21"/>
                                <a:gd name="T8" fmla="*/ 22 w 35"/>
                                <a:gd name="T9" fmla="*/ 0 h 21"/>
                                <a:gd name="T10" fmla="*/ 14 w 35"/>
                                <a:gd name="T11" fmla="*/ 19 h 21"/>
                                <a:gd name="T12" fmla="*/ 28 w 35"/>
                                <a:gd name="T13" fmla="*/ 10 h 21"/>
                                <a:gd name="T14" fmla="*/ 21 w 35"/>
                                <a:gd name="T15" fmla="*/ 2 h 21"/>
                                <a:gd name="T16" fmla="*/ 7 w 35"/>
                                <a:gd name="T17" fmla="*/ 10 h 21"/>
                                <a:gd name="T18" fmla="*/ 14 w 35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" h="21">
                                  <a:moveTo>
                                    <a:pt x="22" y="0"/>
                                  </a:moveTo>
                                  <a:cubicBezTo>
                                    <a:pt x="30" y="0"/>
                                    <a:pt x="35" y="5"/>
                                    <a:pt x="32" y="10"/>
                                  </a:cubicBezTo>
                                  <a:cubicBezTo>
                                    <a:pt x="30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3" y="10"/>
                                  </a:cubicBezTo>
                                  <a:cubicBezTo>
                                    <a:pt x="5" y="5"/>
                                    <a:pt x="14" y="0"/>
                                    <a:pt x="22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1" y="19"/>
                                    <a:pt x="27" y="15"/>
                                    <a:pt x="28" y="10"/>
                                  </a:cubicBezTo>
                                  <a:cubicBezTo>
                                    <a:pt x="30" y="6"/>
                                    <a:pt x="27" y="2"/>
                                    <a:pt x="21" y="2"/>
                                  </a:cubicBezTo>
                                  <a:cubicBezTo>
                                    <a:pt x="15" y="2"/>
                                    <a:pt x="8" y="6"/>
                                    <a:pt x="7" y="10"/>
                                  </a:cubicBezTo>
                                  <a:cubicBezTo>
                                    <a:pt x="5" y="15"/>
                                    <a:pt x="8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2092410" name="Freeform 22"/>
                          <wps:cNvSpPr>
                            <a:spLocks/>
                          </wps:cNvSpPr>
                          <wps:spPr bwMode="auto">
                            <a:xfrm>
                              <a:off x="3665" y="955"/>
                              <a:ext cx="136" cy="110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1 h 21"/>
                                <a:gd name="T2" fmla="*/ 6 w 26"/>
                                <a:gd name="T3" fmla="*/ 7 h 21"/>
                                <a:gd name="T4" fmla="*/ 18 w 26"/>
                                <a:gd name="T5" fmla="*/ 0 h 21"/>
                                <a:gd name="T6" fmla="*/ 25 w 26"/>
                                <a:gd name="T7" fmla="*/ 6 h 21"/>
                                <a:gd name="T8" fmla="*/ 20 w 26"/>
                                <a:gd name="T9" fmla="*/ 10 h 21"/>
                                <a:gd name="T10" fmla="*/ 22 w 26"/>
                                <a:gd name="T11" fmla="*/ 15 h 21"/>
                                <a:gd name="T12" fmla="*/ 11 w 26"/>
                                <a:gd name="T13" fmla="*/ 21 h 21"/>
                                <a:gd name="T14" fmla="*/ 6 w 26"/>
                                <a:gd name="T15" fmla="*/ 21 h 21"/>
                                <a:gd name="T16" fmla="*/ 7 w 26"/>
                                <a:gd name="T17" fmla="*/ 18 h 21"/>
                                <a:gd name="T18" fmla="*/ 11 w 26"/>
                                <a:gd name="T19" fmla="*/ 18 h 21"/>
                                <a:gd name="T20" fmla="*/ 18 w 26"/>
                                <a:gd name="T21" fmla="*/ 15 h 21"/>
                                <a:gd name="T22" fmla="*/ 15 w 26"/>
                                <a:gd name="T23" fmla="*/ 11 h 21"/>
                                <a:gd name="T24" fmla="*/ 9 w 26"/>
                                <a:gd name="T25" fmla="*/ 11 h 21"/>
                                <a:gd name="T26" fmla="*/ 10 w 26"/>
                                <a:gd name="T27" fmla="*/ 9 h 21"/>
                                <a:gd name="T28" fmla="*/ 14 w 26"/>
                                <a:gd name="T29" fmla="*/ 9 h 21"/>
                                <a:gd name="T30" fmla="*/ 21 w 26"/>
                                <a:gd name="T31" fmla="*/ 6 h 21"/>
                                <a:gd name="T32" fmla="*/ 17 w 26"/>
                                <a:gd name="T33" fmla="*/ 2 h 21"/>
                                <a:gd name="T34" fmla="*/ 10 w 26"/>
                                <a:gd name="T35" fmla="*/ 7 h 21"/>
                                <a:gd name="T36" fmla="*/ 4 w 26"/>
                                <a:gd name="T37" fmla="*/ 21 h 21"/>
                                <a:gd name="T38" fmla="*/ 0 w 26"/>
                                <a:gd name="T3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6" h="21">
                                  <a:moveTo>
                                    <a:pt x="0" y="21"/>
                                  </a:move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8" y="3"/>
                                    <a:pt x="13" y="0"/>
                                    <a:pt x="18" y="0"/>
                                  </a:cubicBezTo>
                                  <a:cubicBezTo>
                                    <a:pt x="24" y="0"/>
                                    <a:pt x="26" y="3"/>
                                    <a:pt x="25" y="6"/>
                                  </a:cubicBezTo>
                                  <a:cubicBezTo>
                                    <a:pt x="24" y="7"/>
                                    <a:pt x="23" y="9"/>
                                    <a:pt x="20" y="10"/>
                                  </a:cubicBezTo>
                                  <a:cubicBezTo>
                                    <a:pt x="21" y="10"/>
                                    <a:pt x="24" y="11"/>
                                    <a:pt x="22" y="15"/>
                                  </a:cubicBezTo>
                                  <a:cubicBezTo>
                                    <a:pt x="21" y="18"/>
                                    <a:pt x="17" y="21"/>
                                    <a:pt x="11" y="21"/>
                                  </a:cubicBezTo>
                                  <a:cubicBezTo>
                                    <a:pt x="6" y="21"/>
                                    <a:pt x="6" y="21"/>
                                    <a:pt x="6" y="21"/>
                                  </a:cubicBezTo>
                                  <a:cubicBezTo>
                                    <a:pt x="7" y="18"/>
                                    <a:pt x="7" y="18"/>
                                    <a:pt x="7" y="18"/>
                                  </a:cubicBezTo>
                                  <a:cubicBezTo>
                                    <a:pt x="11" y="18"/>
                                    <a:pt x="11" y="18"/>
                                    <a:pt x="11" y="18"/>
                                  </a:cubicBezTo>
                                  <a:cubicBezTo>
                                    <a:pt x="13" y="18"/>
                                    <a:pt x="17" y="18"/>
                                    <a:pt x="18" y="15"/>
                                  </a:cubicBezTo>
                                  <a:cubicBezTo>
                                    <a:pt x="19" y="13"/>
                                    <a:pt x="18" y="11"/>
                                    <a:pt x="15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10" y="9"/>
                                    <a:pt x="10" y="9"/>
                                    <a:pt x="10" y="9"/>
                                  </a:cubicBezTo>
                                  <a:cubicBezTo>
                                    <a:pt x="14" y="9"/>
                                    <a:pt x="14" y="9"/>
                                    <a:pt x="14" y="9"/>
                                  </a:cubicBezTo>
                                  <a:cubicBezTo>
                                    <a:pt x="17" y="9"/>
                                    <a:pt x="20" y="8"/>
                                    <a:pt x="21" y="6"/>
                                  </a:cubicBezTo>
                                  <a:cubicBezTo>
                                    <a:pt x="22" y="4"/>
                                    <a:pt x="20" y="2"/>
                                    <a:pt x="17" y="2"/>
                                  </a:cubicBezTo>
                                  <a:cubicBezTo>
                                    <a:pt x="14" y="2"/>
                                    <a:pt x="11" y="4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240036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3816" y="955"/>
                              <a:ext cx="173" cy="110"/>
                            </a:xfrm>
                            <a:custGeom>
                              <a:avLst/>
                              <a:gdLst>
                                <a:gd name="T0" fmla="*/ 5 w 33"/>
                                <a:gd name="T1" fmla="*/ 14 h 21"/>
                                <a:gd name="T2" fmla="*/ 5 w 33"/>
                                <a:gd name="T3" fmla="*/ 17 h 21"/>
                                <a:gd name="T4" fmla="*/ 9 w 33"/>
                                <a:gd name="T5" fmla="*/ 19 h 21"/>
                                <a:gd name="T6" fmla="*/ 12 w 33"/>
                                <a:gd name="T7" fmla="*/ 18 h 21"/>
                                <a:gd name="T8" fmla="*/ 17 w 33"/>
                                <a:gd name="T9" fmla="*/ 14 h 21"/>
                                <a:gd name="T10" fmla="*/ 13 w 33"/>
                                <a:gd name="T11" fmla="*/ 9 h 21"/>
                                <a:gd name="T12" fmla="*/ 8 w 33"/>
                                <a:gd name="T13" fmla="*/ 10 h 21"/>
                                <a:gd name="T14" fmla="*/ 9 w 33"/>
                                <a:gd name="T15" fmla="*/ 7 h 21"/>
                                <a:gd name="T16" fmla="*/ 14 w 33"/>
                                <a:gd name="T17" fmla="*/ 7 h 21"/>
                                <a:gd name="T18" fmla="*/ 21 w 33"/>
                                <a:gd name="T19" fmla="*/ 14 h 21"/>
                                <a:gd name="T20" fmla="*/ 12 w 33"/>
                                <a:gd name="T21" fmla="*/ 21 h 21"/>
                                <a:gd name="T22" fmla="*/ 7 w 33"/>
                                <a:gd name="T23" fmla="*/ 21 h 21"/>
                                <a:gd name="T24" fmla="*/ 2 w 33"/>
                                <a:gd name="T25" fmla="*/ 19 h 21"/>
                                <a:gd name="T26" fmla="*/ 1 w 33"/>
                                <a:gd name="T27" fmla="*/ 14 h 21"/>
                                <a:gd name="T28" fmla="*/ 6 w 33"/>
                                <a:gd name="T29" fmla="*/ 0 h 21"/>
                                <a:gd name="T30" fmla="*/ 10 w 33"/>
                                <a:gd name="T31" fmla="*/ 0 h 21"/>
                                <a:gd name="T32" fmla="*/ 5 w 33"/>
                                <a:gd name="T33" fmla="*/ 14 h 21"/>
                                <a:gd name="T34" fmla="*/ 21 w 33"/>
                                <a:gd name="T35" fmla="*/ 21 h 21"/>
                                <a:gd name="T36" fmla="*/ 29 w 33"/>
                                <a:gd name="T37" fmla="*/ 0 h 21"/>
                                <a:gd name="T38" fmla="*/ 33 w 33"/>
                                <a:gd name="T39" fmla="*/ 0 h 21"/>
                                <a:gd name="T40" fmla="*/ 25 w 33"/>
                                <a:gd name="T41" fmla="*/ 21 h 21"/>
                                <a:gd name="T42" fmla="*/ 21 w 33"/>
                                <a:gd name="T4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" h="21">
                                  <a:moveTo>
                                    <a:pt x="5" y="14"/>
                                  </a:moveTo>
                                  <a:cubicBezTo>
                                    <a:pt x="4" y="15"/>
                                    <a:pt x="4" y="16"/>
                                    <a:pt x="5" y="17"/>
                                  </a:cubicBezTo>
                                  <a:cubicBezTo>
                                    <a:pt x="6" y="18"/>
                                    <a:pt x="7" y="19"/>
                                    <a:pt x="9" y="19"/>
                                  </a:cubicBezTo>
                                  <a:cubicBezTo>
                                    <a:pt x="10" y="19"/>
                                    <a:pt x="11" y="18"/>
                                    <a:pt x="12" y="18"/>
                                  </a:cubicBezTo>
                                  <a:cubicBezTo>
                                    <a:pt x="14" y="17"/>
                                    <a:pt x="16" y="16"/>
                                    <a:pt x="17" y="14"/>
                                  </a:cubicBezTo>
                                  <a:cubicBezTo>
                                    <a:pt x="18" y="11"/>
                                    <a:pt x="17" y="9"/>
                                    <a:pt x="13" y="9"/>
                                  </a:cubicBezTo>
                                  <a:cubicBezTo>
                                    <a:pt x="11" y="9"/>
                                    <a:pt x="9" y="10"/>
                                    <a:pt x="8" y="10"/>
                                  </a:cubicBezTo>
                                  <a:cubicBezTo>
                                    <a:pt x="9" y="7"/>
                                    <a:pt x="9" y="7"/>
                                    <a:pt x="9" y="7"/>
                                  </a:cubicBezTo>
                                  <a:cubicBezTo>
                                    <a:pt x="11" y="7"/>
                                    <a:pt x="12" y="7"/>
                                    <a:pt x="14" y="7"/>
                                  </a:cubicBezTo>
                                  <a:cubicBezTo>
                                    <a:pt x="21" y="7"/>
                                    <a:pt x="23" y="10"/>
                                    <a:pt x="21" y="14"/>
                                  </a:cubicBezTo>
                                  <a:cubicBezTo>
                                    <a:pt x="20" y="17"/>
                                    <a:pt x="17" y="20"/>
                                    <a:pt x="12" y="21"/>
                                  </a:cubicBezTo>
                                  <a:cubicBezTo>
                                    <a:pt x="11" y="21"/>
                                    <a:pt x="9" y="21"/>
                                    <a:pt x="7" y="21"/>
                                  </a:cubicBezTo>
                                  <a:cubicBezTo>
                                    <a:pt x="5" y="21"/>
                                    <a:pt x="3" y="21"/>
                                    <a:pt x="2" y="19"/>
                                  </a:cubicBezTo>
                                  <a:cubicBezTo>
                                    <a:pt x="0" y="18"/>
                                    <a:pt x="0" y="16"/>
                                    <a:pt x="1" y="14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lnTo>
                                    <a:pt x="5" y="14"/>
                                  </a:lnTo>
                                  <a:close/>
                                  <a:moveTo>
                                    <a:pt x="21" y="21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4281530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3989" y="934"/>
                              <a:ext cx="152" cy="131"/>
                            </a:xfrm>
                            <a:custGeom>
                              <a:avLst/>
                              <a:gdLst>
                                <a:gd name="T0" fmla="*/ 12 w 29"/>
                                <a:gd name="T1" fmla="*/ 4 h 25"/>
                                <a:gd name="T2" fmla="*/ 5 w 29"/>
                                <a:gd name="T3" fmla="*/ 20 h 25"/>
                                <a:gd name="T4" fmla="*/ 5 w 29"/>
                                <a:gd name="T5" fmla="*/ 21 h 25"/>
                                <a:gd name="T6" fmla="*/ 7 w 29"/>
                                <a:gd name="T7" fmla="*/ 19 h 25"/>
                                <a:gd name="T8" fmla="*/ 21 w 29"/>
                                <a:gd name="T9" fmla="*/ 7 h 25"/>
                                <a:gd name="T10" fmla="*/ 26 w 29"/>
                                <a:gd name="T11" fmla="*/ 4 h 25"/>
                                <a:gd name="T12" fmla="*/ 27 w 29"/>
                                <a:gd name="T13" fmla="*/ 7 h 25"/>
                                <a:gd name="T14" fmla="*/ 20 w 29"/>
                                <a:gd name="T15" fmla="*/ 25 h 25"/>
                                <a:gd name="T16" fmla="*/ 16 w 29"/>
                                <a:gd name="T17" fmla="*/ 25 h 25"/>
                                <a:gd name="T18" fmla="*/ 23 w 29"/>
                                <a:gd name="T19" fmla="*/ 9 h 25"/>
                                <a:gd name="T20" fmla="*/ 23 w 29"/>
                                <a:gd name="T21" fmla="*/ 8 h 25"/>
                                <a:gd name="T22" fmla="*/ 21 w 29"/>
                                <a:gd name="T23" fmla="*/ 10 h 25"/>
                                <a:gd name="T24" fmla="*/ 7 w 29"/>
                                <a:gd name="T25" fmla="*/ 22 h 25"/>
                                <a:gd name="T26" fmla="*/ 2 w 29"/>
                                <a:gd name="T27" fmla="*/ 25 h 25"/>
                                <a:gd name="T28" fmla="*/ 1 w 29"/>
                                <a:gd name="T29" fmla="*/ 22 h 25"/>
                                <a:gd name="T30" fmla="*/ 8 w 29"/>
                                <a:gd name="T31" fmla="*/ 4 h 25"/>
                                <a:gd name="T32" fmla="*/ 12 w 29"/>
                                <a:gd name="T33" fmla="*/ 4 h 25"/>
                                <a:gd name="T34" fmla="*/ 16 w 29"/>
                                <a:gd name="T35" fmla="*/ 0 h 25"/>
                                <a:gd name="T36" fmla="*/ 19 w 29"/>
                                <a:gd name="T37" fmla="*/ 2 h 25"/>
                                <a:gd name="T38" fmla="*/ 24 w 29"/>
                                <a:gd name="T39" fmla="*/ 0 h 25"/>
                                <a:gd name="T40" fmla="*/ 27 w 29"/>
                                <a:gd name="T41" fmla="*/ 0 h 25"/>
                                <a:gd name="T42" fmla="*/ 19 w 29"/>
                                <a:gd name="T43" fmla="*/ 4 h 25"/>
                                <a:gd name="T44" fmla="*/ 13 w 29"/>
                                <a:gd name="T45" fmla="*/ 0 h 25"/>
                                <a:gd name="T46" fmla="*/ 16 w 29"/>
                                <a:gd name="T4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9" h="25">
                                  <a:moveTo>
                                    <a:pt x="12" y="4"/>
                                  </a:moveTo>
                                  <a:cubicBezTo>
                                    <a:pt x="5" y="20"/>
                                    <a:pt x="5" y="20"/>
                                    <a:pt x="5" y="20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5" y="21"/>
                                    <a:pt x="6" y="20"/>
                                    <a:pt x="7" y="19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4" y="4"/>
                                    <a:pt x="26" y="4"/>
                                  </a:cubicBezTo>
                                  <a:cubicBezTo>
                                    <a:pt x="29" y="4"/>
                                    <a:pt x="28" y="6"/>
                                    <a:pt x="27" y="7"/>
                                  </a:cubicBez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16" y="25"/>
                                    <a:pt x="16" y="25"/>
                                    <a:pt x="16" y="25"/>
                                  </a:cubicBezTo>
                                  <a:cubicBezTo>
                                    <a:pt x="23" y="9"/>
                                    <a:pt x="23" y="9"/>
                                    <a:pt x="23" y="9"/>
                                  </a:cubicBezTo>
                                  <a:cubicBezTo>
                                    <a:pt x="23" y="8"/>
                                    <a:pt x="23" y="8"/>
                                    <a:pt x="23" y="8"/>
                                  </a:cubicBezTo>
                                  <a:cubicBezTo>
                                    <a:pt x="22" y="8"/>
                                    <a:pt x="21" y="9"/>
                                    <a:pt x="21" y="10"/>
                                  </a:cubicBezTo>
                                  <a:cubicBezTo>
                                    <a:pt x="7" y="22"/>
                                    <a:pt x="7" y="22"/>
                                    <a:pt x="7" y="22"/>
                                  </a:cubicBezTo>
                                  <a:cubicBezTo>
                                    <a:pt x="5" y="24"/>
                                    <a:pt x="4" y="25"/>
                                    <a:pt x="2" y="25"/>
                                  </a:cubicBezTo>
                                  <a:cubicBezTo>
                                    <a:pt x="0" y="25"/>
                                    <a:pt x="0" y="24"/>
                                    <a:pt x="1" y="22"/>
                                  </a:cubicBezTo>
                                  <a:cubicBezTo>
                                    <a:pt x="8" y="4"/>
                                    <a:pt x="8" y="4"/>
                                    <a:pt x="8" y="4"/>
                                  </a:cubicBezTo>
                                  <a:lnTo>
                                    <a:pt x="12" y="4"/>
                                  </a:lnTo>
                                  <a:close/>
                                  <a:moveTo>
                                    <a:pt x="16" y="0"/>
                                  </a:moveTo>
                                  <a:cubicBezTo>
                                    <a:pt x="16" y="1"/>
                                    <a:pt x="17" y="2"/>
                                    <a:pt x="19" y="2"/>
                                  </a:cubicBezTo>
                                  <a:cubicBezTo>
                                    <a:pt x="21" y="2"/>
                                    <a:pt x="23" y="1"/>
                                    <a:pt x="24" y="0"/>
                                  </a:cubicBezTo>
                                  <a:cubicBezTo>
                                    <a:pt x="27" y="0"/>
                                    <a:pt x="27" y="0"/>
                                    <a:pt x="27" y="0"/>
                                  </a:cubicBezTo>
                                  <a:cubicBezTo>
                                    <a:pt x="25" y="2"/>
                                    <a:pt x="22" y="4"/>
                                    <a:pt x="19" y="4"/>
                                  </a:cubicBezTo>
                                  <a:cubicBezTo>
                                    <a:pt x="15" y="4"/>
                                    <a:pt x="13" y="2"/>
                                    <a:pt x="13" y="0"/>
                                  </a:cubicBez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1348269" name="Freeform 25"/>
                          <wps:cNvSpPr>
                            <a:spLocks/>
                          </wps:cNvSpPr>
                          <wps:spPr bwMode="auto">
                            <a:xfrm>
                              <a:off x="4183" y="955"/>
                              <a:ext cx="173" cy="130"/>
                            </a:xfrm>
                            <a:custGeom>
                              <a:avLst/>
                              <a:gdLst>
                                <a:gd name="T0" fmla="*/ 3 w 33"/>
                                <a:gd name="T1" fmla="*/ 18 h 25"/>
                                <a:gd name="T2" fmla="*/ 22 w 33"/>
                                <a:gd name="T3" fmla="*/ 18 h 25"/>
                                <a:gd name="T4" fmla="*/ 28 w 33"/>
                                <a:gd name="T5" fmla="*/ 3 h 25"/>
                                <a:gd name="T6" fmla="*/ 27 w 33"/>
                                <a:gd name="T7" fmla="*/ 3 h 25"/>
                                <a:gd name="T8" fmla="*/ 18 w 33"/>
                                <a:gd name="T9" fmla="*/ 5 h 25"/>
                                <a:gd name="T10" fmla="*/ 13 w 33"/>
                                <a:gd name="T11" fmla="*/ 10 h 25"/>
                                <a:gd name="T12" fmla="*/ 11 w 33"/>
                                <a:gd name="T13" fmla="*/ 17 h 25"/>
                                <a:gd name="T14" fmla="*/ 7 w 33"/>
                                <a:gd name="T15" fmla="*/ 17 h 25"/>
                                <a:gd name="T16" fmla="*/ 10 w 33"/>
                                <a:gd name="T17" fmla="*/ 10 h 25"/>
                                <a:gd name="T18" fmla="*/ 15 w 33"/>
                                <a:gd name="T19" fmla="*/ 3 h 25"/>
                                <a:gd name="T20" fmla="*/ 28 w 33"/>
                                <a:gd name="T21" fmla="*/ 0 h 25"/>
                                <a:gd name="T22" fmla="*/ 33 w 33"/>
                                <a:gd name="T23" fmla="*/ 0 h 25"/>
                                <a:gd name="T24" fmla="*/ 26 w 33"/>
                                <a:gd name="T25" fmla="*/ 18 h 25"/>
                                <a:gd name="T26" fmla="*/ 30 w 33"/>
                                <a:gd name="T27" fmla="*/ 18 h 25"/>
                                <a:gd name="T28" fmla="*/ 27 w 33"/>
                                <a:gd name="T29" fmla="*/ 25 h 25"/>
                                <a:gd name="T30" fmla="*/ 23 w 33"/>
                                <a:gd name="T31" fmla="*/ 25 h 25"/>
                                <a:gd name="T32" fmla="*/ 25 w 33"/>
                                <a:gd name="T33" fmla="*/ 21 h 25"/>
                                <a:gd name="T34" fmla="*/ 5 w 33"/>
                                <a:gd name="T35" fmla="*/ 21 h 25"/>
                                <a:gd name="T36" fmla="*/ 4 w 33"/>
                                <a:gd name="T37" fmla="*/ 25 h 25"/>
                                <a:gd name="T38" fmla="*/ 0 w 33"/>
                                <a:gd name="T39" fmla="*/ 25 h 25"/>
                                <a:gd name="T40" fmla="*/ 3 w 33"/>
                                <a:gd name="T41" fmla="*/ 1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3" h="25">
                                  <a:moveTo>
                                    <a:pt x="3" y="18"/>
                                  </a:moveTo>
                                  <a:cubicBezTo>
                                    <a:pt x="22" y="18"/>
                                    <a:pt x="22" y="18"/>
                                    <a:pt x="22" y="18"/>
                                  </a:cubicBez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7" y="3"/>
                                    <a:pt x="27" y="3"/>
                                    <a:pt x="27" y="3"/>
                                  </a:cubicBezTo>
                                  <a:cubicBezTo>
                                    <a:pt x="24" y="3"/>
                                    <a:pt x="21" y="3"/>
                                    <a:pt x="18" y="5"/>
                                  </a:cubicBezTo>
                                  <a:cubicBezTo>
                                    <a:pt x="15" y="6"/>
                                    <a:pt x="14" y="9"/>
                                    <a:pt x="13" y="10"/>
                                  </a:cubicBezTo>
                                  <a:cubicBezTo>
                                    <a:pt x="11" y="17"/>
                                    <a:pt x="11" y="17"/>
                                    <a:pt x="11" y="17"/>
                                  </a:cubicBezTo>
                                  <a:cubicBezTo>
                                    <a:pt x="7" y="17"/>
                                    <a:pt x="7" y="17"/>
                                    <a:pt x="7" y="17"/>
                                  </a:cubicBezTo>
                                  <a:cubicBezTo>
                                    <a:pt x="10" y="10"/>
                                    <a:pt x="10" y="10"/>
                                    <a:pt x="10" y="10"/>
                                  </a:cubicBezTo>
                                  <a:cubicBezTo>
                                    <a:pt x="10" y="8"/>
                                    <a:pt x="12" y="5"/>
                                    <a:pt x="15" y="3"/>
                                  </a:cubicBezTo>
                                  <a:cubicBezTo>
                                    <a:pt x="20" y="0"/>
                                    <a:pt x="24" y="0"/>
                                    <a:pt x="28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6" y="18"/>
                                    <a:pt x="26" y="18"/>
                                    <a:pt x="26" y="18"/>
                                  </a:cubicBezTo>
                                  <a:cubicBezTo>
                                    <a:pt x="30" y="18"/>
                                    <a:pt x="30" y="18"/>
                                    <a:pt x="30" y="18"/>
                                  </a:cubicBezTo>
                                  <a:cubicBezTo>
                                    <a:pt x="27" y="25"/>
                                    <a:pt x="27" y="25"/>
                                    <a:pt x="27" y="25"/>
                                  </a:cubicBezTo>
                                  <a:cubicBezTo>
                                    <a:pt x="23" y="25"/>
                                    <a:pt x="23" y="25"/>
                                    <a:pt x="23" y="25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4" y="25"/>
                                    <a:pt x="4" y="25"/>
                                    <a:pt x="4" y="25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lnTo>
                                    <a:pt x="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1988559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4366" y="955"/>
                              <a:ext cx="183" cy="110"/>
                            </a:xfrm>
                            <a:custGeom>
                              <a:avLst/>
                              <a:gdLst>
                                <a:gd name="T0" fmla="*/ 22 w 35"/>
                                <a:gd name="T1" fmla="*/ 0 h 21"/>
                                <a:gd name="T2" fmla="*/ 32 w 35"/>
                                <a:gd name="T3" fmla="*/ 10 h 21"/>
                                <a:gd name="T4" fmla="*/ 13 w 35"/>
                                <a:gd name="T5" fmla="*/ 21 h 21"/>
                                <a:gd name="T6" fmla="*/ 3 w 35"/>
                                <a:gd name="T7" fmla="*/ 10 h 21"/>
                                <a:gd name="T8" fmla="*/ 22 w 35"/>
                                <a:gd name="T9" fmla="*/ 0 h 21"/>
                                <a:gd name="T10" fmla="*/ 14 w 35"/>
                                <a:gd name="T11" fmla="*/ 19 h 21"/>
                                <a:gd name="T12" fmla="*/ 28 w 35"/>
                                <a:gd name="T13" fmla="*/ 10 h 21"/>
                                <a:gd name="T14" fmla="*/ 21 w 35"/>
                                <a:gd name="T15" fmla="*/ 2 h 21"/>
                                <a:gd name="T16" fmla="*/ 7 w 35"/>
                                <a:gd name="T17" fmla="*/ 10 h 21"/>
                                <a:gd name="T18" fmla="*/ 14 w 35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" h="21">
                                  <a:moveTo>
                                    <a:pt x="22" y="0"/>
                                  </a:moveTo>
                                  <a:cubicBezTo>
                                    <a:pt x="30" y="0"/>
                                    <a:pt x="35" y="5"/>
                                    <a:pt x="32" y="10"/>
                                  </a:cubicBezTo>
                                  <a:cubicBezTo>
                                    <a:pt x="30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3" y="10"/>
                                  </a:cubicBezTo>
                                  <a:cubicBezTo>
                                    <a:pt x="5" y="5"/>
                                    <a:pt x="14" y="0"/>
                                    <a:pt x="22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1" y="19"/>
                                    <a:pt x="27" y="15"/>
                                    <a:pt x="28" y="10"/>
                                  </a:cubicBezTo>
                                  <a:cubicBezTo>
                                    <a:pt x="30" y="6"/>
                                    <a:pt x="27" y="2"/>
                                    <a:pt x="21" y="2"/>
                                  </a:cubicBezTo>
                                  <a:cubicBezTo>
                                    <a:pt x="15" y="2"/>
                                    <a:pt x="8" y="6"/>
                                    <a:pt x="7" y="10"/>
                                  </a:cubicBezTo>
                                  <a:cubicBezTo>
                                    <a:pt x="5" y="15"/>
                                    <a:pt x="8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9246264" name="Freeform 27"/>
                          <wps:cNvSpPr>
                            <a:spLocks/>
                          </wps:cNvSpPr>
                          <wps:spPr bwMode="auto">
                            <a:xfrm>
                              <a:off x="4539" y="955"/>
                              <a:ext cx="194" cy="11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21 h 21"/>
                                <a:gd name="T2" fmla="*/ 10 w 37"/>
                                <a:gd name="T3" fmla="*/ 3 h 21"/>
                                <a:gd name="T4" fmla="*/ 15 w 37"/>
                                <a:gd name="T5" fmla="*/ 0 h 21"/>
                                <a:gd name="T6" fmla="*/ 17 w 37"/>
                                <a:gd name="T7" fmla="*/ 3 h 21"/>
                                <a:gd name="T8" fmla="*/ 18 w 37"/>
                                <a:gd name="T9" fmla="*/ 16 h 21"/>
                                <a:gd name="T10" fmla="*/ 29 w 37"/>
                                <a:gd name="T11" fmla="*/ 3 h 21"/>
                                <a:gd name="T12" fmla="*/ 34 w 37"/>
                                <a:gd name="T13" fmla="*/ 0 h 21"/>
                                <a:gd name="T14" fmla="*/ 36 w 37"/>
                                <a:gd name="T15" fmla="*/ 3 h 21"/>
                                <a:gd name="T16" fmla="*/ 32 w 37"/>
                                <a:gd name="T17" fmla="*/ 21 h 21"/>
                                <a:gd name="T18" fmla="*/ 28 w 37"/>
                                <a:gd name="T19" fmla="*/ 21 h 21"/>
                                <a:gd name="T20" fmla="*/ 32 w 37"/>
                                <a:gd name="T21" fmla="*/ 4 h 21"/>
                                <a:gd name="T22" fmla="*/ 20 w 37"/>
                                <a:gd name="T23" fmla="*/ 19 h 21"/>
                                <a:gd name="T24" fmla="*/ 16 w 37"/>
                                <a:gd name="T25" fmla="*/ 21 h 21"/>
                                <a:gd name="T26" fmla="*/ 14 w 37"/>
                                <a:gd name="T27" fmla="*/ 19 h 21"/>
                                <a:gd name="T28" fmla="*/ 14 w 37"/>
                                <a:gd name="T29" fmla="*/ 4 h 21"/>
                                <a:gd name="T30" fmla="*/ 4 w 37"/>
                                <a:gd name="T31" fmla="*/ 21 h 21"/>
                                <a:gd name="T32" fmla="*/ 0 w 37"/>
                                <a:gd name="T3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7" h="21">
                                  <a:moveTo>
                                    <a:pt x="0" y="21"/>
                                  </a:moveTo>
                                  <a:cubicBezTo>
                                    <a:pt x="10" y="3"/>
                                    <a:pt x="10" y="3"/>
                                    <a:pt x="10" y="3"/>
                                  </a:cubicBezTo>
                                  <a:cubicBezTo>
                                    <a:pt x="11" y="2"/>
                                    <a:pt x="12" y="0"/>
                                    <a:pt x="15" y="0"/>
                                  </a:cubicBezTo>
                                  <a:cubicBezTo>
                                    <a:pt x="17" y="0"/>
                                    <a:pt x="17" y="1"/>
                                    <a:pt x="17" y="3"/>
                                  </a:cubicBezTo>
                                  <a:cubicBezTo>
                                    <a:pt x="18" y="16"/>
                                    <a:pt x="18" y="16"/>
                                    <a:pt x="18" y="16"/>
                                  </a:cubicBezTo>
                                  <a:cubicBezTo>
                                    <a:pt x="29" y="3"/>
                                    <a:pt x="29" y="3"/>
                                    <a:pt x="29" y="3"/>
                                  </a:cubicBezTo>
                                  <a:cubicBezTo>
                                    <a:pt x="30" y="1"/>
                                    <a:pt x="31" y="0"/>
                                    <a:pt x="34" y="0"/>
                                  </a:cubicBezTo>
                                  <a:cubicBezTo>
                                    <a:pt x="37" y="0"/>
                                    <a:pt x="36" y="2"/>
                                    <a:pt x="36" y="3"/>
                                  </a:cubicBezTo>
                                  <a:cubicBezTo>
                                    <a:pt x="32" y="21"/>
                                    <a:pt x="32" y="21"/>
                                    <a:pt x="32" y="21"/>
                                  </a:cubicBezTo>
                                  <a:cubicBezTo>
                                    <a:pt x="28" y="21"/>
                                    <a:pt x="28" y="21"/>
                                    <a:pt x="28" y="21"/>
                                  </a:cubicBezTo>
                                  <a:cubicBezTo>
                                    <a:pt x="32" y="4"/>
                                    <a:pt x="32" y="4"/>
                                    <a:pt x="32" y="4"/>
                                  </a:cubicBezTo>
                                  <a:cubicBezTo>
                                    <a:pt x="20" y="19"/>
                                    <a:pt x="20" y="19"/>
                                    <a:pt x="20" y="19"/>
                                  </a:cubicBezTo>
                                  <a:cubicBezTo>
                                    <a:pt x="19" y="20"/>
                                    <a:pt x="18" y="21"/>
                                    <a:pt x="16" y="21"/>
                                  </a:cubicBezTo>
                                  <a:cubicBezTo>
                                    <a:pt x="14" y="21"/>
                                    <a:pt x="14" y="20"/>
                                    <a:pt x="14" y="19"/>
                                  </a:cubicBezTo>
                                  <a:cubicBezTo>
                                    <a:pt x="14" y="4"/>
                                    <a:pt x="14" y="4"/>
                                    <a:pt x="14" y="4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1BC1DC" id="Полотно 2" o:spid="_x0000_s1026" editas="canvas" style="width:521.4pt;height:1in;mso-position-horizontal-relative:char;mso-position-vertical-relative:line" coordsize="6621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17;height:9144;visibility:visible;mso-wrap-style:square">
                  <v:fill o:detectmouseclick="t"/>
                  <v:path o:connecttype="none"/>
                </v:shape>
                <v:group id="Group 8" o:spid="_x0000_s1028" style="position:absolute;left:21126;top:298;width:22009;height:6756" coordorigin="2984,21" coordsize="3466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">
                  <v:shape id="Freeform 9" o:spid="_x0000_s1029" style="position:absolute;left:3026;top:178;width:916;height:725;visibility:visible;mso-wrap-style:square;v-text-anchor:top" coordsize="17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" path="m,119v30,,30,,30,c31,117,31,117,31,117v-30,,-30,,-30,l,119xm51,120v22,,22,,22,c73,119,73,119,73,119v51,,51,,51,c124,120,124,120,124,120v21,,21,,21,c146,117,146,117,146,117v-94,,-94,,-94,l51,120xm106,80v-33,,-33,,-33,c73,81,72,82,71,83v33,,33,,33,c105,82,105,81,106,80xm122,126v21,,21,,21,c144,123,144,123,144,123v-21,,-21,,-21,l122,126xm12,77v30,,30,,30,c43,74,43,74,43,74v-30,,-30,,-30,l12,77xm68,90v33,,33,,33,c102,88,102,87,103,86v-33,,-33,,-33,c69,87,69,88,68,90xm109,74v-33,,-33,,-33,c76,75,75,76,75,77v32,,32,,32,c108,76,108,75,109,74xm147,92v-30,,-30,,-30,c116,94,116,94,116,94v-17,,-17,,-17,c99,94,99,93,100,92v-33,,-33,,-33,c66,93,66,94,66,94v-8,,-8,,-8,c58,96,58,96,58,96v93,,93,,93,c152,94,152,94,152,94v-5,,-5,,-5,l147,92xm104,v,3,,3,,3c99,23,91,41,86,56v-3,5,-5,10,-8,15c110,71,110,71,110,71v6,-15,11,-30,17,-45c127,23,127,23,127,23v10,,10,,10,c123,71,123,71,123,71v31,,31,,31,c175,,175,,175,l104,xm47,132v23,,23,,23,c71,129,71,129,71,129v-23,,-23,,-23,l47,132xm121,132v20,,20,,20,c142,129,142,129,142,129v-20,,-20,,-20,l121,132xm49,126v23,,23,,23,c72,123,72,123,72,123v-22,,-22,,-22,l49,126xm46,139v23,,23,,23,c69,135,69,135,69,135v-22,,-22,,-22,l46,139xm119,139v21,,21,,21,c140,135,140,135,140,135v-20,,-20,,-20,l119,139xm151,80v-31,,-31,,-31,c119,83,119,83,119,83v31,,31,,31,l151,80xm54,108v94,,94,,94,c149,105,149,105,149,105v-94,,-94,,-94,l54,108xm56,102v94,,94,,94,c151,99,151,99,151,99v-94,,-94,,-94,l56,102xm118,90v30,,30,,30,c149,86,149,86,149,86v-30,,-30,,-30,l118,90xm76,23c83,,83,,83,,15,,15,,15,,7,23,7,23,7,23v21,,21,,21,c14,71,14,71,14,71v30,,30,,30,c58,23,58,23,58,23r18,xm121,77v31,,31,,31,c153,74,153,74,153,74v-31,,-31,,-31,l121,77xm10,83v31,,31,,31,c42,80,42,80,42,80v-31,,-31,,-31,l10,83xm7,96v30,,30,,30,c38,92,38,92,38,92,8,92,8,92,8,92l7,96xm8,90v31,,31,,31,c40,86,40,86,40,86,9,86,9,86,9,86l8,90xm5,102v30,,30,,30,c36,99,36,99,36,99,6,99,6,99,6,99r-1,3xm3,108v31,,31,,31,c34,105,34,105,34,105v-30,,-30,,-30,l3,108xm53,114v93,,93,,93,c147,111,147,111,147,111v-94,,-94,,-94,l53,114xm1,114v31,,31,,31,c33,111,33,111,33,111v-31,,-31,,-31,l1,114xe" fillcolor="#034ea2" stroked="f">
                    <v:path arrowok="t" o:connecttype="custom" o:connectlocs="162,610;267,626;649,621;764,610;555,417;544,433;749,657;639,657;225,386;356,469;366,449;398,386;571,386;607,490;351,480;304,501;769,490;544,16;576,370;717,120;916,0;366,688;246,688;743,673;256,657;262,642;361,725;241,725;733,704;790,417;785,433;775,563;283,563;790,516;618,469;623,449;434,0;147,120;304,120;796,402;633,402;220,417;37,501;42,480;204,469;42,469;188,516;16,563;21,548;764,595;277,595;173,579" o:connectangles="0,0,0,0,0,0,0,0,0,0,0,0,0,0,0,0,0,0,0,0,0,0,0,0,0,0,0,0,0,0,0,0,0,0,0,0,0,0,0,0,0,0,0,0,0,0,0,0,0,0,0,0"/>
                    <o:lock v:ext="edit" verticies="t"/>
                  </v:shape>
                  <v:shape id="Freeform 10" o:spid="_x0000_s1030" style="position:absolute;left:6010;top:574;width:126;height:167;visibility:visible;mso-wrap-style:square;v-text-anchor:top" coordsize="126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" path="m73,21r,146l52,167,52,21,,21,,,126,r,21l73,21xe" fillcolor="#7e8082" stroked="f">
                    <v:path arrowok="t" o:connecttype="custom" o:connectlocs="73,21;73,167;52,167;52,21;0,21;0,0;126,0;126,21;73,21" o:connectangles="0,0,0,0,0,0,0,0,0"/>
                  </v:shape>
                  <v:shape id="Freeform 11" o:spid="_x0000_s1031" style="position:absolute;left:5968;top:167;width:482;height:647;visibility:visible;mso-wrap-style:square;v-text-anchor:top" coordsize="92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" path="m79,73c76,83,74,94,71,99v-2,5,-5,7,-10,12c59,116,54,119,46,121v-5,3,-10,3,-18,3c21,124,16,124,11,121,8,119,3,116,3,111,,109,,104,,99,,94,3,83,8,73,13,53,13,53,13,53,16,40,18,30,21,25v2,-2,5,-7,10,-13c36,7,41,5,46,2,51,,59,,64,v7,,12,,17,2c87,5,89,7,92,12v,6,,8,,13c92,30,89,40,87,53l79,73xm59,33v2,-5,2,-8,2,-10c61,20,61,20,59,20v-3,,-3,,-5,3c54,23,51,28,49,33,33,88,33,88,33,88v-2,8,-2,13,-2,13c31,104,31,104,33,104v3,,5,,5,-3c41,99,41,96,43,88l59,33xe" fillcolor="#79221f" stroked="f">
                    <v:path arrowok="t" o:connecttype="custom" o:connectlocs="414,381;372,517;320,579;241,631;147,647;58,631;16,579;0,517;42,381;68,277;110,130;162,63;241,10;335,0;424,10;482,63;482,130;456,277;414,381;309,172;320,120;309,104;283,120;257,172;173,459;162,527;173,543;199,527;225,459;309,172" o:connectangles="0,0,0,0,0,0,0,0,0,0,0,0,0,0,0,0,0,0,0,0,0,0,0,0,0,0,0,0,0,0"/>
                    <o:lock v:ext="edit" verticies="t"/>
                  </v:shape>
                  <v:shape id="Freeform 12" o:spid="_x0000_s1032" style="position:absolute;left:5518;top:21;width:571;height:777;visibility:visible;mso-wrap-style:square;v-text-anchor:top" coordsize="571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" path="m571,157l398,438r,339l225,777,241,517,162,777,,777,241,,398,,277,397,424,157r147,xe" fillcolor="#79221f" stroked="f">
                    <v:path arrowok="t" o:connecttype="custom" o:connectlocs="571,157;398,438;398,777;225,777;241,517;162,777;0,777;241,0;398,0;277,397;424,157;571,157" o:connectangles="0,0,0,0,0,0,0,0,0,0,0,0"/>
                  </v:shape>
                  <v:shape id="Freeform 13" o:spid="_x0000_s1033" style="position:absolute;left:5083;top:178;width:503;height:620;visibility:visible;mso-wrap-style:square;v-text-anchor:top" coordsize="9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" path="m96,c78,119,78,119,78,119v-33,,-33,,-33,c50,99,50,99,50,99v-10,,-10,,-10,c30,119,30,119,30,119,,119,,119,,119,50,,50,,50,l96,xm55,76c58,64,60,46,66,28,55,51,50,66,45,76r10,xe" fillcolor="#79221f" stroked="f">
                    <v:path arrowok="t" o:connecttype="custom" o:connectlocs="503,0;409,620;236,620;262,516;210,516;157,620;0,620;262,0;503,0;288,396;346,146;236,396;288,396" o:connectangles="0,0,0,0,0,0,0,0,0,0,0,0,0"/>
                    <o:lock v:ext="edit" verticies="t"/>
                  </v:shape>
                  <v:shape id="Freeform 14" o:spid="_x0000_s1034" style="position:absolute;left:4670;top:178;width:555;height:620;visibility:visible;mso-wrap-style:square;v-text-anchor:top" coordsize="555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" path="m555,l387,620r-173,l293,360r-52,l157,620,,620,188,,345,,277,224r53,l398,,555,xe" fillcolor="#79221f" stroked="f">
                    <v:path arrowok="t" o:connecttype="custom" o:connectlocs="555,0;387,620;214,620;293,360;241,360;157,620;0,620;188,0;345,0;277,224;330,224;398,0;555,0" o:connectangles="0,0,0,0,0,0,0,0,0,0,0,0,0"/>
                  </v:shape>
                  <v:shape id="Freeform 15" o:spid="_x0000_s1035" style="position:absolute;left:4246;top:178;width:544;height:620;visibility:visible;mso-wrap-style:square;v-text-anchor:top" coordsize="544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" path="m356,620r-131,l303,344,131,620,,620,173,,319,,225,281,413,,544,,356,620xe" fillcolor="#79221f" stroked="f">
                    <v:path arrowok="t" o:connecttype="custom" o:connectlocs="356,620;225,620;303,344;131,620;0,620;173,0;319,0;225,281;413,0;544,0;356,620" o:connectangles="0,0,0,0,0,0,0,0,0,0,0"/>
                  </v:shape>
                  <v:shape id="Freeform 16" o:spid="_x0000_s1036" style="position:absolute;left:3832;top:178;width:508;height:620;visibility:visible;mso-wrap-style:square;v-text-anchor:top" coordsize="9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" path="m36,c69,,69,,69,v7,,15,,18,3c92,3,94,5,97,8v,2,,5,,10c97,21,97,26,94,33,92,43,92,43,92,43v-3,8,-5,16,-8,18c81,64,76,66,74,69v-5,2,-13,2,-18,2c46,71,46,71,46,71,33,119,33,119,33,119,,119,,119,,119l36,xm61,21c54,51,54,51,54,51v,,,,2,c59,51,61,51,61,48v3,,3,-2,5,-7c69,31,69,31,69,31v,-5,2,-8,,-8c69,21,66,21,61,21xe" fillcolor="#79221f" stroked="f">
                    <v:path arrowok="t" o:connecttype="custom" o:connectlocs="189,0;361,0;456,16;508,42;508,94;492,172;482,224;440,318;388,359;293,370;241,370;173,620;0,620;189,0;319,109;283,266;293,266;319,250;346,214;361,162;361,120;319,109" o:connectangles="0,0,0,0,0,0,0,0,0,0,0,0,0,0,0,0,0,0,0,0,0,0"/>
                    <o:lock v:ext="edit" verticies="t"/>
                  </v:shape>
                  <v:shape id="Freeform 17" o:spid="_x0000_s1037" style="position:absolute;left:2984;top:955;width:100;height:110;visibility:visible;mso-wrap-style:square;v-text-anchor:top" coordsize="10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" path="m5,r95,l94,16r-36,l21,110,,110,37,16,,16,5,xe" fillcolor="#034ea2" strokecolor="#034ea2" strokeweight=".25pt">
                    <v:stroke joinstyle="miter"/>
                    <v:path arrowok="t" o:connecttype="custom" o:connectlocs="5,0;100,0;94,16;58,16;21,110;0,110;37,16;0,16;5,0" o:connectangles="0,0,0,0,0,0,0,0,0"/>
                  </v:shape>
                  <v:shape id="Freeform 18" o:spid="_x0000_s1038" style="position:absolute;left:3063;top:955;width:178;height:110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" path="m21,v8,,13,5,11,10c29,16,21,21,13,21,5,21,,16,2,10,4,5,13,,21,xm14,19v6,,12,-4,14,-9c30,6,26,2,20,2,14,2,8,6,6,10v-2,5,1,9,8,9xe" fillcolor="#034ea2" strokecolor="#034ea2" strokeweight=".25pt">
                    <v:stroke joinstyle="miter"/>
                    <v:path arrowok="t" o:connecttype="custom" o:connectlocs="110,0;168,52;68,110;10,52;110,0;73,100;147,52;105,10;31,52;73,100" o:connectangles="0,0,0,0,0,0,0,0,0,0"/>
                    <o:lock v:ext="edit" verticies="t"/>
                  </v:shape>
                  <v:shape id="Freeform 19" o:spid="_x0000_s1039" style="position:absolute;left:3241;top:955;width:141;height:110;visibility:visible;mso-wrap-style:square;v-text-anchor:top" coordsize="2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" path="m,21c6,7,6,7,6,7,8,2,13,,19,v6,,8,3,6,7c25,8,24,9,23,10v-4,3,-7,3,-11,3c9,13,9,13,9,13v1,-2,1,-2,1,-2c14,11,14,11,14,11v4,,6,-2,7,-4c22,4,21,2,17,2v-3,,-6,2,-7,5c4,21,4,21,4,21l,21xe" fillcolor="#034ea2" strokecolor="#034ea2" strokeweight=".25pt">
                    <v:stroke joinstyle="miter"/>
                    <v:path arrowok="t" o:connecttype="custom" o:connectlocs="0,110;31,37;99,0;131,37;120,52;63,68;47,68;52,58;73,58;110,37;89,10;52,37;21,110;0,110" o:connectangles="0,0,0,0,0,0,0,0,0,0,0,0,0,0"/>
                  </v:shape>
                  <v:shape id="Freeform 20" o:spid="_x0000_s1040" style="position:absolute;left:3377;top:955;width:131;height:110;visibility:visible;mso-wrap-style:square;v-text-anchor:top" coordsize="2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" path="m24,3v-6,,-6,,-6,c16,3,14,3,13,4,11,5,10,6,10,7,4,21,4,21,4,21,,21,,21,,21,6,7,6,7,6,7,7,5,8,3,11,1,14,,17,,19,v6,,6,,6,l24,3xe" fillcolor="#034ea2" strokecolor="#034ea2" strokeweight=".25pt">
                    <v:stroke joinstyle="miter"/>
                    <v:path arrowok="t" o:connecttype="custom" o:connectlocs="126,16;94,16;68,21;52,37;21,110;0,110;31,37;58,5;100,0;131,0;126,16" o:connectangles="0,0,0,0,0,0,0,0,0,0,0"/>
                  </v:shape>
                  <v:shape id="Freeform 21" o:spid="_x0000_s1041" style="position:absolute;left:3481;top:955;width:184;height:110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" path="m22,v8,,13,5,10,10c30,16,21,21,13,21,5,21,,16,3,10,5,5,14,,22,xm14,19v7,,13,-4,14,-9c30,6,27,2,21,2,15,2,8,6,7,10v-2,5,1,9,7,9xe" fillcolor="#034ea2" strokecolor="#034ea2" strokeweight=".25pt">
                    <v:stroke joinstyle="miter"/>
                    <v:path arrowok="t" o:connecttype="custom" o:connectlocs="116,0;168,52;68,110;16,52;116,0;74,100;147,52;110,10;37,52;74,100" o:connectangles="0,0,0,0,0,0,0,0,0,0"/>
                    <o:lock v:ext="edit" verticies="t"/>
                  </v:shape>
                  <v:shape id="Freeform 22" o:spid="_x0000_s1042" style="position:absolute;left:3665;top:955;width:136;height:110;visibility:visible;mso-wrap-style:square;v-text-anchor:top" coordsize="2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" path="m,21c6,7,6,7,6,7,8,3,13,,18,v6,,8,3,7,6c24,7,23,9,20,10v1,,4,1,2,5c21,18,17,21,11,21v-5,,-5,,-5,c7,18,7,18,7,18v4,,4,,4,c13,18,17,18,18,15v1,-2,,-4,-3,-4c9,11,9,11,9,11,10,9,10,9,10,9v4,,4,,4,c17,9,20,8,21,6,22,4,20,2,17,2v-3,,-6,2,-7,5c4,21,4,21,4,21l,21xe" fillcolor="#034ea2" strokecolor="#034ea2" strokeweight=".25pt">
                    <v:stroke joinstyle="miter"/>
                    <v:path arrowok="t" o:connecttype="custom" o:connectlocs="0,110;31,37;94,0;131,31;105,52;115,79;58,110;31,110;37,94;58,94;94,79;78,58;47,58;52,47;73,47;110,31;89,10;52,37;21,110;0,110" o:connectangles="0,0,0,0,0,0,0,0,0,0,0,0,0,0,0,0,0,0,0,0"/>
                  </v:shape>
                  <v:shape id="Freeform 23" o:spid="_x0000_s1043" style="position:absolute;left:3816;top:955;width:173;height:110;visibility:visible;mso-wrap-style:square;v-text-anchor:top" coordsize="33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" path="m5,14v-1,1,-1,2,,3c6,18,7,19,9,19v1,,2,-1,3,-1c14,17,16,16,17,14v1,-3,,-5,-4,-5c11,9,9,10,8,10,9,7,9,7,9,7v2,,3,,5,c21,7,23,10,21,14v-1,3,-4,6,-9,7c11,21,9,21,7,21v-2,,-4,,-5,-2c,18,,16,1,14,6,,6,,6,v4,,4,,4,l5,14xm21,21c29,,29,,29,v4,,4,,4,c25,21,25,21,25,21r-4,xe" fillcolor="#034ea2" strokecolor="#034ea2" strokeweight=".25pt">
                    <v:stroke joinstyle="miter"/>
                    <v:path arrowok="t" o:connecttype="custom" o:connectlocs="26,73;26,89;47,100;63,94;89,73;68,47;42,52;47,37;73,37;110,73;63,110;37,110;10,100;5,73;31,0;52,0;26,73;110,110;152,0;173,0;131,110;110,110" o:connectangles="0,0,0,0,0,0,0,0,0,0,0,0,0,0,0,0,0,0,0,0,0,0"/>
                    <o:lock v:ext="edit" verticies="t"/>
                  </v:shape>
                  <v:shape id="Freeform 24" o:spid="_x0000_s1044" style="position:absolute;left:3989;top:934;width:152;height:131;visibility:visible;mso-wrap-style:square;v-text-anchor:top" coordsize="2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" path="m12,4c5,20,5,20,5,20v,1,,1,,1c5,21,6,20,7,19,21,7,21,7,21,7,23,5,24,4,26,4v3,,2,2,1,3c20,25,20,25,20,25v-4,,-4,,-4,c23,9,23,9,23,9v,-1,,-1,,-1c22,8,21,9,21,10,7,22,7,22,7,22,5,24,4,25,2,25,,25,,24,1,22,8,4,8,4,8,4r4,xm16,v,1,1,2,3,2c21,2,23,1,24,v3,,3,,3,c25,2,22,4,19,4,15,4,13,2,13,r3,xe" fillcolor="#034ea2" strokecolor="#034ea2" strokeweight=".25pt">
                    <v:stroke joinstyle="miter"/>
                    <v:path arrowok="t" o:connecttype="custom" o:connectlocs="63,21;26,105;26,110;37,100;110,37;136,21;142,37;105,131;84,131;121,47;121,42;110,52;37,115;10,131;5,115;42,21;63,21;84,0;100,10;126,0;142,0;100,21;68,0;84,0" o:connectangles="0,0,0,0,0,0,0,0,0,0,0,0,0,0,0,0,0,0,0,0,0,0,0,0"/>
                    <o:lock v:ext="edit" verticies="t"/>
                  </v:shape>
                  <v:shape id="Freeform 25" o:spid="_x0000_s1045" style="position:absolute;left:4183;top:955;width:173;height:130;visibility:visible;mso-wrap-style:square;v-text-anchor:top" coordsize="3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" path="m3,18v19,,19,,19,c28,3,28,3,28,3v-1,,-1,,-1,c24,3,21,3,18,5v-3,1,-4,4,-5,5c11,17,11,17,11,17v-4,,-4,,-4,c10,10,10,10,10,10v,-2,2,-5,5,-7c20,,24,,28,v5,,5,,5,c26,18,26,18,26,18v4,,4,,4,c27,25,27,25,27,25v-4,,-4,,-4,c25,21,25,21,25,21,5,21,5,21,5,21,4,25,4,25,4,25,,25,,25,,25l3,18xe" fillcolor="#034ea2" strokecolor="#034ea2" strokeweight=".25pt">
                    <v:stroke joinstyle="miter"/>
                    <v:path arrowok="t" o:connecttype="custom" o:connectlocs="16,94;115,94;147,16;142,16;94,26;68,52;58,88;37,88;52,52;79,16;147,0;173,0;136,94;157,94;142,130;121,130;131,109;26,109;21,130;0,130;16,94" o:connectangles="0,0,0,0,0,0,0,0,0,0,0,0,0,0,0,0,0,0,0,0,0"/>
                  </v:shape>
                  <v:shape id="Freeform 26" o:spid="_x0000_s1046" style="position:absolute;left:4366;top:955;width:183;height:110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" path="m22,v8,,13,5,10,10c30,16,21,21,13,21,5,21,,16,3,10,5,5,14,,22,xm14,19v7,,13,-4,14,-9c30,6,27,2,21,2,15,2,8,6,7,10v-2,5,1,9,7,9xe" fillcolor="#034ea2" strokecolor="#034ea2" strokeweight=".25pt">
                    <v:stroke joinstyle="miter"/>
                    <v:path arrowok="t" o:connecttype="custom" o:connectlocs="115,0;167,52;68,110;16,52;115,0;73,100;146,52;110,10;37,52;73,100" o:connectangles="0,0,0,0,0,0,0,0,0,0"/>
                    <o:lock v:ext="edit" verticies="t"/>
                  </v:shape>
                  <v:shape id="Freeform 27" o:spid="_x0000_s1047" style="position:absolute;left:4539;top:955;width:194;height:110;visibility:visible;mso-wrap-style:square;v-text-anchor:top" coordsize="3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" path="m,21c10,3,10,3,10,3,11,2,12,,15,v2,,2,1,2,3c18,16,18,16,18,16,29,3,29,3,29,3,30,1,31,,34,v3,,2,2,2,3c32,21,32,21,32,21v-4,,-4,,-4,c32,4,32,4,32,4,20,19,20,19,20,19v-1,1,-2,2,-4,2c14,21,14,20,14,19,14,4,14,4,14,4,4,21,4,21,4,21l,21xe" fillcolor="#034ea2" strokecolor="#034ea2" strokeweight=".25pt">
                    <v:stroke joinstyle="miter"/>
                    <v:path arrowok="t" o:connecttype="custom" o:connectlocs="0,110;52,16;79,0;89,16;94,84;152,16;178,0;189,16;168,110;147,110;168,21;105,100;84,110;73,100;73,21;21,110;0,110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p w14:paraId="482814A8" w14:textId="77777777" w:rsidR="00BE61FB" w:rsidRDefault="00BE61FB" w:rsidP="005009A3">
      <w:pPr>
        <w:rPr>
          <w:rFonts w:ascii="Trebuchet MS" w:hAnsi="Trebuchet MS"/>
        </w:rPr>
      </w:pPr>
    </w:p>
    <w:p w14:paraId="44AD3BBC" w14:textId="77777777" w:rsidR="00BE61FB" w:rsidRDefault="00BE61FB" w:rsidP="009F5FF7">
      <w:pPr>
        <w:tabs>
          <w:tab w:val="left" w:pos="9103"/>
        </w:tabs>
        <w:rPr>
          <w:lang w:val="en-US"/>
        </w:rPr>
      </w:pPr>
    </w:p>
    <w:p w14:paraId="44D978CF" w14:textId="77777777" w:rsidR="00BE61FB" w:rsidRDefault="00BE61FB" w:rsidP="009F5FF7">
      <w:pPr>
        <w:tabs>
          <w:tab w:val="left" w:pos="9103"/>
        </w:tabs>
      </w:pPr>
    </w:p>
    <w:p w14:paraId="65FC6B0C" w14:textId="77777777" w:rsidR="00BE61FB" w:rsidRDefault="00BE61FB" w:rsidP="009F5FF7">
      <w:pPr>
        <w:tabs>
          <w:tab w:val="left" w:pos="9103"/>
        </w:tabs>
      </w:pPr>
    </w:p>
    <w:p w14:paraId="1FA3A100" w14:textId="77777777" w:rsidR="00BE61FB" w:rsidRDefault="00BE61FB" w:rsidP="009F5FF7">
      <w:pPr>
        <w:tabs>
          <w:tab w:val="left" w:pos="9103"/>
        </w:tabs>
      </w:pPr>
    </w:p>
    <w:p w14:paraId="63643738" w14:textId="77777777" w:rsidR="004702FA" w:rsidRDefault="00BE61FB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  </w:t>
      </w:r>
    </w:p>
    <w:p w14:paraId="16A73E5B" w14:textId="6F70C116" w:rsidR="00524F38" w:rsidRPr="00F701CF" w:rsidRDefault="000164A0" w:rsidP="005E78BF">
      <w:pPr>
        <w:tabs>
          <w:tab w:val="left" w:pos="1134"/>
        </w:tabs>
        <w:kinsoku w:val="0"/>
        <w:overflowPunct w:val="0"/>
        <w:ind w:firstLine="567"/>
        <w:jc w:val="both"/>
      </w:pPr>
      <w:proofErr w:type="gramStart"/>
      <w:r w:rsidRPr="000164A0">
        <w:t xml:space="preserve">{{ </w:t>
      </w:r>
      <w:proofErr w:type="spellStart"/>
      <w:r w:rsidRPr="000164A0">
        <w:t>date</w:t>
      </w:r>
      <w:proofErr w:type="spellEnd"/>
      <w:proofErr w:type="gramEnd"/>
      <w:r w:rsidRPr="000164A0">
        <w:t xml:space="preserve"> }}</w:t>
      </w:r>
      <w:r>
        <w:t xml:space="preserve"> №</w:t>
      </w:r>
      <w:r w:rsidR="002D579D" w:rsidRPr="002D579D">
        <w:t>{{ tender_number }}</w:t>
      </w:r>
      <w:r w:rsidR="00716E0E">
        <w:t xml:space="preserve">                                                                              </w:t>
      </w:r>
      <w:r w:rsidR="00A47909">
        <w:t xml:space="preserve">{{ </w:t>
      </w:r>
      <w:proofErr w:type="spellStart"/>
      <w:r w:rsidR="00A47909">
        <w:t>company</w:t>
      </w:r>
      <w:proofErr w:type="spellEnd"/>
      <w:r w:rsidR="00A47909">
        <w:t xml:space="preserve"> }}</w:t>
      </w:r>
    </w:p>
    <w:p w14:paraId="290FE8D3" w14:textId="77777777" w:rsidR="00524F38" w:rsidRDefault="00524F38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6263B03B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>КОММЕРЧЕСКОЕ ПРЕДЛОЖЕНИЕ</w:t>
      </w:r>
    </w:p>
    <w:p w14:paraId="256CAF83" w14:textId="4AC88510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Открытая процедура на закупку </w:t>
      </w:r>
      <w:proofErr w:type="gramStart"/>
      <w:r>
        <w:t>№</w:t>
      </w:r>
      <w:r w:rsidR="00A40C24" w:rsidRPr="002D579D">
        <w:t>{</w:t>
      </w:r>
      <w:proofErr w:type="gramEnd"/>
      <w:r w:rsidR="00A40C24" w:rsidRPr="002D579D">
        <w:t xml:space="preserve">{ </w:t>
      </w:r>
      <w:proofErr w:type="spellStart"/>
      <w:r w:rsidR="00A40C24" w:rsidRPr="002D579D">
        <w:t>tender_number</w:t>
      </w:r>
      <w:proofErr w:type="spellEnd"/>
      <w:r w:rsidR="00A40C24" w:rsidRPr="002D579D">
        <w:t xml:space="preserve"> }}</w:t>
      </w:r>
      <w:r w:rsidR="00A40C24">
        <w:t xml:space="preserve"> </w:t>
      </w:r>
    </w:p>
    <w:p w14:paraId="5595F387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74AC720F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16A0987F" w14:textId="46BB08A3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Сообщаю Вам о готовности </w:t>
      </w:r>
      <w:r w:rsidRPr="00090432">
        <w:t xml:space="preserve">произвести поставку Товара по запросу коммерческих предложений </w:t>
      </w:r>
      <w:proofErr w:type="gramStart"/>
      <w:r w:rsidRPr="00090432">
        <w:t>№</w:t>
      </w:r>
      <w:r w:rsidR="00A40C24" w:rsidRPr="002D579D">
        <w:t>{</w:t>
      </w:r>
      <w:proofErr w:type="gramEnd"/>
      <w:r w:rsidR="00A40C24" w:rsidRPr="002D579D">
        <w:t xml:space="preserve">{ </w:t>
      </w:r>
      <w:proofErr w:type="spellStart"/>
      <w:r w:rsidR="00A40C24" w:rsidRPr="002D579D">
        <w:t>tender_number</w:t>
      </w:r>
      <w:proofErr w:type="spellEnd"/>
      <w:r w:rsidR="00A40C24" w:rsidRPr="002D579D">
        <w:t xml:space="preserve"> }}</w:t>
      </w:r>
      <w:r w:rsidR="00D75B0B" w:rsidRPr="00090432">
        <w:t xml:space="preserve">, размещенного на ЭТП </w:t>
      </w:r>
      <w:r w:rsidR="004242B7" w:rsidRPr="00090432">
        <w:t xml:space="preserve">B2B-Center </w:t>
      </w:r>
      <w:r w:rsidRPr="00090432">
        <w:t>в</w:t>
      </w:r>
      <w:r>
        <w:t xml:space="preserve"> адрес склада покупателя </w:t>
      </w:r>
      <w:r w:rsidR="002D579D" w:rsidRPr="002D579D">
        <w:t xml:space="preserve">{{ </w:t>
      </w:r>
      <w:proofErr w:type="spellStart"/>
      <w:r w:rsidR="002D579D" w:rsidRPr="002D579D">
        <w:t>delivery_address</w:t>
      </w:r>
      <w:proofErr w:type="spellEnd"/>
      <w:r w:rsidR="002D579D" w:rsidRPr="002D579D">
        <w:t xml:space="preserve"> }}</w:t>
      </w:r>
      <w:r w:rsidR="002D579D">
        <w:t xml:space="preserve"> </w:t>
      </w:r>
      <w:r>
        <w:t>на следующих условиях:</w:t>
      </w:r>
    </w:p>
    <w:p w14:paraId="2A06FB1B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1723"/>
        <w:gridCol w:w="2152"/>
        <w:gridCol w:w="733"/>
        <w:gridCol w:w="1003"/>
        <w:gridCol w:w="1580"/>
        <w:gridCol w:w="1345"/>
      </w:tblGrid>
      <w:tr w:rsidR="00D75B0B" w14:paraId="72D535F1" w14:textId="77777777" w:rsidTr="00A47909">
        <w:tc>
          <w:tcPr>
            <w:tcW w:w="2074" w:type="dxa"/>
          </w:tcPr>
          <w:p w14:paraId="68DC12C6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Номенклатура заказа/ характеристика</w:t>
            </w:r>
          </w:p>
        </w:tc>
        <w:tc>
          <w:tcPr>
            <w:tcW w:w="1723" w:type="dxa"/>
          </w:tcPr>
          <w:p w14:paraId="5DC91935" w14:textId="77777777" w:rsidR="004034B2" w:rsidRPr="00090432" w:rsidRDefault="009E3A26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Материал</w:t>
            </w:r>
            <w:r w:rsidR="0050101A">
              <w:t xml:space="preserve">ы по стандарту </w:t>
            </w:r>
            <w:r w:rsidR="0050101A">
              <w:rPr>
                <w:lang w:val="en-US"/>
              </w:rPr>
              <w:t>GB</w:t>
            </w:r>
          </w:p>
        </w:tc>
        <w:tc>
          <w:tcPr>
            <w:tcW w:w="2152" w:type="dxa"/>
          </w:tcPr>
          <w:p w14:paraId="06D8F9F2" w14:textId="77777777" w:rsidR="004034B2" w:rsidRDefault="009E3A26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Номер чертежа</w:t>
            </w:r>
          </w:p>
        </w:tc>
        <w:tc>
          <w:tcPr>
            <w:tcW w:w="733" w:type="dxa"/>
          </w:tcPr>
          <w:p w14:paraId="4CF97DC6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4034B2">
              <w:t xml:space="preserve">Ед. изм. </w:t>
            </w:r>
            <w:r w:rsidRPr="004034B2">
              <w:tab/>
            </w:r>
          </w:p>
        </w:tc>
        <w:tc>
          <w:tcPr>
            <w:tcW w:w="1003" w:type="dxa"/>
          </w:tcPr>
          <w:p w14:paraId="1A5AEC00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4034B2">
              <w:t>Кол-во</w:t>
            </w:r>
          </w:p>
        </w:tc>
        <w:tc>
          <w:tcPr>
            <w:tcW w:w="1580" w:type="dxa"/>
          </w:tcPr>
          <w:p w14:paraId="2D1C7206" w14:textId="77777777" w:rsidR="004034B2" w:rsidRDefault="00EC26AF" w:rsidP="00524F38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Цена без НДС, рубль</w:t>
            </w:r>
            <w:r w:rsidR="004034B2">
              <w:t>.</w:t>
            </w:r>
          </w:p>
        </w:tc>
        <w:tc>
          <w:tcPr>
            <w:tcW w:w="1345" w:type="dxa"/>
          </w:tcPr>
          <w:p w14:paraId="374F289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Сумма без НДС</w:t>
            </w:r>
            <w:r w:rsidR="00EC26AF">
              <w:t>, рубль.</w:t>
            </w:r>
          </w:p>
        </w:tc>
      </w:tr>
      <w:tr w:rsidR="00D75B0B" w14:paraId="34EF674D" w14:textId="77777777" w:rsidTr="00A47909">
        <w:tc>
          <w:tcPr>
            <w:tcW w:w="2074" w:type="dxa"/>
          </w:tcPr>
          <w:p w14:paraId="78835FE0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1</w:t>
            </w:r>
          </w:p>
        </w:tc>
        <w:tc>
          <w:tcPr>
            <w:tcW w:w="1723" w:type="dxa"/>
          </w:tcPr>
          <w:p w14:paraId="630201FE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2</w:t>
            </w:r>
          </w:p>
        </w:tc>
        <w:tc>
          <w:tcPr>
            <w:tcW w:w="2152" w:type="dxa"/>
          </w:tcPr>
          <w:p w14:paraId="5F136395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3</w:t>
            </w:r>
          </w:p>
        </w:tc>
        <w:tc>
          <w:tcPr>
            <w:tcW w:w="733" w:type="dxa"/>
          </w:tcPr>
          <w:p w14:paraId="05E04411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4</w:t>
            </w:r>
          </w:p>
        </w:tc>
        <w:tc>
          <w:tcPr>
            <w:tcW w:w="1003" w:type="dxa"/>
          </w:tcPr>
          <w:p w14:paraId="079FFA1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5</w:t>
            </w:r>
          </w:p>
        </w:tc>
        <w:tc>
          <w:tcPr>
            <w:tcW w:w="1580" w:type="dxa"/>
          </w:tcPr>
          <w:p w14:paraId="1F4A5438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6</w:t>
            </w:r>
          </w:p>
        </w:tc>
        <w:tc>
          <w:tcPr>
            <w:tcW w:w="1345" w:type="dxa"/>
          </w:tcPr>
          <w:p w14:paraId="018DB89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7</w:t>
            </w:r>
          </w:p>
        </w:tc>
      </w:tr>
      <w:tr w:rsidR="002660FE" w14:paraId="48BEE707" w14:textId="77777777" w:rsidTr="00A47909">
        <w:tc>
          <w:tcPr>
            <w:tcW w:w="2074" w:type="dxa"/>
          </w:tcPr>
          <w:p w14:paraId="5F5AC4C5" w14:textId="2FE8EEE8" w:rsidR="002660FE" w:rsidRDefault="00A47909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proofErr w:type="gramStart"/>
            <w:r>
              <w:t xml:space="preserve">{{ </w:t>
            </w:r>
            <w:proofErr w:type="spellStart"/>
            <w:r>
              <w:t>product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723" w:type="dxa"/>
          </w:tcPr>
          <w:p w14:paraId="383BB011" w14:textId="195F6DD8" w:rsidR="002660FE" w:rsidRPr="00743096" w:rsidRDefault="009B23E4" w:rsidP="00AA61B9">
            <w:pPr>
              <w:jc w:val="both"/>
              <w:rPr>
                <w:lang w:val="en-US"/>
              </w:rPr>
            </w:pPr>
            <w:proofErr w:type="gramStart"/>
            <w:r w:rsidRPr="009B23E4">
              <w:rPr>
                <w:lang w:val="en-US"/>
              </w:rPr>
              <w:t>{{ material</w:t>
            </w:r>
            <w:proofErr w:type="gramEnd"/>
            <w:r w:rsidRPr="009B23E4">
              <w:rPr>
                <w:lang w:val="en-US"/>
              </w:rPr>
              <w:t xml:space="preserve"> }}</w:t>
            </w:r>
          </w:p>
        </w:tc>
        <w:tc>
          <w:tcPr>
            <w:tcW w:w="2152" w:type="dxa"/>
          </w:tcPr>
          <w:p w14:paraId="64DE4CF2" w14:textId="43540D21" w:rsidR="002660FE" w:rsidRPr="004242B7" w:rsidRDefault="002D579D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proofErr w:type="gramStart"/>
            <w:r w:rsidRPr="002D579D">
              <w:t xml:space="preserve">{{ </w:t>
            </w:r>
            <w:proofErr w:type="spellStart"/>
            <w:r w:rsidRPr="002D579D">
              <w:t>drawing</w:t>
            </w:r>
            <w:proofErr w:type="gramEnd"/>
            <w:r w:rsidRPr="002D579D">
              <w:t>_number</w:t>
            </w:r>
            <w:proofErr w:type="spellEnd"/>
            <w:r w:rsidRPr="002D579D">
              <w:t xml:space="preserve"> }}</w:t>
            </w:r>
          </w:p>
        </w:tc>
        <w:tc>
          <w:tcPr>
            <w:tcW w:w="733" w:type="dxa"/>
          </w:tcPr>
          <w:p w14:paraId="3F3AD8C6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BB3FC1">
              <w:t>шт.</w:t>
            </w:r>
          </w:p>
        </w:tc>
        <w:tc>
          <w:tcPr>
            <w:tcW w:w="1003" w:type="dxa"/>
          </w:tcPr>
          <w:p w14:paraId="4F9AFD3E" w14:textId="5E4A2F71" w:rsidR="002660FE" w:rsidRDefault="00A47909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proofErr w:type="gramStart"/>
            <w:r>
              <w:t xml:space="preserve">{{ </w:t>
            </w:r>
            <w:proofErr w:type="spellStart"/>
            <w:r>
              <w:t>quantity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580" w:type="dxa"/>
          </w:tcPr>
          <w:p w14:paraId="07F22126" w14:textId="1FE01A14" w:rsidR="002660FE" w:rsidRPr="009B7DEC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  <w:rPr>
                <w:lang w:val="en-US"/>
              </w:rPr>
            </w:pPr>
            <w:r>
              <w:t xml:space="preserve"> </w:t>
            </w:r>
            <w:proofErr w:type="gramStart"/>
            <w:r>
              <w:t>₽</w:t>
            </w:r>
            <w:r w:rsidR="00A47909">
              <w:t>{</w:t>
            </w:r>
            <w:proofErr w:type="gramEnd"/>
            <w:r w:rsidR="00A47909">
              <w:t xml:space="preserve">{ </w:t>
            </w:r>
            <w:proofErr w:type="spellStart"/>
            <w:r w:rsidR="00A47909">
              <w:t>final_price</w:t>
            </w:r>
            <w:proofErr w:type="spellEnd"/>
            <w:r w:rsidR="00A47909">
              <w:t xml:space="preserve"> }}</w:t>
            </w:r>
          </w:p>
        </w:tc>
        <w:tc>
          <w:tcPr>
            <w:tcW w:w="1345" w:type="dxa"/>
          </w:tcPr>
          <w:p w14:paraId="6EEE5850" w14:textId="77777777" w:rsidR="002660FE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 xml:space="preserve"> ₽</w:t>
            </w:r>
            <w:r w:rsidR="002660FE" w:rsidRPr="00BB3FC1">
              <w:t xml:space="preserve"> </w:t>
            </w:r>
          </w:p>
        </w:tc>
      </w:tr>
      <w:tr w:rsidR="002660FE" w14:paraId="1B555F4F" w14:textId="77777777" w:rsidTr="00A47909">
        <w:tc>
          <w:tcPr>
            <w:tcW w:w="7685" w:type="dxa"/>
            <w:gridSpan w:val="5"/>
            <w:vMerge w:val="restart"/>
            <w:tcBorders>
              <w:left w:val="nil"/>
              <w:bottom w:val="nil"/>
            </w:tcBorders>
          </w:tcPr>
          <w:p w14:paraId="5EB1DC05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</w:p>
        </w:tc>
        <w:tc>
          <w:tcPr>
            <w:tcW w:w="1580" w:type="dxa"/>
          </w:tcPr>
          <w:p w14:paraId="68529BE8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ИТОГО без НДС</w:t>
            </w:r>
          </w:p>
        </w:tc>
        <w:tc>
          <w:tcPr>
            <w:tcW w:w="1345" w:type="dxa"/>
          </w:tcPr>
          <w:p w14:paraId="4434094B" w14:textId="77777777" w:rsidR="002660FE" w:rsidRPr="009B7DEC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  <w:rPr>
                <w:lang w:val="en-US"/>
              </w:rPr>
            </w:pPr>
            <w:r>
              <w:t xml:space="preserve"> ₽</w:t>
            </w:r>
          </w:p>
        </w:tc>
      </w:tr>
      <w:tr w:rsidR="002660FE" w14:paraId="03D5839B" w14:textId="77777777" w:rsidTr="00A47909">
        <w:tc>
          <w:tcPr>
            <w:tcW w:w="7685" w:type="dxa"/>
            <w:gridSpan w:val="5"/>
            <w:vMerge/>
            <w:tcBorders>
              <w:left w:val="nil"/>
              <w:bottom w:val="nil"/>
            </w:tcBorders>
          </w:tcPr>
          <w:p w14:paraId="3536241B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</w:p>
        </w:tc>
        <w:tc>
          <w:tcPr>
            <w:tcW w:w="1580" w:type="dxa"/>
          </w:tcPr>
          <w:p w14:paraId="7913E171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ИТОГО с НДС</w:t>
            </w:r>
          </w:p>
        </w:tc>
        <w:tc>
          <w:tcPr>
            <w:tcW w:w="1345" w:type="dxa"/>
          </w:tcPr>
          <w:p w14:paraId="0ABCB0C1" w14:textId="77777777" w:rsidR="002660FE" w:rsidRPr="001B2628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 xml:space="preserve"> ₽</w:t>
            </w:r>
            <w:r w:rsidR="002660FE" w:rsidRPr="00605C9E">
              <w:t xml:space="preserve"> </w:t>
            </w:r>
          </w:p>
        </w:tc>
      </w:tr>
    </w:tbl>
    <w:p w14:paraId="31267A38" w14:textId="77777777" w:rsidR="005E78BF" w:rsidRPr="00716E0E" w:rsidRDefault="005E78BF" w:rsidP="00921922">
      <w:pPr>
        <w:tabs>
          <w:tab w:val="left" w:pos="1134"/>
        </w:tabs>
        <w:kinsoku w:val="0"/>
        <w:overflowPunct w:val="0"/>
        <w:jc w:val="both"/>
      </w:pPr>
    </w:p>
    <w:p w14:paraId="2C2B96EE" w14:textId="77777777" w:rsidR="00E67BFC" w:rsidRDefault="004034B2" w:rsidP="00E67BFC">
      <w:pPr>
        <w:tabs>
          <w:tab w:val="left" w:pos="1134"/>
        </w:tabs>
        <w:kinsoku w:val="0"/>
        <w:overflowPunct w:val="0"/>
        <w:ind w:firstLine="567"/>
        <w:jc w:val="both"/>
      </w:pPr>
      <w:r>
        <w:t>1.</w:t>
      </w:r>
      <w:r w:rsidR="00E67BFC" w:rsidRPr="00E67BFC">
        <w:t xml:space="preserve"> </w:t>
      </w:r>
      <w:r w:rsidR="00E67BFC">
        <w:t>Стоимость товара указана с учетом транспортных расходов до базиса поставки.</w:t>
      </w:r>
    </w:p>
    <w:p w14:paraId="1F49E11C" w14:textId="77777777" w:rsidR="00EC26AF" w:rsidRDefault="00EC26AF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704DAEEF" w14:textId="42C8BE6C" w:rsidR="004034B2" w:rsidRDefault="005E09AD" w:rsidP="00090432">
      <w:pPr>
        <w:tabs>
          <w:tab w:val="left" w:pos="1134"/>
        </w:tabs>
        <w:kinsoku w:val="0"/>
        <w:overflowPunct w:val="0"/>
        <w:ind w:firstLine="567"/>
        <w:jc w:val="both"/>
      </w:pPr>
      <w:r>
        <w:t>2</w:t>
      </w:r>
      <w:r w:rsidR="004034B2">
        <w:t xml:space="preserve">. </w:t>
      </w:r>
      <w:r w:rsidR="004034B2" w:rsidRPr="004034B2">
        <w:rPr>
          <w:b/>
        </w:rPr>
        <w:t>Базис поставки:</w:t>
      </w:r>
      <w:r w:rsidR="004034B2">
        <w:t xml:space="preserve"> </w:t>
      </w:r>
      <w:proofErr w:type="gramStart"/>
      <w:r w:rsidR="002D579D" w:rsidRPr="002D579D">
        <w:t xml:space="preserve">{{ </w:t>
      </w:r>
      <w:proofErr w:type="spellStart"/>
      <w:r w:rsidR="002D579D" w:rsidRPr="002D579D">
        <w:t>delivery</w:t>
      </w:r>
      <w:proofErr w:type="gramEnd"/>
      <w:r w:rsidR="002D579D" w:rsidRPr="002D579D">
        <w:t>_address</w:t>
      </w:r>
      <w:proofErr w:type="spellEnd"/>
      <w:r w:rsidR="002D579D" w:rsidRPr="002D579D">
        <w:t xml:space="preserve"> }}</w:t>
      </w:r>
      <w:r w:rsidR="002D579D">
        <w:t>.</w:t>
      </w:r>
    </w:p>
    <w:p w14:paraId="6F3CF6C4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10D3A56E" w14:textId="77777777" w:rsidR="004034B2" w:rsidRDefault="005E09AD" w:rsidP="007E0D79">
      <w:pPr>
        <w:tabs>
          <w:tab w:val="left" w:pos="1134"/>
        </w:tabs>
        <w:kinsoku w:val="0"/>
        <w:overflowPunct w:val="0"/>
        <w:ind w:firstLine="567"/>
        <w:jc w:val="both"/>
      </w:pPr>
      <w:r>
        <w:t>3</w:t>
      </w:r>
      <w:r w:rsidR="004034B2">
        <w:t xml:space="preserve">. </w:t>
      </w:r>
      <w:r w:rsidR="004034B2" w:rsidRPr="004034B2">
        <w:rPr>
          <w:b/>
        </w:rPr>
        <w:t>Условия оплаты:</w:t>
      </w:r>
      <w:r w:rsidR="004034B2">
        <w:t xml:space="preserve"> </w:t>
      </w:r>
      <w:r w:rsidR="009B7DEC">
        <w:t>100</w:t>
      </w:r>
      <w:r w:rsidR="00F701CF">
        <w:t xml:space="preserve">% </w:t>
      </w:r>
      <w:r w:rsidR="00781C71">
        <w:t>в течение 3</w:t>
      </w:r>
      <w:r w:rsidR="002660FE">
        <w:t>0</w:t>
      </w:r>
      <w:r w:rsidR="001A217E">
        <w:t xml:space="preserve"> </w:t>
      </w:r>
      <w:r w:rsidR="00C52B7E" w:rsidRPr="00C52B7E">
        <w:t>календарных дней от даты поставки</w:t>
      </w:r>
      <w:r w:rsidR="004034B2">
        <w:t xml:space="preserve">. </w:t>
      </w:r>
    </w:p>
    <w:p w14:paraId="227E39EA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5F808E63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4</w:t>
      </w:r>
      <w:r w:rsidR="004034B2">
        <w:t xml:space="preserve">. </w:t>
      </w:r>
      <w:r w:rsidR="004034B2" w:rsidRPr="004034B2">
        <w:rPr>
          <w:b/>
        </w:rPr>
        <w:t xml:space="preserve">Оплата </w:t>
      </w:r>
      <w:r w:rsidR="004034B2">
        <w:t>в рублях по курсу ЦБ РФ</w:t>
      </w:r>
      <w:r w:rsidR="007B252A">
        <w:t xml:space="preserve"> на день оплаты</w:t>
      </w:r>
      <w:r w:rsidR="004034B2">
        <w:t>, но не ниже курса на дату подписания спецификации.</w:t>
      </w:r>
    </w:p>
    <w:p w14:paraId="61E357A3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69A5E2BA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5</w:t>
      </w:r>
      <w:r w:rsidR="004034B2">
        <w:t xml:space="preserve">. </w:t>
      </w:r>
      <w:r w:rsidR="004034B2" w:rsidRPr="004034B2">
        <w:rPr>
          <w:b/>
        </w:rPr>
        <w:t>Срок поставки:</w:t>
      </w:r>
      <w:r w:rsidR="00E67BFC">
        <w:t xml:space="preserve"> 140-15</w:t>
      </w:r>
      <w:r w:rsidR="00714772">
        <w:t>0</w:t>
      </w:r>
      <w:r w:rsidR="004034B2">
        <w:t xml:space="preserve"> календарных дней с даты подписания спецификации последней </w:t>
      </w:r>
    </w:p>
    <w:p w14:paraId="1BF7E399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стороной.</w:t>
      </w:r>
    </w:p>
    <w:p w14:paraId="0FE318E3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163E67B4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6</w:t>
      </w:r>
      <w:r w:rsidR="004034B2">
        <w:t xml:space="preserve">. </w:t>
      </w:r>
      <w:r w:rsidR="004034B2" w:rsidRPr="004034B2">
        <w:rPr>
          <w:b/>
        </w:rPr>
        <w:t>Паспорт</w:t>
      </w:r>
      <w:r w:rsidR="004034B2">
        <w:t xml:space="preserve"> качества продукции предоставляется на все заказанные детали вместе с </w:t>
      </w:r>
    </w:p>
    <w:p w14:paraId="731D1072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товаром.</w:t>
      </w:r>
    </w:p>
    <w:p w14:paraId="3D0CDE20" w14:textId="77777777" w:rsidR="00097151" w:rsidRDefault="00097151" w:rsidP="007E0D79">
      <w:pPr>
        <w:tabs>
          <w:tab w:val="left" w:pos="1134"/>
        </w:tabs>
        <w:kinsoku w:val="0"/>
        <w:overflowPunct w:val="0"/>
        <w:jc w:val="both"/>
      </w:pPr>
    </w:p>
    <w:p w14:paraId="31B23D14" w14:textId="77777777" w:rsidR="005D38D0" w:rsidRDefault="005E09AD" w:rsidP="005D38D0">
      <w:pPr>
        <w:tabs>
          <w:tab w:val="left" w:pos="1134"/>
        </w:tabs>
        <w:kinsoku w:val="0"/>
        <w:overflowPunct w:val="0"/>
        <w:ind w:firstLine="567"/>
        <w:jc w:val="both"/>
      </w:pPr>
      <w:r>
        <w:t>7</w:t>
      </w:r>
      <w:r w:rsidR="004034B2">
        <w:t xml:space="preserve">. </w:t>
      </w:r>
      <w:r w:rsidR="004034B2" w:rsidRPr="004034B2">
        <w:rPr>
          <w:b/>
        </w:rPr>
        <w:t>Срок действия</w:t>
      </w:r>
      <w:r w:rsidR="004034B2">
        <w:t xml:space="preserve"> </w:t>
      </w:r>
      <w:r w:rsidR="00FD26D0">
        <w:t>данного предложения составляет 3</w:t>
      </w:r>
      <w:r w:rsidR="004034B2">
        <w:t>0 календарных дней.</w:t>
      </w:r>
    </w:p>
    <w:p w14:paraId="1DDDFEBC" w14:textId="77777777" w:rsidR="00515742" w:rsidRDefault="00515742" w:rsidP="005D38D0">
      <w:pPr>
        <w:tabs>
          <w:tab w:val="left" w:pos="1134"/>
        </w:tabs>
        <w:kinsoku w:val="0"/>
        <w:overflowPunct w:val="0"/>
        <w:ind w:firstLine="567"/>
        <w:jc w:val="both"/>
      </w:pPr>
    </w:p>
    <w:p w14:paraId="68823D4C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  <w:r>
        <w:t>Гарантийный срок эксплуатации изделия - 12 меся</w:t>
      </w:r>
      <w:r w:rsidR="000F528E">
        <w:t>цев со дня ввода в эксплуатацию, но не более 18 месяцев со дня поставки.</w:t>
      </w:r>
    </w:p>
    <w:p w14:paraId="677685FE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48FF4501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  <w:r>
        <w:t>Предприятие-изготовитель не несет ответственность за естественный износ деталей.</w:t>
      </w:r>
    </w:p>
    <w:p w14:paraId="04070824" w14:textId="77777777" w:rsidR="000F528E" w:rsidRDefault="000F528E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1CCFF937" w14:textId="77777777" w:rsidR="000F528E" w:rsidRPr="00716E0E" w:rsidRDefault="000F528E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719865EE" w14:textId="77777777" w:rsidR="005E78BF" w:rsidRPr="00716E0E" w:rsidRDefault="0092192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E29F369" wp14:editId="3A6BEF6B">
            <wp:simplePos x="0" y="0"/>
            <wp:positionH relativeFrom="page">
              <wp:posOffset>4425950</wp:posOffset>
            </wp:positionH>
            <wp:positionV relativeFrom="paragraph">
              <wp:posOffset>-140970</wp:posOffset>
            </wp:positionV>
            <wp:extent cx="1665604" cy="1818004"/>
            <wp:effectExtent l="0" t="0" r="0" b="0"/>
            <wp:wrapNone/>
            <wp:docPr id="62" name="drawingObject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665604" cy="181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B4914" w14:textId="77777777" w:rsid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</w:p>
    <w:p w14:paraId="407F7A94" w14:textId="77777777" w:rsidR="007E0D79" w:rsidRPr="00716E0E" w:rsidRDefault="007E0D79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</w:p>
    <w:p w14:paraId="758E5269" w14:textId="77777777" w:rsid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  <w:r>
        <w:rPr>
          <w:b/>
          <w:szCs w:val="28"/>
        </w:rPr>
        <w:t>С уважением,</w:t>
      </w:r>
    </w:p>
    <w:p w14:paraId="6FFC6D65" w14:textId="77777777" w:rsidR="004702FA" w:rsidRP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  <w:r>
        <w:rPr>
          <w:b/>
          <w:szCs w:val="28"/>
        </w:rPr>
        <w:t>Генеральный директор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</w:t>
      </w:r>
      <w:r w:rsidR="00716E0E">
        <w:rPr>
          <w:b/>
          <w:szCs w:val="28"/>
        </w:rPr>
        <w:t xml:space="preserve">                                      </w:t>
      </w:r>
      <w:r>
        <w:rPr>
          <w:b/>
          <w:szCs w:val="28"/>
        </w:rPr>
        <w:t xml:space="preserve">  _________________ </w:t>
      </w:r>
      <w:r w:rsidR="00716E0E">
        <w:rPr>
          <w:b/>
          <w:szCs w:val="28"/>
        </w:rPr>
        <w:t>Б</w:t>
      </w:r>
      <w:r>
        <w:rPr>
          <w:b/>
          <w:szCs w:val="28"/>
        </w:rPr>
        <w:t>ондарева В.В.</w:t>
      </w:r>
    </w:p>
    <w:p w14:paraId="41FDA138" w14:textId="77777777" w:rsidR="007E0D79" w:rsidRDefault="00BE61FB" w:rsidP="009F5FF7">
      <w:pPr>
        <w:tabs>
          <w:tab w:val="left" w:pos="9103"/>
        </w:tabs>
      </w:pPr>
      <w:r>
        <w:t xml:space="preserve">                              </w:t>
      </w:r>
    </w:p>
    <w:p w14:paraId="3A1EBFFB" w14:textId="77777777" w:rsidR="007E0D79" w:rsidRDefault="007E0D79" w:rsidP="009F5FF7">
      <w:pPr>
        <w:tabs>
          <w:tab w:val="left" w:pos="9103"/>
        </w:tabs>
      </w:pPr>
    </w:p>
    <w:p w14:paraId="48B7C378" w14:textId="77777777" w:rsidR="007E0D79" w:rsidRDefault="007E0D79" w:rsidP="009F5FF7">
      <w:pPr>
        <w:tabs>
          <w:tab w:val="left" w:pos="9103"/>
        </w:tabs>
      </w:pPr>
    </w:p>
    <w:p w14:paraId="4CD2B0C7" w14:textId="77777777" w:rsidR="00BE61FB" w:rsidRDefault="00BE61FB" w:rsidP="009F5FF7">
      <w:pPr>
        <w:tabs>
          <w:tab w:val="left" w:pos="9103"/>
        </w:tabs>
      </w:pPr>
      <w:r>
        <w:t xml:space="preserve">                                              </w:t>
      </w:r>
      <w:r w:rsidR="00716E0E">
        <w:t xml:space="preserve"> </w:t>
      </w:r>
      <w:r>
        <w:t xml:space="preserve">                                </w:t>
      </w:r>
    </w:p>
    <w:p w14:paraId="49D4A87F" w14:textId="77777777" w:rsidR="005D38D0" w:rsidRDefault="00F701CF" w:rsidP="009F5FF7">
      <w:pPr>
        <w:tabs>
          <w:tab w:val="left" w:pos="9103"/>
        </w:tabs>
      </w:pPr>
      <w:r>
        <w:t xml:space="preserve">Исполнитель: </w:t>
      </w:r>
      <w:r w:rsidR="00703686">
        <w:t>Власов</w:t>
      </w:r>
      <w:r w:rsidR="00FC342C">
        <w:t xml:space="preserve"> М.Д</w:t>
      </w:r>
      <w:r w:rsidR="005D38D0">
        <w:t>. (</w:t>
      </w:r>
      <w:r w:rsidR="005D38D0">
        <w:rPr>
          <w:lang w:val="en-US"/>
        </w:rPr>
        <w:t>e</w:t>
      </w:r>
      <w:r w:rsidR="005D38D0" w:rsidRPr="005D38D0">
        <w:t>-</w:t>
      </w:r>
      <w:r w:rsidR="005D38D0">
        <w:rPr>
          <w:lang w:val="en-US"/>
        </w:rPr>
        <w:t>mail</w:t>
      </w:r>
      <w:r w:rsidR="005D38D0" w:rsidRPr="005D38D0">
        <w:t xml:space="preserve">: </w:t>
      </w:r>
      <w:hyperlink r:id="rId9" w:history="1">
        <w:r w:rsidR="00AA61B9" w:rsidRPr="00B35132">
          <w:rPr>
            <w:rStyle w:val="a9"/>
            <w:lang w:val="en-US"/>
          </w:rPr>
          <w:t>vlasov</w:t>
        </w:r>
        <w:r w:rsidR="00AA61B9" w:rsidRPr="00B35132">
          <w:rPr>
            <w:rStyle w:val="a9"/>
          </w:rPr>
          <w:t>@</w:t>
        </w:r>
        <w:r w:rsidR="00AA61B9" w:rsidRPr="00B35132">
          <w:rPr>
            <w:rStyle w:val="a9"/>
            <w:lang w:val="en-US"/>
          </w:rPr>
          <w:t>td</w:t>
        </w:r>
        <w:r w:rsidR="00AA61B9" w:rsidRPr="00B35132">
          <w:rPr>
            <w:rStyle w:val="a9"/>
          </w:rPr>
          <w:t>-</w:t>
        </w:r>
        <w:r w:rsidR="00AA61B9" w:rsidRPr="00B35132">
          <w:rPr>
            <w:rStyle w:val="a9"/>
            <w:lang w:val="en-US"/>
          </w:rPr>
          <w:t>rinako</w:t>
        </w:r>
        <w:r w:rsidR="00AA61B9" w:rsidRPr="00B35132">
          <w:rPr>
            <w:rStyle w:val="a9"/>
          </w:rPr>
          <w:t>.</w:t>
        </w:r>
        <w:proofErr w:type="spellStart"/>
        <w:r w:rsidR="00AA61B9" w:rsidRPr="00B35132">
          <w:rPr>
            <w:rStyle w:val="a9"/>
            <w:lang w:val="en-US"/>
          </w:rPr>
          <w:t>ru</w:t>
        </w:r>
        <w:proofErr w:type="spellEnd"/>
      </w:hyperlink>
      <w:r w:rsidR="00CE7C95" w:rsidRPr="00CE7C95">
        <w:rPr>
          <w:rStyle w:val="a9"/>
          <w:u w:val="none"/>
        </w:rPr>
        <w:t xml:space="preserve"> </w:t>
      </w:r>
      <w:r>
        <w:rPr>
          <w:rStyle w:val="a9"/>
          <w:color w:val="auto"/>
          <w:u w:val="none"/>
        </w:rPr>
        <w:t>тел: +</w:t>
      </w:r>
      <w:r w:rsidR="00787F81">
        <w:rPr>
          <w:rStyle w:val="a9"/>
          <w:color w:val="auto"/>
          <w:u w:val="none"/>
        </w:rPr>
        <w:t>7(495)987-30-31</w:t>
      </w:r>
      <w:r w:rsidR="00EC6ADC">
        <w:rPr>
          <w:rStyle w:val="a9"/>
          <w:color w:val="auto"/>
          <w:u w:val="none"/>
        </w:rPr>
        <w:t xml:space="preserve"> доб. 191</w:t>
      </w:r>
      <w:r w:rsidR="005D38D0" w:rsidRPr="005D38D0">
        <w:t>)</w:t>
      </w:r>
    </w:p>
    <w:p w14:paraId="7E50E0AE" w14:textId="77777777" w:rsidR="005D38D0" w:rsidRPr="005D38D0" w:rsidRDefault="005D38D0" w:rsidP="009F5FF7">
      <w:pPr>
        <w:tabs>
          <w:tab w:val="left" w:pos="9103"/>
        </w:tabs>
      </w:pPr>
    </w:p>
    <w:sectPr w:rsidR="005D38D0" w:rsidRPr="005D38D0" w:rsidSect="00AD17EF">
      <w:footerReference w:type="default" r:id="rId10"/>
      <w:pgSz w:w="11906" w:h="16838"/>
      <w:pgMar w:top="720" w:right="566" w:bottom="720" w:left="72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0FEE" w14:textId="77777777" w:rsidR="00730CDC" w:rsidRDefault="00730CDC" w:rsidP="00CE4C55">
      <w:r>
        <w:separator/>
      </w:r>
    </w:p>
  </w:endnote>
  <w:endnote w:type="continuationSeparator" w:id="0">
    <w:p w14:paraId="57B311A9" w14:textId="77777777" w:rsidR="00730CDC" w:rsidRDefault="00730CDC" w:rsidP="00CE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C290" w14:textId="77777777" w:rsidR="00BE61FB" w:rsidRDefault="004702FA">
    <w:pPr>
      <w:pStyle w:val="a7"/>
    </w:pPr>
    <w:r>
      <w:rPr>
        <w:noProof/>
      </w:rPr>
      <w:drawing>
        <wp:inline distT="0" distB="0" distL="0" distR="0" wp14:anchorId="64713682" wp14:editId="6645118F">
          <wp:extent cx="6457950" cy="161925"/>
          <wp:effectExtent l="0" t="0" r="0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E7F9FC" w14:textId="77777777" w:rsidR="00BE61FB" w:rsidRDefault="00BE61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4E27" w14:textId="77777777" w:rsidR="00730CDC" w:rsidRDefault="00730CDC" w:rsidP="00CE4C55">
      <w:r>
        <w:separator/>
      </w:r>
    </w:p>
  </w:footnote>
  <w:footnote w:type="continuationSeparator" w:id="0">
    <w:p w14:paraId="308F0761" w14:textId="77777777" w:rsidR="00730CDC" w:rsidRDefault="00730CDC" w:rsidP="00CE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B18"/>
    <w:multiLevelType w:val="hybridMultilevel"/>
    <w:tmpl w:val="0756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AF6FC9"/>
    <w:multiLevelType w:val="hybridMultilevel"/>
    <w:tmpl w:val="DF6CEA10"/>
    <w:lvl w:ilvl="0" w:tplc="47A05D2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62"/>
    <w:rsid w:val="0000140A"/>
    <w:rsid w:val="000033DD"/>
    <w:rsid w:val="000164A0"/>
    <w:rsid w:val="000624B6"/>
    <w:rsid w:val="00090432"/>
    <w:rsid w:val="00097151"/>
    <w:rsid w:val="000A471B"/>
    <w:rsid w:val="000C07FA"/>
    <w:rsid w:val="000C5D54"/>
    <w:rsid w:val="000C651B"/>
    <w:rsid w:val="000D20C3"/>
    <w:rsid w:val="000F2EF1"/>
    <w:rsid w:val="000F528E"/>
    <w:rsid w:val="001221EC"/>
    <w:rsid w:val="00143311"/>
    <w:rsid w:val="001500B2"/>
    <w:rsid w:val="001624E1"/>
    <w:rsid w:val="0016342F"/>
    <w:rsid w:val="00166287"/>
    <w:rsid w:val="00187780"/>
    <w:rsid w:val="00187C9F"/>
    <w:rsid w:val="001A217E"/>
    <w:rsid w:val="001A3841"/>
    <w:rsid w:val="001A4683"/>
    <w:rsid w:val="001B1CF6"/>
    <w:rsid w:val="001B2628"/>
    <w:rsid w:val="001D21F2"/>
    <w:rsid w:val="00205351"/>
    <w:rsid w:val="0021180D"/>
    <w:rsid w:val="002276CD"/>
    <w:rsid w:val="00227DBA"/>
    <w:rsid w:val="002660FE"/>
    <w:rsid w:val="00275888"/>
    <w:rsid w:val="002875D9"/>
    <w:rsid w:val="0029292B"/>
    <w:rsid w:val="002A555F"/>
    <w:rsid w:val="002A6E65"/>
    <w:rsid w:val="002D0791"/>
    <w:rsid w:val="002D1106"/>
    <w:rsid w:val="002D579D"/>
    <w:rsid w:val="00306845"/>
    <w:rsid w:val="00313D40"/>
    <w:rsid w:val="00316509"/>
    <w:rsid w:val="00323D49"/>
    <w:rsid w:val="003408FE"/>
    <w:rsid w:val="003418AA"/>
    <w:rsid w:val="00347A8A"/>
    <w:rsid w:val="0037359F"/>
    <w:rsid w:val="003751B7"/>
    <w:rsid w:val="003928A7"/>
    <w:rsid w:val="00394468"/>
    <w:rsid w:val="003A4194"/>
    <w:rsid w:val="003B4482"/>
    <w:rsid w:val="003B4544"/>
    <w:rsid w:val="003C51C4"/>
    <w:rsid w:val="003D017B"/>
    <w:rsid w:val="003D1180"/>
    <w:rsid w:val="003D24D7"/>
    <w:rsid w:val="003F358E"/>
    <w:rsid w:val="004034B2"/>
    <w:rsid w:val="00406D7B"/>
    <w:rsid w:val="004242B7"/>
    <w:rsid w:val="00466462"/>
    <w:rsid w:val="004702FA"/>
    <w:rsid w:val="004B4421"/>
    <w:rsid w:val="004C1426"/>
    <w:rsid w:val="004C5414"/>
    <w:rsid w:val="004E4C4C"/>
    <w:rsid w:val="004F2129"/>
    <w:rsid w:val="005009A3"/>
    <w:rsid w:val="0050101A"/>
    <w:rsid w:val="00510EF7"/>
    <w:rsid w:val="00515742"/>
    <w:rsid w:val="00524F38"/>
    <w:rsid w:val="00527F49"/>
    <w:rsid w:val="00535451"/>
    <w:rsid w:val="00535EA1"/>
    <w:rsid w:val="005666E5"/>
    <w:rsid w:val="005751CD"/>
    <w:rsid w:val="005926EA"/>
    <w:rsid w:val="005A02BE"/>
    <w:rsid w:val="005A3F0F"/>
    <w:rsid w:val="005C2D91"/>
    <w:rsid w:val="005D38D0"/>
    <w:rsid w:val="005E09AD"/>
    <w:rsid w:val="005E6AB6"/>
    <w:rsid w:val="005E78BF"/>
    <w:rsid w:val="00602E0A"/>
    <w:rsid w:val="006128AB"/>
    <w:rsid w:val="006171D6"/>
    <w:rsid w:val="00630793"/>
    <w:rsid w:val="006334A9"/>
    <w:rsid w:val="00637ED1"/>
    <w:rsid w:val="0064728D"/>
    <w:rsid w:val="00654A05"/>
    <w:rsid w:val="00671A4F"/>
    <w:rsid w:val="0069574D"/>
    <w:rsid w:val="00697EE3"/>
    <w:rsid w:val="006A3A50"/>
    <w:rsid w:val="006D35E3"/>
    <w:rsid w:val="006E4EB8"/>
    <w:rsid w:val="00703686"/>
    <w:rsid w:val="00714772"/>
    <w:rsid w:val="0071565E"/>
    <w:rsid w:val="00716E0E"/>
    <w:rsid w:val="00717307"/>
    <w:rsid w:val="00730CDC"/>
    <w:rsid w:val="0073207D"/>
    <w:rsid w:val="00743096"/>
    <w:rsid w:val="0075024C"/>
    <w:rsid w:val="007579AF"/>
    <w:rsid w:val="00765A89"/>
    <w:rsid w:val="0077704A"/>
    <w:rsid w:val="00781C71"/>
    <w:rsid w:val="00783063"/>
    <w:rsid w:val="0078437B"/>
    <w:rsid w:val="00785677"/>
    <w:rsid w:val="00787F81"/>
    <w:rsid w:val="0079360C"/>
    <w:rsid w:val="007A0B87"/>
    <w:rsid w:val="007A3A16"/>
    <w:rsid w:val="007B252A"/>
    <w:rsid w:val="007D1E59"/>
    <w:rsid w:val="007E0D79"/>
    <w:rsid w:val="008017FF"/>
    <w:rsid w:val="00802526"/>
    <w:rsid w:val="00870AD7"/>
    <w:rsid w:val="008832A6"/>
    <w:rsid w:val="00885354"/>
    <w:rsid w:val="00890E50"/>
    <w:rsid w:val="008B663D"/>
    <w:rsid w:val="008E07A2"/>
    <w:rsid w:val="008E38D5"/>
    <w:rsid w:val="008E578B"/>
    <w:rsid w:val="008F053F"/>
    <w:rsid w:val="008F54A0"/>
    <w:rsid w:val="00900ED6"/>
    <w:rsid w:val="00913066"/>
    <w:rsid w:val="00921922"/>
    <w:rsid w:val="00935D9C"/>
    <w:rsid w:val="009461F2"/>
    <w:rsid w:val="009729AA"/>
    <w:rsid w:val="009A79BF"/>
    <w:rsid w:val="009B23E4"/>
    <w:rsid w:val="009B5727"/>
    <w:rsid w:val="009B6AD7"/>
    <w:rsid w:val="009B7DEC"/>
    <w:rsid w:val="009C151A"/>
    <w:rsid w:val="009D7944"/>
    <w:rsid w:val="009E3A26"/>
    <w:rsid w:val="009F5FF7"/>
    <w:rsid w:val="00A049F8"/>
    <w:rsid w:val="00A24503"/>
    <w:rsid w:val="00A40C24"/>
    <w:rsid w:val="00A4548C"/>
    <w:rsid w:val="00A47909"/>
    <w:rsid w:val="00A538E9"/>
    <w:rsid w:val="00A569B9"/>
    <w:rsid w:val="00A731E0"/>
    <w:rsid w:val="00A776B8"/>
    <w:rsid w:val="00A9679B"/>
    <w:rsid w:val="00A97D93"/>
    <w:rsid w:val="00AA61B9"/>
    <w:rsid w:val="00AC0664"/>
    <w:rsid w:val="00AD17EF"/>
    <w:rsid w:val="00AE0CBA"/>
    <w:rsid w:val="00AF6B28"/>
    <w:rsid w:val="00B03B62"/>
    <w:rsid w:val="00B127EF"/>
    <w:rsid w:val="00B24554"/>
    <w:rsid w:val="00B25F85"/>
    <w:rsid w:val="00B52DCB"/>
    <w:rsid w:val="00B819E5"/>
    <w:rsid w:val="00BC2B79"/>
    <w:rsid w:val="00BD0EE0"/>
    <w:rsid w:val="00BD2D27"/>
    <w:rsid w:val="00BD3721"/>
    <w:rsid w:val="00BE61FB"/>
    <w:rsid w:val="00C06690"/>
    <w:rsid w:val="00C07342"/>
    <w:rsid w:val="00C2765E"/>
    <w:rsid w:val="00C524DD"/>
    <w:rsid w:val="00C52B7E"/>
    <w:rsid w:val="00C558AB"/>
    <w:rsid w:val="00C566D2"/>
    <w:rsid w:val="00C56F4C"/>
    <w:rsid w:val="00C76037"/>
    <w:rsid w:val="00C837DA"/>
    <w:rsid w:val="00C86149"/>
    <w:rsid w:val="00C96E27"/>
    <w:rsid w:val="00CA1613"/>
    <w:rsid w:val="00CB006A"/>
    <w:rsid w:val="00CB55D5"/>
    <w:rsid w:val="00CE16EA"/>
    <w:rsid w:val="00CE4C55"/>
    <w:rsid w:val="00CE7C95"/>
    <w:rsid w:val="00CF007D"/>
    <w:rsid w:val="00D01BE5"/>
    <w:rsid w:val="00D0571A"/>
    <w:rsid w:val="00D50D4F"/>
    <w:rsid w:val="00D73365"/>
    <w:rsid w:val="00D74952"/>
    <w:rsid w:val="00D75B0B"/>
    <w:rsid w:val="00D845C6"/>
    <w:rsid w:val="00DA5BBE"/>
    <w:rsid w:val="00DA6540"/>
    <w:rsid w:val="00DB3696"/>
    <w:rsid w:val="00DC22E3"/>
    <w:rsid w:val="00DC6AE1"/>
    <w:rsid w:val="00DD24D2"/>
    <w:rsid w:val="00DE1F63"/>
    <w:rsid w:val="00DE2FF8"/>
    <w:rsid w:val="00E61368"/>
    <w:rsid w:val="00E67BFC"/>
    <w:rsid w:val="00E75235"/>
    <w:rsid w:val="00E949D6"/>
    <w:rsid w:val="00EA00BA"/>
    <w:rsid w:val="00EA4544"/>
    <w:rsid w:val="00EB6D00"/>
    <w:rsid w:val="00EC26AF"/>
    <w:rsid w:val="00EC50A1"/>
    <w:rsid w:val="00EC5207"/>
    <w:rsid w:val="00EC6ADC"/>
    <w:rsid w:val="00F02703"/>
    <w:rsid w:val="00F069F9"/>
    <w:rsid w:val="00F173FA"/>
    <w:rsid w:val="00F36F80"/>
    <w:rsid w:val="00F701CF"/>
    <w:rsid w:val="00F73C2B"/>
    <w:rsid w:val="00F824CD"/>
    <w:rsid w:val="00F9058B"/>
    <w:rsid w:val="00FB13E0"/>
    <w:rsid w:val="00FB2BB7"/>
    <w:rsid w:val="00FC342C"/>
    <w:rsid w:val="00FC7420"/>
    <w:rsid w:val="00FD26D0"/>
    <w:rsid w:val="00FE654B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A0061"/>
  <w15:docId w15:val="{4A876E3C-F3B6-41E1-97AB-0A10B372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A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009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009A3"/>
    <w:rPr>
      <w:rFonts w:ascii="Tahoma" w:hAnsi="Tahoma" w:cs="Tahoma"/>
      <w:sz w:val="16"/>
      <w:szCs w:val="16"/>
      <w:lang w:eastAsia="ru-RU"/>
    </w:rPr>
  </w:style>
  <w:style w:type="character" w:customStyle="1" w:styleId="namo-list">
    <w:name w:val="namo-list"/>
    <w:basedOn w:val="a0"/>
    <w:uiPriority w:val="99"/>
    <w:rsid w:val="003418AA"/>
    <w:rPr>
      <w:rFonts w:cs="Times New Roman"/>
    </w:rPr>
  </w:style>
  <w:style w:type="paragraph" w:styleId="a5">
    <w:name w:val="header"/>
    <w:basedOn w:val="a"/>
    <w:link w:val="a6"/>
    <w:uiPriority w:val="99"/>
    <w:rsid w:val="00CE4C5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CE4C55"/>
    <w:rPr>
      <w:rFonts w:ascii="Calibri" w:hAnsi="Calibri" w:cs="Times New Roman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4B44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4B4421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716E0E"/>
    <w:rPr>
      <w:color w:val="0000FF" w:themeColor="hyperlink"/>
      <w:u w:val="single"/>
    </w:rPr>
  </w:style>
  <w:style w:type="table" w:styleId="aa">
    <w:name w:val="Table Grid"/>
    <w:basedOn w:val="a1"/>
    <w:locked/>
    <w:rsid w:val="00403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lasov@td-rinako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_generator\templates_docs\&#1064;&#1072;&#1073;&#1083;&#1086;&#1085;%20&#1050;&#10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F2C-B8F0-4592-8B00-D2273553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КП.dotx</Template>
  <TotalTime>140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Михаил</dc:creator>
  <cp:keywords/>
  <dc:description/>
  <cp:lastModifiedBy>Mikhail Vlasov</cp:lastModifiedBy>
  <cp:revision>6</cp:revision>
  <cp:lastPrinted>2023-11-10T15:36:00Z</cp:lastPrinted>
  <dcterms:created xsi:type="dcterms:W3CDTF">2025-09-15T18:45:00Z</dcterms:created>
  <dcterms:modified xsi:type="dcterms:W3CDTF">2025-09-16T20:57:00Z</dcterms:modified>
</cp:coreProperties>
</file>